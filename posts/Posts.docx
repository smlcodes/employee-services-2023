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6C62" w14:textId="1FA208CE" w:rsidR="007D34C9" w:rsidRDefault="007D34C9" w:rsidP="007D34C9">
      <w:pPr>
        <w:pStyle w:val="Title"/>
      </w:pPr>
      <w:r>
        <w:t>SpringBoot</w:t>
      </w:r>
    </w:p>
    <w:p w14:paraId="629F4264" w14:textId="76784D60" w:rsidR="007D34C9" w:rsidRDefault="007D34C9" w:rsidP="007D34C9">
      <w:pPr>
        <w:pStyle w:val="Heading1"/>
      </w:pPr>
      <w:r>
        <w:t>A</w:t>
      </w:r>
      <w:r w:rsidRPr="007D34C9">
        <w:t xml:space="preserve">uditing in </w:t>
      </w:r>
      <w:r>
        <w:t>S</w:t>
      </w:r>
      <w:r w:rsidRPr="007D34C9">
        <w:t>pring</w:t>
      </w:r>
      <w:r>
        <w:t>B</w:t>
      </w:r>
      <w:r w:rsidRPr="007D34C9">
        <w:t xml:space="preserve">oot (spring data </w:t>
      </w:r>
      <w:proofErr w:type="spellStart"/>
      <w:r w:rsidRPr="007D34C9">
        <w:t>envers</w:t>
      </w:r>
      <w:proofErr w:type="spellEnd"/>
      <w:r w:rsidRPr="007D34C9">
        <w:t>)</w:t>
      </w:r>
    </w:p>
    <w:p w14:paraId="57F50511" w14:textId="77777777" w:rsidR="007D34C9" w:rsidRDefault="007D34C9" w:rsidP="0052464F"/>
    <w:p w14:paraId="2DBC9901" w14:textId="3D3B133A" w:rsidR="000640D2" w:rsidRDefault="007D34C9" w:rsidP="001C4177">
      <w:pPr>
        <w:pStyle w:val="BlueSyntax"/>
      </w:pPr>
      <w:r>
        <w:t xml:space="preserve">3. Annotate </w:t>
      </w:r>
      <w:r w:rsidR="005E361E">
        <w:t>entity</w:t>
      </w:r>
      <w:r>
        <w:t xml:space="preserve"> classes with </w:t>
      </w:r>
    </w:p>
    <w:p w14:paraId="01883B66" w14:textId="77777777" w:rsidR="007D34C9" w:rsidRPr="007D34C9" w:rsidRDefault="007D34C9" w:rsidP="007D3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GB"/>
        </w:rPr>
      </w:pPr>
      <w:bookmarkStart w:id="0" w:name="OLE_LINK5"/>
      <w:bookmarkStart w:id="1" w:name="OLE_LINK6"/>
      <w:r w:rsidRPr="007D34C9">
        <w:rPr>
          <w:rFonts w:ascii="Courier New" w:eastAsia="Times New Roman" w:hAnsi="Courier New" w:cs="Courier New"/>
          <w:color w:val="808000"/>
          <w:lang w:val="en-IN" w:eastAsia="en-GB"/>
        </w:rPr>
        <w:t>@Audited</w:t>
      </w:r>
      <w:bookmarkEnd w:id="0"/>
      <w:bookmarkEnd w:id="1"/>
      <w:r w:rsidRPr="007D34C9">
        <w:rPr>
          <w:rFonts w:ascii="Courier New" w:eastAsia="Times New Roman" w:hAnsi="Courier New" w:cs="Courier New"/>
          <w:color w:val="808000"/>
          <w:lang w:val="en-IN" w:eastAsia="en-GB"/>
        </w:rPr>
        <w:br/>
      </w:r>
      <w:bookmarkStart w:id="2" w:name="OLE_LINK3"/>
      <w:bookmarkStart w:id="3" w:name="OLE_LINK4"/>
      <w:r w:rsidRPr="007D34C9">
        <w:rPr>
          <w:rFonts w:ascii="Courier New" w:eastAsia="Times New Roman" w:hAnsi="Courier New" w:cs="Courier New"/>
          <w:color w:val="808000"/>
          <w:lang w:val="en-IN" w:eastAsia="en-GB"/>
        </w:rPr>
        <w:t>@EntityListeners</w:t>
      </w:r>
      <w:bookmarkEnd w:id="2"/>
      <w:bookmarkEnd w:id="3"/>
      <w:r w:rsidRPr="007D34C9">
        <w:rPr>
          <w:rFonts w:ascii="Courier New" w:eastAsia="Times New Roman" w:hAnsi="Courier New" w:cs="Courier New"/>
          <w:color w:val="000000"/>
          <w:lang w:val="en-IN" w:eastAsia="en-GB"/>
        </w:rPr>
        <w:t>(AuditingEntityListener.</w:t>
      </w:r>
      <w:r w:rsidRPr="007D34C9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>class</w:t>
      </w:r>
      <w:r w:rsidRPr="007D34C9">
        <w:rPr>
          <w:rFonts w:ascii="Courier New" w:eastAsia="Times New Roman" w:hAnsi="Courier New" w:cs="Courier New"/>
          <w:color w:val="000000"/>
          <w:lang w:val="en-IN" w:eastAsia="en-GB"/>
        </w:rPr>
        <w:t>)</w:t>
      </w:r>
    </w:p>
    <w:p w14:paraId="7AE319F2" w14:textId="77777777" w:rsidR="007D34C9" w:rsidRDefault="007D34C9" w:rsidP="0052464F"/>
    <w:p w14:paraId="2F0CA513" w14:textId="77777777" w:rsidR="00C1026F" w:rsidRPr="00C1026F" w:rsidRDefault="00C1026F" w:rsidP="00C1026F">
      <w:pPr>
        <w:pStyle w:val="Output"/>
        <w:rPr>
          <w:color w:val="000000"/>
          <w:lang w:val="en-IN" w:eastAsia="en-GB"/>
        </w:rPr>
      </w:pPr>
      <w:r w:rsidRPr="00C1026F">
        <w:rPr>
          <w:lang w:val="en-IN" w:eastAsia="en-GB"/>
        </w:rPr>
        <w:t>@Data</w:t>
      </w:r>
      <w:r w:rsidRPr="00C1026F">
        <w:rPr>
          <w:lang w:val="en-IN" w:eastAsia="en-GB"/>
        </w:rPr>
        <w:br/>
        <w:t>@NoArgsConstructor</w:t>
      </w:r>
      <w:r w:rsidRPr="00C1026F">
        <w:rPr>
          <w:lang w:val="en-IN" w:eastAsia="en-GB"/>
        </w:rPr>
        <w:br/>
        <w:t>@AllArgsConstructor</w:t>
      </w:r>
      <w:r w:rsidRPr="00C1026F">
        <w:rPr>
          <w:lang w:val="en-IN" w:eastAsia="en-GB"/>
        </w:rPr>
        <w:br/>
        <w:t>@Builder</w:t>
      </w:r>
      <w:r w:rsidRPr="00C1026F">
        <w:rPr>
          <w:lang w:val="en-IN" w:eastAsia="en-GB"/>
        </w:rPr>
        <w:br/>
        <w:t>@Entity</w:t>
      </w:r>
      <w:r w:rsidRPr="00C1026F">
        <w:rPr>
          <w:lang w:val="en-IN" w:eastAsia="en-GB"/>
        </w:rPr>
        <w:br/>
        <w:t>@Table</w:t>
      </w:r>
      <w:r w:rsidRPr="00C1026F">
        <w:rPr>
          <w:color w:val="000000"/>
          <w:lang w:val="en-IN" w:eastAsia="en-GB"/>
        </w:rPr>
        <w:t xml:space="preserve">(name = </w:t>
      </w:r>
      <w:r w:rsidRPr="00C1026F">
        <w:rPr>
          <w:b/>
          <w:bCs/>
          <w:color w:val="008000"/>
          <w:lang w:val="en-IN" w:eastAsia="en-GB"/>
        </w:rPr>
        <w:t>"employee"</w:t>
      </w:r>
      <w:r w:rsidRPr="00C1026F">
        <w:rPr>
          <w:color w:val="000000"/>
          <w:lang w:val="en-IN" w:eastAsia="en-GB"/>
        </w:rPr>
        <w:t>)</w:t>
      </w:r>
      <w:r w:rsidRPr="00C1026F">
        <w:rPr>
          <w:color w:val="000000"/>
          <w:lang w:val="en-IN" w:eastAsia="en-GB"/>
        </w:rPr>
        <w:br/>
      </w:r>
      <w:r w:rsidRPr="00C1026F">
        <w:rPr>
          <w:lang w:val="en-IN" w:eastAsia="en-GB"/>
        </w:rPr>
        <w:t>@Accessors</w:t>
      </w:r>
      <w:r w:rsidRPr="00C1026F">
        <w:rPr>
          <w:color w:val="000000"/>
          <w:lang w:val="en-IN" w:eastAsia="en-GB"/>
        </w:rPr>
        <w:t xml:space="preserve">(chain = </w:t>
      </w:r>
      <w:r w:rsidRPr="00C1026F">
        <w:rPr>
          <w:b/>
          <w:bCs/>
          <w:color w:val="000080"/>
          <w:lang w:val="en-IN" w:eastAsia="en-GB"/>
        </w:rPr>
        <w:t>true</w:t>
      </w:r>
      <w:r w:rsidRPr="00C1026F">
        <w:rPr>
          <w:color w:val="000000"/>
          <w:lang w:val="en-IN" w:eastAsia="en-GB"/>
        </w:rPr>
        <w:t>)</w:t>
      </w:r>
      <w:r w:rsidRPr="00C1026F">
        <w:rPr>
          <w:color w:val="000000"/>
          <w:lang w:val="en-IN" w:eastAsia="en-GB"/>
        </w:rPr>
        <w:br/>
      </w:r>
      <w:r w:rsidRPr="00C1026F">
        <w:rPr>
          <w:lang w:val="en-IN" w:eastAsia="en-GB"/>
        </w:rPr>
        <w:t>@Audited</w:t>
      </w:r>
      <w:r w:rsidRPr="00C1026F">
        <w:rPr>
          <w:lang w:val="en-IN" w:eastAsia="en-GB"/>
        </w:rPr>
        <w:br/>
        <w:t>@EntityListeners</w:t>
      </w:r>
      <w:r w:rsidRPr="00C1026F">
        <w:rPr>
          <w:color w:val="000000"/>
          <w:lang w:val="en-IN" w:eastAsia="en-GB"/>
        </w:rPr>
        <w:t>(AuditingEntityListener.</w:t>
      </w:r>
      <w:r w:rsidRPr="00C1026F">
        <w:rPr>
          <w:b/>
          <w:bCs/>
          <w:color w:val="000080"/>
          <w:lang w:val="en-IN" w:eastAsia="en-GB"/>
        </w:rPr>
        <w:t>class</w:t>
      </w:r>
      <w:r w:rsidRPr="00C1026F">
        <w:rPr>
          <w:color w:val="000000"/>
          <w:lang w:val="en-IN" w:eastAsia="en-GB"/>
        </w:rPr>
        <w:t>)</w:t>
      </w:r>
      <w:r w:rsidRPr="00C1026F">
        <w:rPr>
          <w:color w:val="000000"/>
          <w:lang w:val="en-IN" w:eastAsia="en-GB"/>
        </w:rPr>
        <w:br/>
      </w:r>
      <w:r w:rsidRPr="00C1026F">
        <w:rPr>
          <w:b/>
          <w:bCs/>
          <w:color w:val="000080"/>
          <w:lang w:val="en-IN" w:eastAsia="en-GB"/>
        </w:rPr>
        <w:t xml:space="preserve">public class </w:t>
      </w:r>
      <w:r w:rsidRPr="00C1026F">
        <w:rPr>
          <w:color w:val="000000"/>
          <w:lang w:val="en-IN" w:eastAsia="en-GB"/>
        </w:rPr>
        <w:t xml:space="preserve">Employee </w:t>
      </w:r>
      <w:r w:rsidRPr="00C1026F">
        <w:rPr>
          <w:b/>
          <w:bCs/>
          <w:color w:val="000080"/>
          <w:lang w:val="en-IN" w:eastAsia="en-GB"/>
        </w:rPr>
        <w:t xml:space="preserve">extends </w:t>
      </w:r>
      <w:proofErr w:type="spellStart"/>
      <w:r w:rsidRPr="00C1026F">
        <w:rPr>
          <w:color w:val="000000"/>
          <w:lang w:val="en-IN" w:eastAsia="en-GB"/>
        </w:rPr>
        <w:t>BaseEntity</w:t>
      </w:r>
      <w:proofErr w:type="spellEnd"/>
      <w:r w:rsidRPr="00C1026F">
        <w:rPr>
          <w:color w:val="000000"/>
          <w:lang w:val="en-IN" w:eastAsia="en-GB"/>
        </w:rPr>
        <w:t>{</w:t>
      </w:r>
      <w:r w:rsidRPr="00C1026F">
        <w:rPr>
          <w:color w:val="000000"/>
          <w:lang w:val="en-IN" w:eastAsia="en-GB"/>
        </w:rPr>
        <w:br/>
        <w:t xml:space="preserve">   </w:t>
      </w:r>
      <w:r w:rsidRPr="00C1026F">
        <w:rPr>
          <w:lang w:val="en-IN" w:eastAsia="en-GB"/>
        </w:rPr>
        <w:t>@Id</w:t>
      </w:r>
      <w:r w:rsidRPr="00C1026F">
        <w:rPr>
          <w:lang w:val="en-IN" w:eastAsia="en-GB"/>
        </w:rPr>
        <w:br/>
        <w:t xml:space="preserve">   @GeneratedValue</w:t>
      </w:r>
      <w:r w:rsidRPr="00C1026F">
        <w:rPr>
          <w:color w:val="000000"/>
          <w:lang w:val="en-IN" w:eastAsia="en-GB"/>
        </w:rPr>
        <w:t xml:space="preserve">(strategy = </w:t>
      </w:r>
      <w:proofErr w:type="spellStart"/>
      <w:r w:rsidRPr="00C1026F">
        <w:rPr>
          <w:color w:val="000000"/>
          <w:lang w:val="en-IN" w:eastAsia="en-GB"/>
        </w:rPr>
        <w:t>GenerationType.</w:t>
      </w:r>
      <w:r w:rsidRPr="00C1026F">
        <w:rPr>
          <w:b/>
          <w:bCs/>
          <w:i/>
          <w:iCs/>
          <w:color w:val="660E7A"/>
          <w:lang w:val="en-IN" w:eastAsia="en-GB"/>
        </w:rPr>
        <w:t>IDENTITY</w:t>
      </w:r>
      <w:proofErr w:type="spellEnd"/>
      <w:r w:rsidRPr="00C1026F">
        <w:rPr>
          <w:color w:val="000000"/>
          <w:lang w:val="en-IN" w:eastAsia="en-GB"/>
        </w:rPr>
        <w:t>)</w:t>
      </w:r>
      <w:r w:rsidRPr="00C1026F">
        <w:rPr>
          <w:color w:val="000000"/>
          <w:lang w:val="en-IN" w:eastAsia="en-GB"/>
        </w:rPr>
        <w:br/>
        <w:t xml:space="preserve">   </w:t>
      </w:r>
      <w:r w:rsidRPr="00C1026F">
        <w:rPr>
          <w:b/>
          <w:bCs/>
          <w:color w:val="000080"/>
          <w:lang w:val="en-IN" w:eastAsia="en-GB"/>
        </w:rPr>
        <w:t xml:space="preserve">private </w:t>
      </w:r>
      <w:r w:rsidRPr="00C1026F">
        <w:rPr>
          <w:color w:val="000000"/>
          <w:lang w:val="en-IN" w:eastAsia="en-GB"/>
        </w:rPr>
        <w:t xml:space="preserve">Long </w:t>
      </w:r>
      <w:r w:rsidRPr="00C1026F">
        <w:rPr>
          <w:b/>
          <w:bCs/>
          <w:color w:val="660E7A"/>
          <w:lang w:val="en-IN" w:eastAsia="en-GB"/>
        </w:rPr>
        <w:t>id</w:t>
      </w:r>
      <w:r w:rsidRPr="00C1026F">
        <w:rPr>
          <w:color w:val="000000"/>
          <w:lang w:val="en-IN" w:eastAsia="en-GB"/>
        </w:rPr>
        <w:t>;</w:t>
      </w:r>
      <w:r w:rsidRPr="00C1026F">
        <w:rPr>
          <w:color w:val="000000"/>
          <w:lang w:val="en-IN" w:eastAsia="en-GB"/>
        </w:rPr>
        <w:br/>
        <w:t xml:space="preserve"> </w:t>
      </w:r>
      <w:r w:rsidRPr="00C1026F">
        <w:rPr>
          <w:color w:val="000000"/>
          <w:lang w:val="en-IN" w:eastAsia="en-GB"/>
        </w:rPr>
        <w:br/>
        <w:t xml:space="preserve">    </w:t>
      </w:r>
      <w:r w:rsidRPr="00C1026F">
        <w:rPr>
          <w:lang w:val="en-IN" w:eastAsia="en-GB"/>
        </w:rPr>
        <w:t xml:space="preserve">@Column </w:t>
      </w:r>
      <w:r w:rsidRPr="00C1026F">
        <w:rPr>
          <w:lang w:val="en-IN" w:eastAsia="en-GB"/>
        </w:rPr>
        <w:br/>
        <w:t xml:space="preserve">    </w:t>
      </w:r>
      <w:r w:rsidRPr="00C1026F">
        <w:rPr>
          <w:b/>
          <w:bCs/>
          <w:color w:val="000080"/>
          <w:lang w:val="en-IN" w:eastAsia="en-GB"/>
        </w:rPr>
        <w:t xml:space="preserve">private </w:t>
      </w:r>
      <w:r w:rsidRPr="00C1026F">
        <w:rPr>
          <w:color w:val="000000"/>
          <w:lang w:val="en-IN" w:eastAsia="en-GB"/>
        </w:rPr>
        <w:t xml:space="preserve">String </w:t>
      </w:r>
      <w:r w:rsidRPr="00C1026F">
        <w:rPr>
          <w:b/>
          <w:bCs/>
          <w:color w:val="660E7A"/>
          <w:lang w:val="en-IN" w:eastAsia="en-GB"/>
        </w:rPr>
        <w:t>name</w:t>
      </w:r>
      <w:r w:rsidRPr="00C1026F">
        <w:rPr>
          <w:color w:val="000000"/>
          <w:lang w:val="en-IN" w:eastAsia="en-GB"/>
        </w:rPr>
        <w:t>;</w:t>
      </w:r>
      <w:r w:rsidRPr="00C1026F">
        <w:rPr>
          <w:color w:val="000000"/>
          <w:lang w:val="en-IN" w:eastAsia="en-GB"/>
        </w:rPr>
        <w:br/>
      </w:r>
      <w:r w:rsidRPr="00C1026F">
        <w:rPr>
          <w:color w:val="000000"/>
          <w:lang w:val="en-IN" w:eastAsia="en-GB"/>
        </w:rPr>
        <w:br/>
        <w:t xml:space="preserve">    </w:t>
      </w:r>
      <w:r w:rsidRPr="00C1026F">
        <w:rPr>
          <w:lang w:val="en-IN" w:eastAsia="en-GB"/>
        </w:rPr>
        <w:t xml:space="preserve">@Column </w:t>
      </w:r>
      <w:r w:rsidRPr="00C1026F">
        <w:rPr>
          <w:lang w:val="en-IN" w:eastAsia="en-GB"/>
        </w:rPr>
        <w:br/>
        <w:t xml:space="preserve">    </w:t>
      </w:r>
      <w:r w:rsidRPr="00C1026F">
        <w:rPr>
          <w:b/>
          <w:bCs/>
          <w:color w:val="000080"/>
          <w:lang w:val="en-IN" w:eastAsia="en-GB"/>
        </w:rPr>
        <w:t xml:space="preserve">private </w:t>
      </w:r>
      <w:r w:rsidRPr="00C1026F">
        <w:rPr>
          <w:color w:val="000000"/>
          <w:lang w:val="en-IN" w:eastAsia="en-GB"/>
        </w:rPr>
        <w:t xml:space="preserve">Double </w:t>
      </w:r>
      <w:r w:rsidRPr="00C1026F">
        <w:rPr>
          <w:b/>
          <w:bCs/>
          <w:color w:val="660E7A"/>
          <w:lang w:val="en-IN" w:eastAsia="en-GB"/>
        </w:rPr>
        <w:t>salary</w:t>
      </w:r>
      <w:r w:rsidRPr="00C1026F">
        <w:rPr>
          <w:color w:val="000000"/>
          <w:lang w:val="en-IN" w:eastAsia="en-GB"/>
        </w:rPr>
        <w:t>;</w:t>
      </w:r>
      <w:r w:rsidRPr="00C1026F">
        <w:rPr>
          <w:color w:val="000000"/>
          <w:lang w:val="en-IN" w:eastAsia="en-GB"/>
        </w:rPr>
        <w:br/>
      </w:r>
      <w:r w:rsidRPr="00C1026F">
        <w:rPr>
          <w:color w:val="000000"/>
          <w:lang w:val="en-IN" w:eastAsia="en-GB"/>
        </w:rPr>
        <w:br/>
        <w:t xml:space="preserve">    </w:t>
      </w:r>
      <w:r w:rsidRPr="00C1026F">
        <w:rPr>
          <w:lang w:val="en-IN" w:eastAsia="en-GB"/>
        </w:rPr>
        <w:t xml:space="preserve">@Column </w:t>
      </w:r>
      <w:r w:rsidRPr="00C1026F">
        <w:rPr>
          <w:lang w:val="en-IN" w:eastAsia="en-GB"/>
        </w:rPr>
        <w:br/>
        <w:t xml:space="preserve">    </w:t>
      </w:r>
      <w:r w:rsidRPr="00C1026F">
        <w:rPr>
          <w:b/>
          <w:bCs/>
          <w:color w:val="000080"/>
          <w:lang w:val="en-IN" w:eastAsia="en-GB"/>
        </w:rPr>
        <w:t xml:space="preserve">private </w:t>
      </w:r>
      <w:r w:rsidRPr="00C1026F">
        <w:rPr>
          <w:color w:val="000000"/>
          <w:lang w:val="en-IN" w:eastAsia="en-GB"/>
        </w:rPr>
        <w:t xml:space="preserve">String </w:t>
      </w:r>
      <w:r w:rsidRPr="00C1026F">
        <w:rPr>
          <w:b/>
          <w:bCs/>
          <w:color w:val="660E7A"/>
          <w:lang w:val="en-IN" w:eastAsia="en-GB"/>
        </w:rPr>
        <w:t>city</w:t>
      </w:r>
      <w:r w:rsidRPr="00C1026F">
        <w:rPr>
          <w:color w:val="000000"/>
          <w:lang w:val="en-IN" w:eastAsia="en-GB"/>
        </w:rPr>
        <w:t>;</w:t>
      </w:r>
      <w:r w:rsidRPr="00C1026F">
        <w:rPr>
          <w:color w:val="000000"/>
          <w:lang w:val="en-IN" w:eastAsia="en-GB"/>
        </w:rPr>
        <w:br/>
      </w:r>
      <w:r w:rsidRPr="00C1026F">
        <w:rPr>
          <w:color w:val="000000"/>
          <w:lang w:val="en-IN" w:eastAsia="en-GB"/>
        </w:rPr>
        <w:br/>
        <w:t xml:space="preserve">    </w:t>
      </w:r>
      <w:r w:rsidRPr="00C1026F">
        <w:rPr>
          <w:lang w:val="en-IN" w:eastAsia="en-GB"/>
        </w:rPr>
        <w:t>@OneToOne</w:t>
      </w:r>
      <w:r w:rsidRPr="00C1026F">
        <w:rPr>
          <w:color w:val="000000"/>
          <w:lang w:val="en-IN" w:eastAsia="en-GB"/>
        </w:rPr>
        <w:t xml:space="preserve">(fetch = </w:t>
      </w:r>
      <w:proofErr w:type="spellStart"/>
      <w:r w:rsidRPr="00C1026F">
        <w:rPr>
          <w:color w:val="000000"/>
          <w:lang w:val="en-IN" w:eastAsia="en-GB"/>
        </w:rPr>
        <w:t>FetchType.</w:t>
      </w:r>
      <w:r w:rsidRPr="00C1026F">
        <w:rPr>
          <w:b/>
          <w:bCs/>
          <w:i/>
          <w:iCs/>
          <w:color w:val="660E7A"/>
          <w:lang w:val="en-IN" w:eastAsia="en-GB"/>
        </w:rPr>
        <w:t>LAZY</w:t>
      </w:r>
      <w:r w:rsidRPr="00C1026F">
        <w:rPr>
          <w:color w:val="000000"/>
          <w:lang w:val="en-IN" w:eastAsia="en-GB"/>
        </w:rPr>
        <w:t>,cascade</w:t>
      </w:r>
      <w:proofErr w:type="spellEnd"/>
      <w:r w:rsidRPr="00C1026F">
        <w:rPr>
          <w:color w:val="000000"/>
          <w:lang w:val="en-IN" w:eastAsia="en-GB"/>
        </w:rPr>
        <w:t xml:space="preserve"> = </w:t>
      </w:r>
      <w:proofErr w:type="spellStart"/>
      <w:r w:rsidRPr="00C1026F">
        <w:rPr>
          <w:color w:val="000000"/>
          <w:lang w:val="en-IN" w:eastAsia="en-GB"/>
        </w:rPr>
        <w:t>CascadeType.</w:t>
      </w:r>
      <w:r w:rsidRPr="00C1026F">
        <w:rPr>
          <w:b/>
          <w:bCs/>
          <w:i/>
          <w:iCs/>
          <w:color w:val="660E7A"/>
          <w:lang w:val="en-IN" w:eastAsia="en-GB"/>
        </w:rPr>
        <w:t>ALL</w:t>
      </w:r>
      <w:proofErr w:type="spellEnd"/>
      <w:r w:rsidRPr="00C1026F">
        <w:rPr>
          <w:color w:val="000000"/>
          <w:lang w:val="en-IN" w:eastAsia="en-GB"/>
        </w:rPr>
        <w:t xml:space="preserve">) </w:t>
      </w:r>
      <w:r w:rsidRPr="00C1026F">
        <w:rPr>
          <w:color w:val="000000"/>
          <w:lang w:val="en-IN" w:eastAsia="en-GB"/>
        </w:rPr>
        <w:br/>
        <w:t xml:space="preserve">    </w:t>
      </w:r>
      <w:r w:rsidRPr="00C1026F">
        <w:rPr>
          <w:b/>
          <w:bCs/>
          <w:color w:val="000080"/>
          <w:lang w:val="en-IN" w:eastAsia="en-GB"/>
        </w:rPr>
        <w:t xml:space="preserve">private </w:t>
      </w:r>
      <w:r w:rsidRPr="00C1026F">
        <w:rPr>
          <w:color w:val="000000"/>
          <w:lang w:val="en-IN" w:eastAsia="en-GB"/>
        </w:rPr>
        <w:t xml:space="preserve">Account </w:t>
      </w:r>
      <w:proofErr w:type="spellStart"/>
      <w:r w:rsidRPr="00C1026F">
        <w:rPr>
          <w:b/>
          <w:bCs/>
          <w:color w:val="660E7A"/>
          <w:lang w:val="en-IN" w:eastAsia="en-GB"/>
        </w:rPr>
        <w:t>account</w:t>
      </w:r>
      <w:proofErr w:type="spellEnd"/>
      <w:r w:rsidRPr="00C1026F">
        <w:rPr>
          <w:color w:val="000000"/>
          <w:lang w:val="en-IN" w:eastAsia="en-GB"/>
        </w:rPr>
        <w:t>;</w:t>
      </w:r>
      <w:r w:rsidRPr="00C1026F">
        <w:rPr>
          <w:color w:val="000000"/>
          <w:lang w:val="en-IN" w:eastAsia="en-GB"/>
        </w:rPr>
        <w:br/>
      </w:r>
      <w:r w:rsidRPr="00C1026F">
        <w:rPr>
          <w:color w:val="000000"/>
          <w:lang w:val="en-IN" w:eastAsia="en-GB"/>
        </w:rPr>
        <w:br/>
        <w:t xml:space="preserve">    </w:t>
      </w:r>
      <w:r w:rsidRPr="00C1026F">
        <w:rPr>
          <w:lang w:val="en-IN" w:eastAsia="en-GB"/>
        </w:rPr>
        <w:t>@OneToMany</w:t>
      </w:r>
      <w:r w:rsidRPr="00C1026F">
        <w:rPr>
          <w:color w:val="000000"/>
          <w:lang w:val="en-IN" w:eastAsia="en-GB"/>
        </w:rPr>
        <w:t xml:space="preserve">(fetch = </w:t>
      </w:r>
      <w:proofErr w:type="spellStart"/>
      <w:r w:rsidRPr="00C1026F">
        <w:rPr>
          <w:color w:val="000000"/>
          <w:lang w:val="en-IN" w:eastAsia="en-GB"/>
        </w:rPr>
        <w:t>FetchType.</w:t>
      </w:r>
      <w:r w:rsidRPr="00C1026F">
        <w:rPr>
          <w:b/>
          <w:bCs/>
          <w:i/>
          <w:iCs/>
          <w:color w:val="660E7A"/>
          <w:lang w:val="en-IN" w:eastAsia="en-GB"/>
        </w:rPr>
        <w:t>LAZY</w:t>
      </w:r>
      <w:proofErr w:type="spellEnd"/>
      <w:r w:rsidRPr="00C1026F">
        <w:rPr>
          <w:color w:val="000000"/>
          <w:lang w:val="en-IN" w:eastAsia="en-GB"/>
        </w:rPr>
        <w:t xml:space="preserve">, cascade = </w:t>
      </w:r>
      <w:proofErr w:type="spellStart"/>
      <w:r w:rsidRPr="00C1026F">
        <w:rPr>
          <w:color w:val="000000"/>
          <w:lang w:val="en-IN" w:eastAsia="en-GB"/>
        </w:rPr>
        <w:t>CascadeType.</w:t>
      </w:r>
      <w:r w:rsidRPr="00C1026F">
        <w:rPr>
          <w:b/>
          <w:bCs/>
          <w:i/>
          <w:iCs/>
          <w:color w:val="660E7A"/>
          <w:lang w:val="en-IN" w:eastAsia="en-GB"/>
        </w:rPr>
        <w:t>ALL</w:t>
      </w:r>
      <w:proofErr w:type="spellEnd"/>
      <w:r w:rsidRPr="00C1026F">
        <w:rPr>
          <w:color w:val="000000"/>
          <w:lang w:val="en-IN" w:eastAsia="en-GB"/>
        </w:rPr>
        <w:t xml:space="preserve">, </w:t>
      </w:r>
      <w:proofErr w:type="spellStart"/>
      <w:r w:rsidRPr="00C1026F">
        <w:rPr>
          <w:color w:val="000000"/>
          <w:lang w:val="en-IN" w:eastAsia="en-GB"/>
        </w:rPr>
        <w:t>orphanRemoval</w:t>
      </w:r>
      <w:proofErr w:type="spellEnd"/>
      <w:r w:rsidRPr="00C1026F">
        <w:rPr>
          <w:color w:val="000000"/>
          <w:lang w:val="en-IN" w:eastAsia="en-GB"/>
        </w:rPr>
        <w:t xml:space="preserve"> = </w:t>
      </w:r>
      <w:r w:rsidRPr="00C1026F">
        <w:rPr>
          <w:b/>
          <w:bCs/>
          <w:color w:val="000080"/>
          <w:lang w:val="en-IN" w:eastAsia="en-GB"/>
        </w:rPr>
        <w:t>true</w:t>
      </w:r>
      <w:r w:rsidRPr="00C1026F">
        <w:rPr>
          <w:color w:val="000000"/>
          <w:lang w:val="en-IN" w:eastAsia="en-GB"/>
        </w:rPr>
        <w:t>)</w:t>
      </w:r>
      <w:r w:rsidRPr="00C1026F">
        <w:rPr>
          <w:color w:val="000000"/>
          <w:lang w:val="en-IN" w:eastAsia="en-GB"/>
        </w:rPr>
        <w:br/>
        <w:t xml:space="preserve">    </w:t>
      </w:r>
      <w:r w:rsidRPr="00C1026F">
        <w:rPr>
          <w:lang w:val="en-IN" w:eastAsia="en-GB"/>
        </w:rPr>
        <w:t>@JoinColumn</w:t>
      </w:r>
      <w:r w:rsidRPr="00C1026F">
        <w:rPr>
          <w:color w:val="000000"/>
          <w:lang w:val="en-IN" w:eastAsia="en-GB"/>
        </w:rPr>
        <w:t xml:space="preserve">(name = </w:t>
      </w:r>
      <w:r w:rsidRPr="00C1026F">
        <w:rPr>
          <w:b/>
          <w:bCs/>
          <w:color w:val="008000"/>
          <w:lang w:val="en-IN" w:eastAsia="en-GB"/>
        </w:rPr>
        <w:t>"</w:t>
      </w:r>
      <w:proofErr w:type="spellStart"/>
      <w:r w:rsidRPr="00C1026F">
        <w:rPr>
          <w:b/>
          <w:bCs/>
          <w:color w:val="008000"/>
          <w:lang w:val="en-IN" w:eastAsia="en-GB"/>
        </w:rPr>
        <w:t>employee_id</w:t>
      </w:r>
      <w:proofErr w:type="spellEnd"/>
      <w:r w:rsidRPr="00C1026F">
        <w:rPr>
          <w:b/>
          <w:bCs/>
          <w:color w:val="008000"/>
          <w:lang w:val="en-IN" w:eastAsia="en-GB"/>
        </w:rPr>
        <w:t>"</w:t>
      </w:r>
      <w:r w:rsidRPr="00C1026F">
        <w:rPr>
          <w:color w:val="000000"/>
          <w:lang w:val="en-IN" w:eastAsia="en-GB"/>
        </w:rPr>
        <w:t>)</w:t>
      </w:r>
      <w:r w:rsidRPr="00C1026F">
        <w:rPr>
          <w:color w:val="000000"/>
          <w:lang w:val="en-IN" w:eastAsia="en-GB"/>
        </w:rPr>
        <w:br/>
        <w:t xml:space="preserve">    </w:t>
      </w:r>
      <w:r w:rsidRPr="00C1026F">
        <w:rPr>
          <w:lang w:val="en-IN" w:eastAsia="en-GB"/>
        </w:rPr>
        <w:t>@NotAudited</w:t>
      </w:r>
      <w:r w:rsidRPr="00C1026F">
        <w:rPr>
          <w:lang w:val="en-IN" w:eastAsia="en-GB"/>
        </w:rPr>
        <w:br/>
        <w:t xml:space="preserve">    </w:t>
      </w:r>
      <w:r w:rsidRPr="00C1026F">
        <w:rPr>
          <w:b/>
          <w:bCs/>
          <w:color w:val="000080"/>
          <w:lang w:val="en-IN" w:eastAsia="en-GB"/>
        </w:rPr>
        <w:t xml:space="preserve">private </w:t>
      </w:r>
      <w:r w:rsidRPr="00C1026F">
        <w:rPr>
          <w:color w:val="000000"/>
          <w:lang w:val="en-IN" w:eastAsia="en-GB"/>
        </w:rPr>
        <w:t xml:space="preserve">List&lt;Document&gt; </w:t>
      </w:r>
      <w:proofErr w:type="spellStart"/>
      <w:r w:rsidRPr="00C1026F">
        <w:rPr>
          <w:b/>
          <w:bCs/>
          <w:color w:val="660E7A"/>
          <w:lang w:val="en-IN" w:eastAsia="en-GB"/>
        </w:rPr>
        <w:t>documentList</w:t>
      </w:r>
      <w:proofErr w:type="spellEnd"/>
      <w:r w:rsidRPr="00C1026F">
        <w:rPr>
          <w:color w:val="000000"/>
          <w:lang w:val="en-IN" w:eastAsia="en-GB"/>
        </w:rPr>
        <w:t>;</w:t>
      </w:r>
      <w:r w:rsidRPr="00C1026F">
        <w:rPr>
          <w:color w:val="000000"/>
          <w:lang w:val="en-IN" w:eastAsia="en-GB"/>
        </w:rPr>
        <w:br/>
      </w:r>
      <w:r w:rsidRPr="00C1026F">
        <w:rPr>
          <w:color w:val="000000"/>
          <w:lang w:val="en-IN" w:eastAsia="en-GB"/>
        </w:rPr>
        <w:br/>
        <w:t>}</w:t>
      </w:r>
    </w:p>
    <w:p w14:paraId="7A0AAE2F" w14:textId="77777777" w:rsidR="00C1026F" w:rsidRDefault="00C1026F" w:rsidP="0052464F"/>
    <w:p w14:paraId="70BA9F78" w14:textId="77777777" w:rsidR="00C1026F" w:rsidRDefault="00C1026F" w:rsidP="0052464F"/>
    <w:p w14:paraId="1CD55230" w14:textId="1CBC38D9" w:rsidR="007D34C9" w:rsidRDefault="007D34C9" w:rsidP="0052464F">
      <w:r>
        <w:t xml:space="preserve">Here </w:t>
      </w:r>
    </w:p>
    <w:p w14:paraId="7FCA834A" w14:textId="5D12CAE4" w:rsidR="007D34C9" w:rsidRDefault="007D34C9" w:rsidP="0052464F">
      <w:r w:rsidRPr="007D34C9">
        <w:rPr>
          <w:rFonts w:ascii="Courier New" w:eastAsia="Times New Roman" w:hAnsi="Courier New" w:cs="Courier New"/>
          <w:color w:val="808000"/>
          <w:lang w:val="en-IN" w:eastAsia="en-GB"/>
        </w:rPr>
        <w:t>@Audited</w:t>
      </w:r>
      <w:r>
        <w:t xml:space="preserve"> -  </w:t>
      </w:r>
      <w:r w:rsidRPr="007D34C9">
        <w:t xml:space="preserve">When you annotate a JPA entity class with </w:t>
      </w:r>
      <w:r w:rsidRPr="007D34C9">
        <w:rPr>
          <w:b/>
          <w:bCs/>
        </w:rPr>
        <w:t>@Audited</w:t>
      </w:r>
      <w:r w:rsidRPr="007D34C9">
        <w:t xml:space="preserve">, Hibernate </w:t>
      </w:r>
      <w:proofErr w:type="spellStart"/>
      <w:r w:rsidRPr="007D34C9">
        <w:t>Envers</w:t>
      </w:r>
      <w:proofErr w:type="spellEnd"/>
      <w:r w:rsidRPr="007D34C9">
        <w:t xml:space="preserve"> will automatically track changes to instances of that entity, allowing you to maintain a history of modifications over time</w:t>
      </w:r>
      <w:r>
        <w:t>.</w:t>
      </w:r>
    </w:p>
    <w:p w14:paraId="7EFAE7CA" w14:textId="79FD4474" w:rsidR="007D34C9" w:rsidRDefault="007D34C9" w:rsidP="0052464F">
      <w:r w:rsidRPr="007D34C9">
        <w:rPr>
          <w:rFonts w:ascii="Courier New" w:eastAsia="Times New Roman" w:hAnsi="Courier New" w:cs="Courier New"/>
          <w:color w:val="808000"/>
          <w:lang w:val="en-IN" w:eastAsia="en-GB"/>
        </w:rPr>
        <w:lastRenderedPageBreak/>
        <w:t>@EntityListeners</w:t>
      </w:r>
      <w:r w:rsidRPr="007D34C9">
        <w:t xml:space="preserve"> </w:t>
      </w:r>
      <w:r>
        <w:t xml:space="preserve"> - </w:t>
      </w:r>
      <w:r w:rsidRPr="007D34C9">
        <w:t>These listeners can be useful for tasks like auditing, validation, or custom behavior that needs to be triggered in response to entity state changes</w:t>
      </w:r>
    </w:p>
    <w:p w14:paraId="5DFCBF31" w14:textId="1D769EDA" w:rsidR="001C4177" w:rsidRDefault="001C4177" w:rsidP="001C4177">
      <w:pPr>
        <w:rPr>
          <w:i/>
          <w:iCs/>
          <w:lang w:val="en-IN"/>
        </w:rPr>
      </w:pPr>
      <w:r w:rsidRPr="001C4177">
        <w:rPr>
          <w:b/>
          <w:bCs/>
          <w:lang w:val="en-IN"/>
        </w:rPr>
        <w:t>@NotAudited</w:t>
      </w:r>
      <w:r>
        <w:rPr>
          <w:b/>
          <w:bCs/>
          <w:lang w:val="en-IN"/>
        </w:rPr>
        <w:t xml:space="preserve"> : </w:t>
      </w:r>
      <w:r w:rsidRPr="001C4177">
        <w:rPr>
          <w:lang w:val="en-IN"/>
        </w:rPr>
        <w:t xml:space="preserve">If you </w:t>
      </w:r>
      <w:proofErr w:type="spellStart"/>
      <w:r w:rsidRPr="001C4177">
        <w:rPr>
          <w:lang w:val="en-IN"/>
        </w:rPr>
        <w:t>dont</w:t>
      </w:r>
      <w:proofErr w:type="spellEnd"/>
      <w:r w:rsidRPr="001C4177">
        <w:rPr>
          <w:lang w:val="en-IN"/>
        </w:rPr>
        <w:t xml:space="preserve"> want the relationship to be audited mark it as </w:t>
      </w:r>
      <w:proofErr w:type="spellStart"/>
      <w:r w:rsidRPr="001C4177">
        <w:rPr>
          <w:i/>
          <w:iCs/>
          <w:lang w:val="en-IN"/>
        </w:rPr>
        <w:t>org.hibernate.envers.NotAudited</w:t>
      </w:r>
      <w:proofErr w:type="spellEnd"/>
    </w:p>
    <w:p w14:paraId="50EFE308" w14:textId="77777777" w:rsidR="001C4177" w:rsidRDefault="001C4177" w:rsidP="001C4177">
      <w:pPr>
        <w:rPr>
          <w:i/>
          <w:iCs/>
          <w:lang w:val="en-IN"/>
        </w:rPr>
      </w:pPr>
    </w:p>
    <w:p w14:paraId="07FF1371" w14:textId="77777777" w:rsidR="001C4177" w:rsidRDefault="001C4177" w:rsidP="001C4177">
      <w:pPr>
        <w:rPr>
          <w:i/>
          <w:iCs/>
          <w:lang w:val="en-IN"/>
        </w:rPr>
      </w:pPr>
    </w:p>
    <w:p w14:paraId="3696EC51" w14:textId="7E270FFE" w:rsidR="001C4177" w:rsidRPr="001C4177" w:rsidRDefault="001C4177" w:rsidP="001C4177">
      <w:pPr>
        <w:pStyle w:val="BlueSyntax"/>
        <w:rPr>
          <w:lang w:val="en-IN"/>
        </w:rPr>
      </w:pPr>
      <w:r>
        <w:rPr>
          <w:iCs/>
          <w:lang w:val="en-IN"/>
        </w:rPr>
        <w:t>4.</w:t>
      </w:r>
      <w:r w:rsidRPr="001C4177">
        <w:rPr>
          <w:rFonts w:ascii="Arial" w:eastAsia="Times New Roman" w:hAnsi="Arial" w:cs="Arial"/>
          <w:iCs/>
          <w:color w:val="666666"/>
          <w:sz w:val="27"/>
          <w:szCs w:val="27"/>
          <w:lang w:val="en-IN" w:eastAsia="en-GB"/>
        </w:rPr>
        <w:t xml:space="preserve"> </w:t>
      </w:r>
      <w:r w:rsidRPr="001C4177">
        <w:rPr>
          <w:lang w:val="en-IN"/>
        </w:rPr>
        <w:t>Extend your Repository with </w:t>
      </w:r>
      <w:proofErr w:type="spellStart"/>
      <w:r w:rsidRPr="001C4177">
        <w:rPr>
          <w:iCs/>
          <w:lang w:val="en-IN"/>
        </w:rPr>
        <w:t>RevisionRepository</w:t>
      </w:r>
      <w:proofErr w:type="spellEnd"/>
    </w:p>
    <w:p w14:paraId="22C7747D" w14:textId="56F4B525" w:rsidR="001C4177" w:rsidRPr="001C4177" w:rsidRDefault="001C4177" w:rsidP="001C4177">
      <w:pPr>
        <w:rPr>
          <w:b/>
          <w:bCs/>
          <w:lang w:val="en-IN"/>
        </w:rPr>
      </w:pPr>
    </w:p>
    <w:p w14:paraId="40240D8D" w14:textId="77777777" w:rsidR="00C1026F" w:rsidRPr="00C1026F" w:rsidRDefault="00C1026F" w:rsidP="00C1026F">
      <w:pPr>
        <w:pStyle w:val="Output"/>
        <w:rPr>
          <w:lang w:val="en-IN" w:eastAsia="en-GB"/>
        </w:rPr>
      </w:pPr>
      <w:r w:rsidRPr="00C1026F">
        <w:rPr>
          <w:b/>
          <w:bCs/>
          <w:color w:val="000080"/>
          <w:lang w:val="en-IN" w:eastAsia="en-GB"/>
        </w:rPr>
        <w:t xml:space="preserve">public interface </w:t>
      </w:r>
      <w:proofErr w:type="spellStart"/>
      <w:r w:rsidRPr="00C1026F">
        <w:rPr>
          <w:lang w:val="en-IN" w:eastAsia="en-GB"/>
        </w:rPr>
        <w:t>EmployeeRepository</w:t>
      </w:r>
      <w:proofErr w:type="spellEnd"/>
      <w:r w:rsidRPr="00C1026F">
        <w:rPr>
          <w:lang w:val="en-IN" w:eastAsia="en-GB"/>
        </w:rPr>
        <w:t xml:space="preserve"> </w:t>
      </w:r>
      <w:r w:rsidRPr="00C1026F">
        <w:rPr>
          <w:b/>
          <w:bCs/>
          <w:color w:val="000080"/>
          <w:lang w:val="en-IN" w:eastAsia="en-GB"/>
        </w:rPr>
        <w:t xml:space="preserve">extends </w:t>
      </w:r>
      <w:proofErr w:type="spellStart"/>
      <w:r w:rsidRPr="00C1026F">
        <w:rPr>
          <w:lang w:val="en-IN" w:eastAsia="en-GB"/>
        </w:rPr>
        <w:t>RevisionRepository</w:t>
      </w:r>
      <w:proofErr w:type="spellEnd"/>
      <w:r w:rsidRPr="00C1026F">
        <w:rPr>
          <w:lang w:val="en-IN" w:eastAsia="en-GB"/>
        </w:rPr>
        <w:t xml:space="preserve">&lt;Employee, Long, Long&gt;, </w:t>
      </w:r>
      <w:proofErr w:type="spellStart"/>
      <w:r w:rsidRPr="00C1026F">
        <w:rPr>
          <w:lang w:val="en-IN" w:eastAsia="en-GB"/>
        </w:rPr>
        <w:t>JpaRepository</w:t>
      </w:r>
      <w:proofErr w:type="spellEnd"/>
      <w:r w:rsidRPr="00C1026F">
        <w:rPr>
          <w:lang w:val="en-IN" w:eastAsia="en-GB"/>
        </w:rPr>
        <w:t xml:space="preserve">&lt;Employee, Long&gt;, </w:t>
      </w:r>
      <w:proofErr w:type="spellStart"/>
      <w:r w:rsidRPr="00C1026F">
        <w:rPr>
          <w:lang w:val="en-IN" w:eastAsia="en-GB"/>
        </w:rPr>
        <w:t>EmployeeRepositoryCustom</w:t>
      </w:r>
      <w:proofErr w:type="spellEnd"/>
      <w:r w:rsidRPr="00C1026F">
        <w:rPr>
          <w:lang w:val="en-IN" w:eastAsia="en-GB"/>
        </w:rPr>
        <w:t>,</w:t>
      </w:r>
      <w:r w:rsidRPr="00C1026F">
        <w:rPr>
          <w:lang w:val="en-IN" w:eastAsia="en-GB"/>
        </w:rPr>
        <w:br/>
        <w:t xml:space="preserve">      </w:t>
      </w:r>
      <w:proofErr w:type="spellStart"/>
      <w:r w:rsidRPr="00C1026F">
        <w:rPr>
          <w:lang w:val="en-IN" w:eastAsia="en-GB"/>
        </w:rPr>
        <w:t>QuerydslPredicateExecutor</w:t>
      </w:r>
      <w:proofErr w:type="spellEnd"/>
      <w:r w:rsidRPr="00C1026F">
        <w:rPr>
          <w:lang w:val="en-IN" w:eastAsia="en-GB"/>
        </w:rPr>
        <w:t>&lt;Employee&gt;,</w:t>
      </w:r>
      <w:r w:rsidRPr="00C1026F">
        <w:rPr>
          <w:lang w:val="en-IN" w:eastAsia="en-GB"/>
        </w:rPr>
        <w:br/>
        <w:t xml:space="preserve">      </w:t>
      </w:r>
      <w:proofErr w:type="spellStart"/>
      <w:r w:rsidRPr="00C1026F">
        <w:rPr>
          <w:lang w:val="en-IN" w:eastAsia="en-GB"/>
        </w:rPr>
        <w:t>QuerydslBinderCustomizer</w:t>
      </w:r>
      <w:proofErr w:type="spellEnd"/>
      <w:r w:rsidRPr="00C1026F">
        <w:rPr>
          <w:lang w:val="en-IN" w:eastAsia="en-GB"/>
        </w:rPr>
        <w:t>&lt;</w:t>
      </w:r>
      <w:proofErr w:type="spellStart"/>
      <w:r w:rsidRPr="00C1026F">
        <w:rPr>
          <w:lang w:val="en-IN" w:eastAsia="en-GB"/>
        </w:rPr>
        <w:t>QEmployee</w:t>
      </w:r>
      <w:proofErr w:type="spellEnd"/>
      <w:r w:rsidRPr="00C1026F">
        <w:rPr>
          <w:lang w:val="en-IN" w:eastAsia="en-GB"/>
        </w:rPr>
        <w:t>&gt; {</w:t>
      </w:r>
      <w:r w:rsidRPr="00C1026F">
        <w:rPr>
          <w:lang w:val="en-IN" w:eastAsia="en-GB"/>
        </w:rPr>
        <w:br/>
      </w:r>
      <w:r w:rsidRPr="00C1026F">
        <w:rPr>
          <w:lang w:val="en-IN" w:eastAsia="en-GB"/>
        </w:rPr>
        <w:br/>
        <w:t xml:space="preserve">   </w:t>
      </w:r>
      <w:r w:rsidRPr="00C1026F">
        <w:rPr>
          <w:color w:val="808000"/>
          <w:lang w:val="en-IN" w:eastAsia="en-GB"/>
        </w:rPr>
        <w:t>@Override</w:t>
      </w:r>
      <w:r w:rsidRPr="00C1026F">
        <w:rPr>
          <w:color w:val="808000"/>
          <w:lang w:val="en-IN" w:eastAsia="en-GB"/>
        </w:rPr>
        <w:br/>
        <w:t xml:space="preserve">   </w:t>
      </w:r>
      <w:r w:rsidRPr="00C1026F">
        <w:rPr>
          <w:b/>
          <w:bCs/>
          <w:color w:val="000080"/>
          <w:lang w:val="en-IN" w:eastAsia="en-GB"/>
        </w:rPr>
        <w:t xml:space="preserve">default void </w:t>
      </w:r>
      <w:r w:rsidRPr="00C1026F">
        <w:rPr>
          <w:lang w:val="en-IN" w:eastAsia="en-GB"/>
        </w:rPr>
        <w:t>customize(</w:t>
      </w:r>
      <w:proofErr w:type="spellStart"/>
      <w:r w:rsidRPr="00C1026F">
        <w:rPr>
          <w:lang w:val="en-IN" w:eastAsia="en-GB"/>
        </w:rPr>
        <w:t>QuerydslBindings</w:t>
      </w:r>
      <w:proofErr w:type="spellEnd"/>
      <w:r w:rsidRPr="00C1026F">
        <w:rPr>
          <w:lang w:val="en-IN" w:eastAsia="en-GB"/>
        </w:rPr>
        <w:t xml:space="preserve"> bindings, </w:t>
      </w:r>
      <w:proofErr w:type="spellStart"/>
      <w:r w:rsidRPr="00C1026F">
        <w:rPr>
          <w:lang w:val="en-IN" w:eastAsia="en-GB"/>
        </w:rPr>
        <w:t>QEmployee</w:t>
      </w:r>
      <w:proofErr w:type="spellEnd"/>
      <w:r w:rsidRPr="00C1026F">
        <w:rPr>
          <w:lang w:val="en-IN" w:eastAsia="en-GB"/>
        </w:rPr>
        <w:t xml:space="preserve"> root) {</w:t>
      </w:r>
      <w:r w:rsidRPr="00C1026F">
        <w:rPr>
          <w:lang w:val="en-IN" w:eastAsia="en-GB"/>
        </w:rPr>
        <w:br/>
        <w:t xml:space="preserve">      </w:t>
      </w:r>
      <w:proofErr w:type="spellStart"/>
      <w:r w:rsidRPr="00C1026F">
        <w:rPr>
          <w:lang w:val="en-IN" w:eastAsia="en-GB"/>
        </w:rPr>
        <w:t>bindings.bind</w:t>
      </w:r>
      <w:proofErr w:type="spellEnd"/>
      <w:r w:rsidRPr="00C1026F">
        <w:rPr>
          <w:lang w:val="en-IN" w:eastAsia="en-GB"/>
        </w:rPr>
        <w:t>(</w:t>
      </w:r>
      <w:proofErr w:type="spellStart"/>
      <w:r w:rsidRPr="00C1026F">
        <w:rPr>
          <w:lang w:val="en-IN" w:eastAsia="en-GB"/>
        </w:rPr>
        <w:t>String.</w:t>
      </w:r>
      <w:r w:rsidRPr="00C1026F">
        <w:rPr>
          <w:b/>
          <w:bCs/>
          <w:color w:val="000080"/>
          <w:lang w:val="en-IN" w:eastAsia="en-GB"/>
        </w:rPr>
        <w:t>class</w:t>
      </w:r>
      <w:proofErr w:type="spellEnd"/>
      <w:r w:rsidRPr="00C1026F">
        <w:rPr>
          <w:lang w:val="en-IN" w:eastAsia="en-GB"/>
        </w:rPr>
        <w:t>).first((</w:t>
      </w:r>
      <w:proofErr w:type="spellStart"/>
      <w:r w:rsidRPr="00C1026F">
        <w:rPr>
          <w:lang w:val="en-IN" w:eastAsia="en-GB"/>
        </w:rPr>
        <w:t>StringPath</w:t>
      </w:r>
      <w:proofErr w:type="spellEnd"/>
      <w:r w:rsidRPr="00C1026F">
        <w:rPr>
          <w:lang w:val="en-IN" w:eastAsia="en-GB"/>
        </w:rPr>
        <w:t xml:space="preserve"> path, String value) -&gt; </w:t>
      </w:r>
      <w:proofErr w:type="spellStart"/>
      <w:r w:rsidRPr="00C1026F">
        <w:rPr>
          <w:lang w:val="en-IN" w:eastAsia="en-GB"/>
        </w:rPr>
        <w:t>path.containsIgnoreCase</w:t>
      </w:r>
      <w:proofErr w:type="spellEnd"/>
      <w:r w:rsidRPr="00C1026F">
        <w:rPr>
          <w:lang w:val="en-IN" w:eastAsia="en-GB"/>
        </w:rPr>
        <w:t>(value));</w:t>
      </w:r>
      <w:r w:rsidRPr="00C1026F">
        <w:rPr>
          <w:lang w:val="en-IN" w:eastAsia="en-GB"/>
        </w:rPr>
        <w:br/>
        <w:t xml:space="preserve">   }</w:t>
      </w:r>
      <w:r w:rsidRPr="00C1026F">
        <w:rPr>
          <w:lang w:val="en-IN" w:eastAsia="en-GB"/>
        </w:rPr>
        <w:br/>
        <w:t>}</w:t>
      </w:r>
    </w:p>
    <w:p w14:paraId="5A39242F" w14:textId="77777777" w:rsidR="001C4177" w:rsidRDefault="001C4177" w:rsidP="0052464F"/>
    <w:p w14:paraId="1075C89E" w14:textId="22A3209C" w:rsidR="00B04879" w:rsidRDefault="00B04879" w:rsidP="0052464F">
      <w:pPr>
        <w:rPr>
          <w:i/>
          <w:iCs/>
        </w:rPr>
      </w:pPr>
      <w:bookmarkStart w:id="4" w:name="OLE_LINK7"/>
      <w:bookmarkStart w:id="5" w:name="OLE_LINK8"/>
      <w:proofErr w:type="spellStart"/>
      <w:r w:rsidRPr="00B04879">
        <w:rPr>
          <w:i/>
          <w:iCs/>
        </w:rPr>
        <w:t>RevisionRepository</w:t>
      </w:r>
      <w:proofErr w:type="spellEnd"/>
      <w:r>
        <w:rPr>
          <w:i/>
          <w:iCs/>
        </w:rPr>
        <w:t xml:space="preserve"> </w:t>
      </w:r>
      <w:bookmarkEnd w:id="4"/>
      <w:bookmarkEnd w:id="5"/>
      <w:r>
        <w:rPr>
          <w:i/>
          <w:iCs/>
        </w:rPr>
        <w:t>has following methods to get Version history</w:t>
      </w:r>
    </w:p>
    <w:p w14:paraId="1BD4423C" w14:textId="77777777" w:rsidR="000A343B" w:rsidRPr="000A343B" w:rsidRDefault="000A343B" w:rsidP="000A343B">
      <w:pPr>
        <w:rPr>
          <w:lang w:val="en-IN"/>
        </w:rPr>
      </w:pPr>
      <w:r w:rsidRPr="000A343B">
        <w:rPr>
          <w:lang w:val="en-IN"/>
        </w:rPr>
        <w:br/>
        <w:t xml:space="preserve">Certainly, here are the common methods you might find in a </w:t>
      </w:r>
      <w:proofErr w:type="spellStart"/>
      <w:r w:rsidRPr="000A343B">
        <w:rPr>
          <w:b/>
          <w:bCs/>
          <w:lang w:val="en-IN"/>
        </w:rPr>
        <w:t>RevisionRepository</w:t>
      </w:r>
      <w:proofErr w:type="spellEnd"/>
      <w:r w:rsidRPr="000A343B">
        <w:rPr>
          <w:lang w:val="en-IN"/>
        </w:rPr>
        <w:t xml:space="preserve"> for querying and retrieving historical data using Hibernate </w:t>
      </w:r>
      <w:proofErr w:type="spellStart"/>
      <w:r w:rsidRPr="000A343B">
        <w:rPr>
          <w:lang w:val="en-IN"/>
        </w:rPr>
        <w:t>Envers</w:t>
      </w:r>
      <w:proofErr w:type="spellEnd"/>
      <w:r w:rsidRPr="000A343B">
        <w:rPr>
          <w:lang w:val="en-IN"/>
        </w:rPr>
        <w:t>, presented in a table format: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4558"/>
      </w:tblGrid>
      <w:tr w:rsidR="000A343B" w:rsidRPr="000A343B" w14:paraId="6165BE09" w14:textId="77777777" w:rsidTr="001D2843">
        <w:trPr>
          <w:tblHeader/>
          <w:tblCellSpacing w:w="15" w:type="dxa"/>
        </w:trPr>
        <w:tc>
          <w:tcPr>
            <w:tcW w:w="519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FDCB58" w14:textId="77777777" w:rsidR="000A343B" w:rsidRPr="000A343B" w:rsidRDefault="000A343B" w:rsidP="000A343B">
            <w:pPr>
              <w:rPr>
                <w:b/>
                <w:bCs/>
                <w:lang w:val="en-IN"/>
              </w:rPr>
            </w:pPr>
            <w:r w:rsidRPr="000A343B">
              <w:rPr>
                <w:b/>
                <w:bCs/>
                <w:lang w:val="en-IN"/>
              </w:rPr>
              <w:t>Method Signature</w:t>
            </w:r>
          </w:p>
        </w:tc>
        <w:tc>
          <w:tcPr>
            <w:tcW w:w="451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6EB6BF" w14:textId="77777777" w:rsidR="000A343B" w:rsidRPr="000A343B" w:rsidRDefault="000A343B" w:rsidP="000A343B">
            <w:pPr>
              <w:rPr>
                <w:b/>
                <w:bCs/>
                <w:lang w:val="en-IN"/>
              </w:rPr>
            </w:pPr>
            <w:r w:rsidRPr="000A343B">
              <w:rPr>
                <w:b/>
                <w:bCs/>
                <w:lang w:val="en-IN"/>
              </w:rPr>
              <w:t>Description</w:t>
            </w:r>
          </w:p>
        </w:tc>
      </w:tr>
      <w:tr w:rsidR="000A343B" w:rsidRPr="000A343B" w14:paraId="5722FFD3" w14:textId="77777777" w:rsidTr="001D2843">
        <w:trPr>
          <w:tblCellSpacing w:w="15" w:type="dxa"/>
        </w:trPr>
        <w:tc>
          <w:tcPr>
            <w:tcW w:w="5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1D3464" w14:textId="77777777" w:rsidR="000A343B" w:rsidRPr="000A343B" w:rsidRDefault="000A343B" w:rsidP="000A343B">
            <w:pPr>
              <w:rPr>
                <w:lang w:val="en-IN"/>
              </w:rPr>
            </w:pPr>
            <w:proofErr w:type="spellStart"/>
            <w:r w:rsidRPr="000A343B">
              <w:rPr>
                <w:b/>
                <w:bCs/>
                <w:lang w:val="en-IN"/>
              </w:rPr>
              <w:t>findRevision</w:t>
            </w:r>
            <w:proofErr w:type="spellEnd"/>
            <w:r w:rsidRPr="000A343B">
              <w:rPr>
                <w:b/>
                <w:bCs/>
                <w:lang w:val="en-IN"/>
              </w:rPr>
              <w:t>(Number revision)</w:t>
            </w:r>
          </w:p>
        </w:tc>
        <w:tc>
          <w:tcPr>
            <w:tcW w:w="45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6FC69B" w14:textId="77777777" w:rsidR="000A343B" w:rsidRPr="000A343B" w:rsidRDefault="000A343B" w:rsidP="000A343B">
            <w:pPr>
              <w:rPr>
                <w:lang w:val="en-IN"/>
              </w:rPr>
            </w:pPr>
            <w:r w:rsidRPr="000A343B">
              <w:rPr>
                <w:lang w:val="en-IN"/>
              </w:rPr>
              <w:t>Retrieves a specific revision.</w:t>
            </w:r>
          </w:p>
        </w:tc>
      </w:tr>
      <w:tr w:rsidR="000A343B" w:rsidRPr="000A343B" w14:paraId="0A9E400F" w14:textId="77777777" w:rsidTr="001D2843">
        <w:trPr>
          <w:tblCellSpacing w:w="15" w:type="dxa"/>
        </w:trPr>
        <w:tc>
          <w:tcPr>
            <w:tcW w:w="5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BD217C" w14:textId="77777777" w:rsidR="000A343B" w:rsidRPr="000A343B" w:rsidRDefault="000A343B" w:rsidP="000A343B">
            <w:pPr>
              <w:rPr>
                <w:lang w:val="en-IN"/>
              </w:rPr>
            </w:pPr>
            <w:proofErr w:type="spellStart"/>
            <w:r w:rsidRPr="000A343B">
              <w:rPr>
                <w:b/>
                <w:bCs/>
                <w:lang w:val="en-IN"/>
              </w:rPr>
              <w:t>findRevisions</w:t>
            </w:r>
            <w:proofErr w:type="spellEnd"/>
            <w:r w:rsidRPr="000A343B">
              <w:rPr>
                <w:b/>
                <w:bCs/>
                <w:lang w:val="en-IN"/>
              </w:rPr>
              <w:t xml:space="preserve">(Class&lt;T&gt; </w:t>
            </w:r>
            <w:proofErr w:type="spellStart"/>
            <w:r w:rsidRPr="000A343B">
              <w:rPr>
                <w:b/>
                <w:bCs/>
                <w:lang w:val="en-IN"/>
              </w:rPr>
              <w:t>entityClass</w:t>
            </w:r>
            <w:proofErr w:type="spellEnd"/>
            <w:r w:rsidRPr="000A343B">
              <w:rPr>
                <w:b/>
                <w:bCs/>
                <w:lang w:val="en-IN"/>
              </w:rPr>
              <w:t>, ID id)</w:t>
            </w:r>
          </w:p>
        </w:tc>
        <w:tc>
          <w:tcPr>
            <w:tcW w:w="45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6BA781A" w14:textId="77777777" w:rsidR="000A343B" w:rsidRPr="000A343B" w:rsidRDefault="000A343B" w:rsidP="000A343B">
            <w:pPr>
              <w:rPr>
                <w:lang w:val="en-IN"/>
              </w:rPr>
            </w:pPr>
            <w:r w:rsidRPr="000A343B">
              <w:rPr>
                <w:lang w:val="en-IN"/>
              </w:rPr>
              <w:t>Retrieves all revisions for a specific entity with the given ID.</w:t>
            </w:r>
          </w:p>
        </w:tc>
      </w:tr>
      <w:tr w:rsidR="000A343B" w:rsidRPr="000A343B" w14:paraId="1E37D93F" w14:textId="77777777" w:rsidTr="001D2843">
        <w:trPr>
          <w:tblCellSpacing w:w="15" w:type="dxa"/>
        </w:trPr>
        <w:tc>
          <w:tcPr>
            <w:tcW w:w="5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0C4548" w14:textId="77777777" w:rsidR="000A343B" w:rsidRPr="000A343B" w:rsidRDefault="000A343B" w:rsidP="000A343B">
            <w:pPr>
              <w:rPr>
                <w:lang w:val="en-IN"/>
              </w:rPr>
            </w:pPr>
            <w:proofErr w:type="spellStart"/>
            <w:r w:rsidRPr="000A343B">
              <w:rPr>
                <w:b/>
                <w:bCs/>
                <w:lang w:val="en-IN"/>
              </w:rPr>
              <w:t>findRevisions</w:t>
            </w:r>
            <w:proofErr w:type="spellEnd"/>
            <w:r w:rsidRPr="000A343B">
              <w:rPr>
                <w:b/>
                <w:bCs/>
                <w:lang w:val="en-IN"/>
              </w:rPr>
              <w:t xml:space="preserve">(Class&lt;T&gt; </w:t>
            </w:r>
            <w:proofErr w:type="spellStart"/>
            <w:r w:rsidRPr="000A343B">
              <w:rPr>
                <w:b/>
                <w:bCs/>
                <w:lang w:val="en-IN"/>
              </w:rPr>
              <w:t>entityClass</w:t>
            </w:r>
            <w:proofErr w:type="spellEnd"/>
            <w:r w:rsidRPr="000A343B">
              <w:rPr>
                <w:b/>
                <w:bCs/>
                <w:lang w:val="en-IN"/>
              </w:rPr>
              <w:t>)</w:t>
            </w:r>
          </w:p>
        </w:tc>
        <w:tc>
          <w:tcPr>
            <w:tcW w:w="45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5CAC016" w14:textId="77777777" w:rsidR="000A343B" w:rsidRPr="000A343B" w:rsidRDefault="000A343B" w:rsidP="000A343B">
            <w:pPr>
              <w:rPr>
                <w:lang w:val="en-IN"/>
              </w:rPr>
            </w:pPr>
            <w:r w:rsidRPr="000A343B">
              <w:rPr>
                <w:lang w:val="en-IN"/>
              </w:rPr>
              <w:t>Retrieves all revisions for a specific entity class.</w:t>
            </w:r>
          </w:p>
        </w:tc>
      </w:tr>
      <w:tr w:rsidR="000A343B" w:rsidRPr="000A343B" w14:paraId="4488D5D0" w14:textId="77777777" w:rsidTr="001D2843">
        <w:trPr>
          <w:tblCellSpacing w:w="15" w:type="dxa"/>
        </w:trPr>
        <w:tc>
          <w:tcPr>
            <w:tcW w:w="5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A947CC" w14:textId="7F80A0FD" w:rsidR="000A343B" w:rsidRPr="000A343B" w:rsidRDefault="000A343B" w:rsidP="000A343B">
            <w:pPr>
              <w:rPr>
                <w:lang w:val="en-IN"/>
              </w:rPr>
            </w:pPr>
            <w:proofErr w:type="spellStart"/>
            <w:r w:rsidRPr="000A343B">
              <w:rPr>
                <w:b/>
                <w:bCs/>
                <w:lang w:val="en-IN"/>
              </w:rPr>
              <w:t>findRevisionsBetween</w:t>
            </w:r>
            <w:proofErr w:type="spellEnd"/>
            <w:r w:rsidRPr="000A343B">
              <w:rPr>
                <w:b/>
                <w:bCs/>
                <w:lang w:val="en-IN"/>
              </w:rPr>
              <w:t xml:space="preserve">(Class&lt;T&gt; </w:t>
            </w:r>
            <w:proofErr w:type="spellStart"/>
            <w:r w:rsidRPr="000A343B">
              <w:rPr>
                <w:b/>
                <w:bCs/>
                <w:lang w:val="en-IN"/>
              </w:rPr>
              <w:t>entityClass</w:t>
            </w:r>
            <w:proofErr w:type="spellEnd"/>
            <w:r w:rsidRPr="000A343B">
              <w:rPr>
                <w:b/>
                <w:bCs/>
                <w:lang w:val="en-IN"/>
              </w:rPr>
              <w:t xml:space="preserve">, </w:t>
            </w:r>
            <w:proofErr w:type="spellStart"/>
            <w:r w:rsidRPr="000A343B">
              <w:rPr>
                <w:b/>
                <w:bCs/>
                <w:lang w:val="en-IN"/>
              </w:rPr>
              <w:t>fromDate</w:t>
            </w:r>
            <w:proofErr w:type="spellEnd"/>
            <w:r w:rsidRPr="000A343B">
              <w:rPr>
                <w:b/>
                <w:bCs/>
                <w:lang w:val="en-IN"/>
              </w:rPr>
              <w:t>, toDate)</w:t>
            </w:r>
          </w:p>
        </w:tc>
        <w:tc>
          <w:tcPr>
            <w:tcW w:w="45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343958" w14:textId="77777777" w:rsidR="000A343B" w:rsidRPr="000A343B" w:rsidRDefault="000A343B" w:rsidP="000A343B">
            <w:pPr>
              <w:rPr>
                <w:lang w:val="en-IN"/>
              </w:rPr>
            </w:pPr>
            <w:r w:rsidRPr="000A343B">
              <w:rPr>
                <w:lang w:val="en-IN"/>
              </w:rPr>
              <w:t>Retrieves all revisions for a specific entity class that occurred between two given timestamps.</w:t>
            </w:r>
          </w:p>
        </w:tc>
      </w:tr>
      <w:tr w:rsidR="000A343B" w:rsidRPr="000A343B" w14:paraId="6F0BDBE4" w14:textId="77777777" w:rsidTr="001D2843">
        <w:trPr>
          <w:tblCellSpacing w:w="15" w:type="dxa"/>
        </w:trPr>
        <w:tc>
          <w:tcPr>
            <w:tcW w:w="5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7F552B" w14:textId="77777777" w:rsidR="000A343B" w:rsidRPr="000A343B" w:rsidRDefault="000A343B" w:rsidP="000A343B">
            <w:pPr>
              <w:rPr>
                <w:lang w:val="en-IN"/>
              </w:rPr>
            </w:pPr>
            <w:proofErr w:type="spellStart"/>
            <w:r w:rsidRPr="000A343B">
              <w:rPr>
                <w:b/>
                <w:bCs/>
                <w:lang w:val="en-IN"/>
              </w:rPr>
              <w:t>findRevisionsByEntityIdAndRevisionNumber</w:t>
            </w:r>
            <w:proofErr w:type="spellEnd"/>
            <w:r w:rsidRPr="000A343B">
              <w:rPr>
                <w:b/>
                <w:bCs/>
                <w:lang w:val="en-IN"/>
              </w:rPr>
              <w:t xml:space="preserve">(Class&lt;T&gt; </w:t>
            </w:r>
            <w:proofErr w:type="spellStart"/>
            <w:r w:rsidRPr="000A343B">
              <w:rPr>
                <w:b/>
                <w:bCs/>
                <w:lang w:val="en-IN"/>
              </w:rPr>
              <w:t>entityClass</w:t>
            </w:r>
            <w:proofErr w:type="spellEnd"/>
            <w:r w:rsidRPr="000A343B">
              <w:rPr>
                <w:b/>
                <w:bCs/>
                <w:lang w:val="en-IN"/>
              </w:rPr>
              <w:t xml:space="preserve">, ID </w:t>
            </w:r>
            <w:proofErr w:type="spellStart"/>
            <w:r w:rsidRPr="000A343B">
              <w:rPr>
                <w:b/>
                <w:bCs/>
                <w:lang w:val="en-IN"/>
              </w:rPr>
              <w:t>id</w:t>
            </w:r>
            <w:proofErr w:type="spellEnd"/>
            <w:r w:rsidRPr="000A343B">
              <w:rPr>
                <w:b/>
                <w:bCs/>
                <w:lang w:val="en-IN"/>
              </w:rPr>
              <w:t>, Number revision)</w:t>
            </w:r>
          </w:p>
        </w:tc>
        <w:tc>
          <w:tcPr>
            <w:tcW w:w="451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FF32CD6" w14:textId="77777777" w:rsidR="000A343B" w:rsidRPr="000A343B" w:rsidRDefault="000A343B" w:rsidP="000A343B">
            <w:pPr>
              <w:rPr>
                <w:lang w:val="en-IN"/>
              </w:rPr>
            </w:pPr>
            <w:r w:rsidRPr="000A343B">
              <w:rPr>
                <w:lang w:val="en-IN"/>
              </w:rPr>
              <w:t>Retrieves a specific revision of an entity with the given ID.</w:t>
            </w:r>
          </w:p>
        </w:tc>
      </w:tr>
    </w:tbl>
    <w:p w14:paraId="5B5E8C7A" w14:textId="77777777" w:rsidR="000A343B" w:rsidRDefault="000A343B" w:rsidP="0052464F"/>
    <w:p w14:paraId="56B54045" w14:textId="77777777" w:rsidR="001D2843" w:rsidRDefault="001D2843" w:rsidP="0052464F"/>
    <w:p w14:paraId="0A452F32" w14:textId="46524FDC" w:rsidR="001D2843" w:rsidRDefault="007C012C" w:rsidP="0052464F">
      <w:proofErr w:type="spellStart"/>
      <w:proofErr w:type="gramStart"/>
      <w:r>
        <w:t>That’it</w:t>
      </w:r>
      <w:proofErr w:type="spellEnd"/>
      <w:r>
        <w:t xml:space="preserve"> .</w:t>
      </w:r>
      <w:proofErr w:type="gramEnd"/>
      <w:r>
        <w:t xml:space="preserve"> once you ran the application you can see both entity tables &amp; audit tables get created in the DB.</w:t>
      </w:r>
    </w:p>
    <w:p w14:paraId="263EEAD0" w14:textId="31684B2C" w:rsidR="001D2843" w:rsidRDefault="002B56F5" w:rsidP="0052464F">
      <w:r>
        <w:lastRenderedPageBreak/>
        <w:t xml:space="preserve">Getting History API Example </w:t>
      </w:r>
    </w:p>
    <w:p w14:paraId="4D223DCE" w14:textId="64AD8642" w:rsidR="0040048C" w:rsidRDefault="0040048C" w:rsidP="0040048C">
      <w:pPr>
        <w:pStyle w:val="BlueSyntax"/>
        <w:rPr>
          <w:lang w:val="en-IN" w:eastAsia="en-GB"/>
        </w:rPr>
      </w:pPr>
      <w:r>
        <w:rPr>
          <w:lang w:val="en-IN" w:eastAsia="en-GB"/>
        </w:rPr>
        <w:t xml:space="preserve">//Controller </w:t>
      </w:r>
    </w:p>
    <w:p w14:paraId="452170EC" w14:textId="1F9FB652" w:rsidR="002B56F5" w:rsidRPr="002B56F5" w:rsidRDefault="002B56F5" w:rsidP="002B5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GB"/>
        </w:rPr>
      </w:pPr>
      <w:r w:rsidRPr="002B56F5">
        <w:rPr>
          <w:rFonts w:ascii="Courier New" w:eastAsia="Times New Roman" w:hAnsi="Courier New" w:cs="Courier New"/>
          <w:color w:val="808000"/>
          <w:lang w:val="en-IN" w:eastAsia="en-GB"/>
        </w:rPr>
        <w:t>@ApiOperation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(</w:t>
      </w:r>
      <w:r w:rsidRPr="002B56F5">
        <w:rPr>
          <w:rFonts w:ascii="Courier New" w:eastAsia="Times New Roman" w:hAnsi="Courier New" w:cs="Courier New"/>
          <w:b/>
          <w:bCs/>
          <w:color w:val="008000"/>
          <w:lang w:val="en-IN" w:eastAsia="en-GB"/>
        </w:rPr>
        <w:t>"Get Employee Version History By Id"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)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br/>
      </w:r>
      <w:r w:rsidRPr="002B56F5">
        <w:rPr>
          <w:rFonts w:ascii="Courier New" w:eastAsia="Times New Roman" w:hAnsi="Courier New" w:cs="Courier New"/>
          <w:color w:val="808000"/>
          <w:lang w:val="en-IN" w:eastAsia="en-GB"/>
        </w:rPr>
        <w:t>@GetMapping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(</w:t>
      </w:r>
      <w:r w:rsidRPr="002B56F5">
        <w:rPr>
          <w:rFonts w:ascii="Courier New" w:eastAsia="Times New Roman" w:hAnsi="Courier New" w:cs="Courier New"/>
          <w:b/>
          <w:bCs/>
          <w:color w:val="008000"/>
          <w:lang w:val="en-IN" w:eastAsia="en-GB"/>
        </w:rPr>
        <w:t>"/{id}/history"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)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br/>
      </w:r>
      <w:r w:rsidRPr="002B56F5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public 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List&lt;</w:t>
      </w:r>
      <w:proofErr w:type="spellStart"/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EmployeeDto</w:t>
      </w:r>
      <w:proofErr w:type="spellEnd"/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 xml:space="preserve">&gt; </w:t>
      </w:r>
      <w:proofErr w:type="spellStart"/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getEmployeeHistoryById</w:t>
      </w:r>
      <w:proofErr w:type="spellEnd"/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(</w:t>
      </w:r>
      <w:r w:rsidRPr="002B56F5">
        <w:rPr>
          <w:rFonts w:ascii="Courier New" w:eastAsia="Times New Roman" w:hAnsi="Courier New" w:cs="Courier New"/>
          <w:color w:val="808000"/>
          <w:lang w:val="en-IN" w:eastAsia="en-GB"/>
        </w:rPr>
        <w:t>@PathVariable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(</w:t>
      </w:r>
      <w:r w:rsidRPr="002B56F5">
        <w:rPr>
          <w:rFonts w:ascii="Courier New" w:eastAsia="Times New Roman" w:hAnsi="Courier New" w:cs="Courier New"/>
          <w:b/>
          <w:bCs/>
          <w:color w:val="008000"/>
          <w:lang w:val="en-IN" w:eastAsia="en-GB"/>
        </w:rPr>
        <w:t>"id"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) Long id, Pageable pageable) {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</w:t>
      </w:r>
      <w:r w:rsidRPr="002B56F5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return </w:t>
      </w:r>
      <w:proofErr w:type="spellStart"/>
      <w:r w:rsidRPr="002B56F5">
        <w:rPr>
          <w:rFonts w:ascii="Courier New" w:eastAsia="Times New Roman" w:hAnsi="Courier New" w:cs="Courier New"/>
          <w:b/>
          <w:bCs/>
          <w:color w:val="660E7A"/>
          <w:lang w:val="en-IN" w:eastAsia="en-GB"/>
        </w:rPr>
        <w:t>employeeService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.getEmployeeHistoryById</w:t>
      </w:r>
      <w:proofErr w:type="spellEnd"/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t>(id, pageable);</w:t>
      </w:r>
      <w:r w:rsidRPr="002B56F5">
        <w:rPr>
          <w:rFonts w:ascii="Courier New" w:eastAsia="Times New Roman" w:hAnsi="Courier New" w:cs="Courier New"/>
          <w:color w:val="000000"/>
          <w:lang w:val="en-IN" w:eastAsia="en-GB"/>
        </w:rPr>
        <w:br/>
        <w:t>}</w:t>
      </w:r>
    </w:p>
    <w:p w14:paraId="08F312CD" w14:textId="77777777" w:rsidR="002B56F5" w:rsidRDefault="002B56F5" w:rsidP="0052464F"/>
    <w:p w14:paraId="1BF9094D" w14:textId="77777777" w:rsidR="002B56F5" w:rsidRDefault="002B56F5" w:rsidP="0052464F"/>
    <w:p w14:paraId="75E25480" w14:textId="39656E47" w:rsidR="0040048C" w:rsidRDefault="0040048C" w:rsidP="0040048C">
      <w:pPr>
        <w:pStyle w:val="BlueSyntax"/>
      </w:pPr>
      <w:r>
        <w:t>//service</w:t>
      </w:r>
    </w:p>
    <w:p w14:paraId="46706F69" w14:textId="77777777" w:rsidR="0040048C" w:rsidRPr="0040048C" w:rsidRDefault="0040048C" w:rsidP="00400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GB"/>
        </w:rPr>
      </w:pPr>
      <w:r w:rsidRPr="0040048C">
        <w:rPr>
          <w:rFonts w:ascii="Courier New" w:eastAsia="Times New Roman" w:hAnsi="Courier New" w:cs="Courier New"/>
          <w:color w:val="808000"/>
          <w:lang w:val="en-IN" w:eastAsia="en-GB"/>
        </w:rPr>
        <w:t>@Override</w:t>
      </w:r>
      <w:r w:rsidRPr="0040048C">
        <w:rPr>
          <w:rFonts w:ascii="Courier New" w:eastAsia="Times New Roman" w:hAnsi="Courier New" w:cs="Courier New"/>
          <w:color w:val="808000"/>
          <w:lang w:val="en-IN" w:eastAsia="en-GB"/>
        </w:rPr>
        <w:br/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public 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List&lt;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EmployeeDto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&gt;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getEmployeeHistoryById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(Long id, Pageable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pageRequest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) {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if 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(!</w:t>
      </w:r>
      <w:proofErr w:type="spellStart"/>
      <w:r w:rsidRPr="0040048C">
        <w:rPr>
          <w:rFonts w:ascii="Courier New" w:eastAsia="Times New Roman" w:hAnsi="Courier New" w:cs="Courier New"/>
          <w:b/>
          <w:bCs/>
          <w:color w:val="660E7A"/>
          <w:lang w:val="en-IN" w:eastAsia="en-GB"/>
        </w:rPr>
        <w:t>employeeRepository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.findById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(id).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isPresent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()) {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  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throw new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EntityNotFoundException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Employee.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>class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, id);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}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List&lt;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EmployeeDto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&gt;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employeeHistoryDtoList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 = 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>null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;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try 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{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  Pageable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pageable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 =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PageRequest.</w:t>
      </w:r>
      <w:r w:rsidRPr="0040048C">
        <w:rPr>
          <w:rFonts w:ascii="Courier New" w:eastAsia="Times New Roman" w:hAnsi="Courier New" w:cs="Courier New"/>
          <w:i/>
          <w:iCs/>
          <w:color w:val="000000"/>
          <w:lang w:val="en-IN" w:eastAsia="en-GB"/>
        </w:rPr>
        <w:t>of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pageRequest.getPageNumber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(),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pageRequest.getPageSize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(),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RevisionSort.</w:t>
      </w:r>
      <w:r w:rsidRPr="0040048C">
        <w:rPr>
          <w:rFonts w:ascii="Courier New" w:eastAsia="Times New Roman" w:hAnsi="Courier New" w:cs="Courier New"/>
          <w:i/>
          <w:iCs/>
          <w:color w:val="000000"/>
          <w:lang w:val="en-IN" w:eastAsia="en-GB"/>
        </w:rPr>
        <w:t>desc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());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  Page&lt;Revision&lt;Long, Employee&gt;&gt;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employeeRevisions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 = </w:t>
      </w:r>
      <w:proofErr w:type="spellStart"/>
      <w:r w:rsidRPr="0040048C">
        <w:rPr>
          <w:rFonts w:ascii="Courier New" w:eastAsia="Times New Roman" w:hAnsi="Courier New" w:cs="Courier New"/>
          <w:b/>
          <w:bCs/>
          <w:color w:val="660E7A"/>
          <w:lang w:val="en-IN" w:eastAsia="en-GB"/>
        </w:rPr>
        <w:t>employeeRepository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.findRevisions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(id, pageable);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 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employeeHistoryDtoList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 =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employeeRevisions.stream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().map((p) -&gt;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          </w:t>
      </w:r>
      <w:proofErr w:type="spellStart"/>
      <w:r w:rsidRPr="0040048C">
        <w:rPr>
          <w:rFonts w:ascii="Courier New" w:eastAsia="Times New Roman" w:hAnsi="Courier New" w:cs="Courier New"/>
          <w:b/>
          <w:bCs/>
          <w:color w:val="660E7A"/>
          <w:lang w:val="en-IN" w:eastAsia="en-GB"/>
        </w:rPr>
        <w:t>employeeMapper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.toDto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p.getEntity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())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  ).collect(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Collectors.</w:t>
      </w:r>
      <w:r w:rsidRPr="0040048C">
        <w:rPr>
          <w:rFonts w:ascii="Courier New" w:eastAsia="Times New Roman" w:hAnsi="Courier New" w:cs="Courier New"/>
          <w:i/>
          <w:iCs/>
          <w:color w:val="000000"/>
          <w:lang w:val="en-IN" w:eastAsia="en-GB"/>
        </w:rPr>
        <w:t>toList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());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} 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catch 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DataAccessException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 ex) {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ex.printStackTrace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();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}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return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employeeHistoryDtoList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;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>}</w:t>
      </w:r>
    </w:p>
    <w:p w14:paraId="73E6E197" w14:textId="77777777" w:rsidR="0040048C" w:rsidRDefault="0040048C" w:rsidP="0052464F"/>
    <w:p w14:paraId="0B42A4BC" w14:textId="77777777" w:rsidR="0040048C" w:rsidRDefault="0040048C" w:rsidP="0052464F"/>
    <w:p w14:paraId="6ECC7863" w14:textId="67AA8C46" w:rsidR="0040048C" w:rsidRDefault="0040048C" w:rsidP="0040048C">
      <w:pPr>
        <w:pStyle w:val="BlueSyntax"/>
      </w:pPr>
      <w:r>
        <w:t xml:space="preserve">//Repository </w:t>
      </w:r>
    </w:p>
    <w:p w14:paraId="130FA054" w14:textId="08CBE3F8" w:rsidR="0040048C" w:rsidRPr="0040048C" w:rsidRDefault="0040048C" w:rsidP="00400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IN" w:eastAsia="en-GB"/>
        </w:rPr>
      </w:pP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public interface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EmployeeRepository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 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extends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RevisionRepository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&lt;Employee, Long, Long&gt;,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JpaRepository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&lt;Employee, Long&gt;,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EmployeeRepositoryCustom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,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QuerydslPredicateExecutor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&lt;Employee&gt;,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QuerydslBinderCustomizer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&lt;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QEmployee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&gt; {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</w:t>
      </w:r>
      <w:r w:rsidRPr="0040048C">
        <w:rPr>
          <w:rFonts w:ascii="Courier New" w:eastAsia="Times New Roman" w:hAnsi="Courier New" w:cs="Courier New"/>
          <w:color w:val="808000"/>
          <w:lang w:val="en-IN" w:eastAsia="en-GB"/>
        </w:rPr>
        <w:br/>
        <w:t xml:space="preserve">   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 xml:space="preserve">default void 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customize(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QuerydslBindings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 bindings,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QEmployee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 root) {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  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bindings.bind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String.</w:t>
      </w:r>
      <w:r w:rsidRPr="0040048C">
        <w:rPr>
          <w:rFonts w:ascii="Courier New" w:eastAsia="Times New Roman" w:hAnsi="Courier New" w:cs="Courier New"/>
          <w:b/>
          <w:bCs/>
          <w:color w:val="000080"/>
          <w:lang w:val="en-IN" w:eastAsia="en-GB"/>
        </w:rPr>
        <w:t>class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).first((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StringPath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 xml:space="preserve"> path, String value) -&gt; </w:t>
      </w:r>
      <w:proofErr w:type="spellStart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path.containsIgnoreCase</w:t>
      </w:r>
      <w:proofErr w:type="spellEnd"/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t>(value));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 xml:space="preserve">   }</w:t>
      </w:r>
      <w:r w:rsidRPr="0040048C">
        <w:rPr>
          <w:rFonts w:ascii="Courier New" w:eastAsia="Times New Roman" w:hAnsi="Courier New" w:cs="Courier New"/>
          <w:color w:val="000000"/>
          <w:lang w:val="en-IN" w:eastAsia="en-GB"/>
        </w:rPr>
        <w:br/>
        <w:t>}</w:t>
      </w:r>
    </w:p>
    <w:p w14:paraId="17AE0A5B" w14:textId="77777777" w:rsidR="002B56F5" w:rsidRDefault="002B56F5" w:rsidP="0052464F"/>
    <w:p w14:paraId="565DCD0B" w14:textId="77777777" w:rsidR="002B56F5" w:rsidRDefault="002B56F5" w:rsidP="0052464F"/>
    <w:p w14:paraId="12186681" w14:textId="77777777" w:rsidR="001D2843" w:rsidRDefault="001D2843" w:rsidP="0052464F"/>
    <w:p w14:paraId="0A2C103A" w14:textId="77777777" w:rsidR="001D2843" w:rsidRDefault="001D2843" w:rsidP="0052464F"/>
    <w:p w14:paraId="47A8F38F" w14:textId="18AC2203" w:rsidR="00DE6B5A" w:rsidRDefault="00DE6B5A" w:rsidP="00DE6B5A">
      <w:pPr>
        <w:pStyle w:val="Howitworks"/>
      </w:pPr>
      <w:r>
        <w:t>Errors</w:t>
      </w:r>
    </w:p>
    <w:p w14:paraId="71CAB2B6" w14:textId="37949216" w:rsidR="00DE6B5A" w:rsidRDefault="00DE6B5A" w:rsidP="00DE6B5A">
      <w:proofErr w:type="spellStart"/>
      <w:proofErr w:type="gramStart"/>
      <w:r>
        <w:t>org.springframework.dao.InvalidDataAccessApiUsageException</w:t>
      </w:r>
      <w:proofErr w:type="spellEnd"/>
      <w:proofErr w:type="gramEnd"/>
      <w:r>
        <w:t xml:space="preserve">: Service is not yet initialized; nested exception is </w:t>
      </w:r>
      <w:proofErr w:type="spellStart"/>
      <w:r>
        <w:t>java.lang.IllegalStateException</w:t>
      </w:r>
      <w:proofErr w:type="spellEnd"/>
      <w:r>
        <w:t>: Service is not yet initialized</w:t>
      </w:r>
    </w:p>
    <w:p w14:paraId="5B46C48B" w14:textId="33A8BC68" w:rsidR="00321247" w:rsidRDefault="00321247" w:rsidP="00321247">
      <w:pPr>
        <w:pStyle w:val="ListParagraph"/>
        <w:numPr>
          <w:ilvl w:val="0"/>
          <w:numId w:val="35"/>
        </w:numPr>
      </w:pPr>
      <w:r>
        <w:t xml:space="preserve">Make sure audit tables are </w:t>
      </w:r>
      <w:r w:rsidR="00F8495A">
        <w:t>created</w:t>
      </w:r>
      <w:r>
        <w:t xml:space="preserve"> in DB or </w:t>
      </w:r>
      <w:proofErr w:type="gramStart"/>
      <w:r>
        <w:t>not</w:t>
      </w:r>
      <w:proofErr w:type="gramEnd"/>
    </w:p>
    <w:p w14:paraId="6DE9F5F4" w14:textId="3369DE4D" w:rsidR="00CD1F4A" w:rsidRPr="00733555" w:rsidRDefault="00CD1F4A" w:rsidP="00733555">
      <w:pPr>
        <w:pStyle w:val="ListParagraph"/>
        <w:numPr>
          <w:ilvl w:val="0"/>
          <w:numId w:val="35"/>
        </w:numPr>
      </w:pPr>
      <w:r>
        <w:t xml:space="preserve">Make sure </w:t>
      </w:r>
      <w:proofErr w:type="spellStart"/>
      <w:proofErr w:type="gramStart"/>
      <w:r w:rsidRPr="00CD1F4A">
        <w:rPr>
          <w:rFonts w:ascii="Courier New" w:eastAsia="Times New Roman" w:hAnsi="Courier New" w:cs="Courier New"/>
          <w:b/>
          <w:bCs/>
          <w:color w:val="FF0000"/>
          <w:lang w:val="en-IN" w:eastAsia="en-GB"/>
        </w:rPr>
        <w:t>integration.envers</w:t>
      </w:r>
      <w:proofErr w:type="gramEnd"/>
      <w:r w:rsidRPr="00CD1F4A">
        <w:rPr>
          <w:rFonts w:ascii="Courier New" w:eastAsia="Times New Roman" w:hAnsi="Courier New" w:cs="Courier New"/>
          <w:b/>
          <w:bCs/>
          <w:color w:val="FF0000"/>
          <w:lang w:val="en-IN" w:eastAsia="en-GB"/>
        </w:rPr>
        <w:t>.enabled</w:t>
      </w:r>
      <w:proofErr w:type="spellEnd"/>
      <w:r w:rsidRPr="00CD1F4A">
        <w:rPr>
          <w:rFonts w:ascii="Courier New" w:eastAsia="Times New Roman" w:hAnsi="Courier New" w:cs="Courier New"/>
          <w:color w:val="FF0000"/>
          <w:lang w:val="en-IN" w:eastAsia="en-GB"/>
        </w:rPr>
        <w:t>: true</w:t>
      </w:r>
      <w:r>
        <w:rPr>
          <w:rFonts w:ascii="Courier New" w:eastAsia="Times New Roman" w:hAnsi="Courier New" w:cs="Courier New"/>
          <w:color w:val="FF0000"/>
          <w:lang w:val="en-IN" w:eastAsia="en-GB"/>
        </w:rPr>
        <w:t xml:space="preserve"> should be TRUE</w:t>
      </w:r>
    </w:p>
    <w:p w14:paraId="37EAE2D3" w14:textId="6E874D52" w:rsidR="00733555" w:rsidRPr="00733555" w:rsidRDefault="00733555" w:rsidP="00733555">
      <w:pPr>
        <w:pStyle w:val="ListParagraph"/>
        <w:ind w:left="420"/>
      </w:pPr>
    </w:p>
    <w:p w14:paraId="122DEEF8" w14:textId="77777777" w:rsidR="00CD1F4A" w:rsidRDefault="00CD1F4A" w:rsidP="00CD1F4A"/>
    <w:p w14:paraId="237DD300" w14:textId="77777777" w:rsidR="001D2843" w:rsidRDefault="001D2843" w:rsidP="0052464F"/>
    <w:p w14:paraId="0455242A" w14:textId="77777777" w:rsidR="001D2843" w:rsidRDefault="001D2843" w:rsidP="0052464F"/>
    <w:p w14:paraId="60A0CE6F" w14:textId="77777777" w:rsidR="001D2843" w:rsidRDefault="001D2843" w:rsidP="0052464F"/>
    <w:p w14:paraId="1F99CF23" w14:textId="77777777" w:rsidR="001D2843" w:rsidRDefault="001D2843" w:rsidP="0052464F"/>
    <w:p w14:paraId="6A634BBA" w14:textId="77777777" w:rsidR="001D2843" w:rsidRDefault="001D2843" w:rsidP="0052464F"/>
    <w:p w14:paraId="53F6F4AC" w14:textId="77777777" w:rsidR="001D2843" w:rsidRDefault="001D2843" w:rsidP="0052464F"/>
    <w:p w14:paraId="7FE22AB3" w14:textId="77777777" w:rsidR="001D2843" w:rsidRDefault="001D2843" w:rsidP="0052464F"/>
    <w:p w14:paraId="18045ABD" w14:textId="77777777" w:rsidR="001D2843" w:rsidRDefault="001D2843" w:rsidP="0052464F"/>
    <w:p w14:paraId="47440DB0" w14:textId="77777777" w:rsidR="001D2843" w:rsidRDefault="001D2843" w:rsidP="0052464F"/>
    <w:p w14:paraId="322C33D8" w14:textId="77777777" w:rsidR="001D2843" w:rsidRDefault="001D2843" w:rsidP="0052464F"/>
    <w:p w14:paraId="401ABA72" w14:textId="77777777" w:rsidR="001D2843" w:rsidRDefault="001D2843" w:rsidP="0052464F"/>
    <w:p w14:paraId="3D42A656" w14:textId="77777777" w:rsidR="001D2843" w:rsidRDefault="001D2843" w:rsidP="0052464F"/>
    <w:p w14:paraId="6D9EF332" w14:textId="77777777" w:rsidR="001D2843" w:rsidRDefault="001D2843" w:rsidP="0052464F"/>
    <w:p w14:paraId="31105FF4" w14:textId="77777777" w:rsidR="001D2843" w:rsidRDefault="001D2843" w:rsidP="0052464F"/>
    <w:p w14:paraId="4C905317" w14:textId="77777777" w:rsidR="001D2843" w:rsidRDefault="001D2843" w:rsidP="0052464F"/>
    <w:p w14:paraId="74F99EA6" w14:textId="77777777" w:rsidR="001D2843" w:rsidRDefault="001D2843" w:rsidP="0052464F"/>
    <w:p w14:paraId="1A33217F" w14:textId="77777777" w:rsidR="001D2843" w:rsidRDefault="001D2843" w:rsidP="0052464F"/>
    <w:p w14:paraId="1E9E31CD" w14:textId="77777777" w:rsidR="001D2843" w:rsidRDefault="001D2843" w:rsidP="0052464F"/>
    <w:p w14:paraId="51095F21" w14:textId="77777777" w:rsidR="001D2843" w:rsidRPr="0052464F" w:rsidRDefault="001D2843" w:rsidP="0052464F"/>
    <w:sectPr w:rsidR="001D2843" w:rsidRPr="0052464F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E4A2" w14:textId="77777777" w:rsidR="00322C7B" w:rsidRDefault="00322C7B">
      <w:pPr>
        <w:spacing w:after="0" w:line="240" w:lineRule="auto"/>
      </w:pPr>
      <w:r>
        <w:separator/>
      </w:r>
    </w:p>
  </w:endnote>
  <w:endnote w:type="continuationSeparator" w:id="0">
    <w:p w14:paraId="14F6B056" w14:textId="77777777" w:rsidR="00322C7B" w:rsidRDefault="0032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36F35E" w14:textId="77777777" w:rsidR="00030816" w:rsidRDefault="000308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9583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232A41" w14:textId="77777777" w:rsidR="00030816" w:rsidRDefault="00030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99DB" w14:textId="77777777" w:rsidR="00322C7B" w:rsidRDefault="00322C7B">
      <w:pPr>
        <w:spacing w:after="0" w:line="240" w:lineRule="auto"/>
      </w:pPr>
      <w:r>
        <w:separator/>
      </w:r>
    </w:p>
  </w:footnote>
  <w:footnote w:type="continuationSeparator" w:id="0">
    <w:p w14:paraId="660FB4D9" w14:textId="77777777" w:rsidR="00322C7B" w:rsidRDefault="0032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E177D1"/>
    <w:multiLevelType w:val="hybridMultilevel"/>
    <w:tmpl w:val="AB8A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B84"/>
    <w:multiLevelType w:val="hybridMultilevel"/>
    <w:tmpl w:val="307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2EE"/>
    <w:multiLevelType w:val="hybridMultilevel"/>
    <w:tmpl w:val="77E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B437F"/>
    <w:multiLevelType w:val="hybridMultilevel"/>
    <w:tmpl w:val="631A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95DED"/>
    <w:multiLevelType w:val="hybridMultilevel"/>
    <w:tmpl w:val="0BDC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73566"/>
    <w:multiLevelType w:val="hybridMultilevel"/>
    <w:tmpl w:val="91E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859CF"/>
    <w:multiLevelType w:val="multilevel"/>
    <w:tmpl w:val="4F2A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576FA"/>
    <w:multiLevelType w:val="hybridMultilevel"/>
    <w:tmpl w:val="3C9C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72B7D"/>
    <w:multiLevelType w:val="hybridMultilevel"/>
    <w:tmpl w:val="4BC683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2912A9"/>
    <w:multiLevelType w:val="hybridMultilevel"/>
    <w:tmpl w:val="3C6E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4BCE"/>
    <w:multiLevelType w:val="multilevel"/>
    <w:tmpl w:val="CD5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0B55F8"/>
    <w:multiLevelType w:val="multilevel"/>
    <w:tmpl w:val="9CC6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51D21"/>
    <w:multiLevelType w:val="multilevel"/>
    <w:tmpl w:val="14C6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B1D48"/>
    <w:multiLevelType w:val="hybridMultilevel"/>
    <w:tmpl w:val="79CC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A4CD7"/>
    <w:multiLevelType w:val="hybridMultilevel"/>
    <w:tmpl w:val="197C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B716B"/>
    <w:multiLevelType w:val="hybridMultilevel"/>
    <w:tmpl w:val="C368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0441F"/>
    <w:multiLevelType w:val="hybridMultilevel"/>
    <w:tmpl w:val="384AC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405DB1"/>
    <w:multiLevelType w:val="multilevel"/>
    <w:tmpl w:val="32B0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F6F50"/>
    <w:multiLevelType w:val="multilevel"/>
    <w:tmpl w:val="4A54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A22E8"/>
    <w:multiLevelType w:val="hybridMultilevel"/>
    <w:tmpl w:val="ABC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14073"/>
    <w:multiLevelType w:val="hybridMultilevel"/>
    <w:tmpl w:val="B0E0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9305B"/>
    <w:multiLevelType w:val="multilevel"/>
    <w:tmpl w:val="14C6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6600DA"/>
    <w:multiLevelType w:val="hybridMultilevel"/>
    <w:tmpl w:val="9444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43420"/>
    <w:multiLevelType w:val="hybridMultilevel"/>
    <w:tmpl w:val="F170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8325A"/>
    <w:multiLevelType w:val="hybridMultilevel"/>
    <w:tmpl w:val="B732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91BCE"/>
    <w:multiLevelType w:val="hybridMultilevel"/>
    <w:tmpl w:val="D74A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A6C5E"/>
    <w:multiLevelType w:val="hybridMultilevel"/>
    <w:tmpl w:val="64BC1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55388E"/>
    <w:multiLevelType w:val="hybridMultilevel"/>
    <w:tmpl w:val="DCB2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435A4"/>
    <w:multiLevelType w:val="hybridMultilevel"/>
    <w:tmpl w:val="6D98E904"/>
    <w:lvl w:ilvl="0" w:tplc="F104B6DA">
      <w:start w:val="4"/>
      <w:numFmt w:val="bullet"/>
      <w:lvlText w:val="-"/>
      <w:lvlJc w:val="left"/>
      <w:pPr>
        <w:ind w:left="420" w:hanging="360"/>
      </w:pPr>
      <w:rPr>
        <w:rFonts w:ascii="Segoe UI" w:eastAsiaTheme="minorEastAsia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1B7495B"/>
    <w:multiLevelType w:val="hybridMultilevel"/>
    <w:tmpl w:val="0D9A1996"/>
    <w:lvl w:ilvl="0" w:tplc="D17E4DE8">
      <w:numFmt w:val="bullet"/>
      <w:lvlText w:val="–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C40F5"/>
    <w:multiLevelType w:val="hybridMultilevel"/>
    <w:tmpl w:val="6D361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A76851"/>
    <w:multiLevelType w:val="hybridMultilevel"/>
    <w:tmpl w:val="91D88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B04924"/>
    <w:multiLevelType w:val="hybridMultilevel"/>
    <w:tmpl w:val="3A88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14560">
    <w:abstractNumId w:val="1"/>
  </w:num>
  <w:num w:numId="2" w16cid:durableId="1380664303">
    <w:abstractNumId w:val="0"/>
  </w:num>
  <w:num w:numId="3" w16cid:durableId="182210629">
    <w:abstractNumId w:val="17"/>
  </w:num>
  <w:num w:numId="4" w16cid:durableId="1189946676">
    <w:abstractNumId w:val="22"/>
  </w:num>
  <w:num w:numId="5" w16cid:durableId="1619215743">
    <w:abstractNumId w:val="33"/>
  </w:num>
  <w:num w:numId="6" w16cid:durableId="1583948007">
    <w:abstractNumId w:val="34"/>
  </w:num>
  <w:num w:numId="7" w16cid:durableId="26296437">
    <w:abstractNumId w:val="9"/>
  </w:num>
  <w:num w:numId="8" w16cid:durableId="1363092756">
    <w:abstractNumId w:val="24"/>
  </w:num>
  <w:num w:numId="9" w16cid:durableId="587275794">
    <w:abstractNumId w:val="12"/>
  </w:num>
  <w:num w:numId="10" w16cid:durableId="575090428">
    <w:abstractNumId w:val="25"/>
  </w:num>
  <w:num w:numId="11" w16cid:durableId="1121345638">
    <w:abstractNumId w:val="8"/>
  </w:num>
  <w:num w:numId="12" w16cid:durableId="594824161">
    <w:abstractNumId w:val="21"/>
  </w:num>
  <w:num w:numId="13" w16cid:durableId="1887259142">
    <w:abstractNumId w:val="16"/>
  </w:num>
  <w:num w:numId="14" w16cid:durableId="62067218">
    <w:abstractNumId w:val="28"/>
  </w:num>
  <w:num w:numId="15" w16cid:durableId="1927612204">
    <w:abstractNumId w:val="10"/>
  </w:num>
  <w:num w:numId="16" w16cid:durableId="1952735558">
    <w:abstractNumId w:val="5"/>
  </w:num>
  <w:num w:numId="17" w16cid:durableId="1750614302">
    <w:abstractNumId w:val="15"/>
  </w:num>
  <w:num w:numId="18" w16cid:durableId="684942096">
    <w:abstractNumId w:val="18"/>
  </w:num>
  <w:num w:numId="19" w16cid:durableId="1913540347">
    <w:abstractNumId w:val="26"/>
  </w:num>
  <w:num w:numId="20" w16cid:durableId="1490752646">
    <w:abstractNumId w:val="32"/>
  </w:num>
  <w:num w:numId="21" w16cid:durableId="740561114">
    <w:abstractNumId w:val="14"/>
  </w:num>
  <w:num w:numId="22" w16cid:durableId="1116412519">
    <w:abstractNumId w:val="23"/>
  </w:num>
  <w:num w:numId="23" w16cid:durableId="324821239">
    <w:abstractNumId w:val="11"/>
  </w:num>
  <w:num w:numId="24" w16cid:durableId="838890494">
    <w:abstractNumId w:val="19"/>
  </w:num>
  <w:num w:numId="25" w16cid:durableId="1971668180">
    <w:abstractNumId w:val="13"/>
  </w:num>
  <w:num w:numId="26" w16cid:durableId="406417039">
    <w:abstractNumId w:val="3"/>
  </w:num>
  <w:num w:numId="27" w16cid:durableId="193659861">
    <w:abstractNumId w:val="2"/>
  </w:num>
  <w:num w:numId="28" w16cid:durableId="246382141">
    <w:abstractNumId w:val="20"/>
  </w:num>
  <w:num w:numId="29" w16cid:durableId="1178035460">
    <w:abstractNumId w:val="6"/>
  </w:num>
  <w:num w:numId="30" w16cid:durableId="580528751">
    <w:abstractNumId w:val="7"/>
  </w:num>
  <w:num w:numId="31" w16cid:durableId="1140030377">
    <w:abstractNumId w:val="27"/>
  </w:num>
  <w:num w:numId="32" w16cid:durableId="641811343">
    <w:abstractNumId w:val="31"/>
  </w:num>
  <w:num w:numId="33" w16cid:durableId="353045684">
    <w:abstractNumId w:val="4"/>
  </w:num>
  <w:num w:numId="34" w16cid:durableId="1686905125">
    <w:abstractNumId w:val="29"/>
  </w:num>
  <w:num w:numId="35" w16cid:durableId="21759532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75"/>
    <w:rsid w:val="000001E4"/>
    <w:rsid w:val="00000BF3"/>
    <w:rsid w:val="00000D3E"/>
    <w:rsid w:val="000011A5"/>
    <w:rsid w:val="00001617"/>
    <w:rsid w:val="000017F2"/>
    <w:rsid w:val="00002156"/>
    <w:rsid w:val="00002A4C"/>
    <w:rsid w:val="00004CEA"/>
    <w:rsid w:val="00004E90"/>
    <w:rsid w:val="00004EDC"/>
    <w:rsid w:val="000055E1"/>
    <w:rsid w:val="00005A15"/>
    <w:rsid w:val="00005FE1"/>
    <w:rsid w:val="000065DF"/>
    <w:rsid w:val="00011633"/>
    <w:rsid w:val="00012367"/>
    <w:rsid w:val="00012787"/>
    <w:rsid w:val="00012931"/>
    <w:rsid w:val="00012C4D"/>
    <w:rsid w:val="0001314E"/>
    <w:rsid w:val="0001366D"/>
    <w:rsid w:val="000136DA"/>
    <w:rsid w:val="000139BA"/>
    <w:rsid w:val="00015381"/>
    <w:rsid w:val="0001554D"/>
    <w:rsid w:val="000156D2"/>
    <w:rsid w:val="00015DF8"/>
    <w:rsid w:val="0001633F"/>
    <w:rsid w:val="00016470"/>
    <w:rsid w:val="00017646"/>
    <w:rsid w:val="0001773F"/>
    <w:rsid w:val="00017749"/>
    <w:rsid w:val="0001798C"/>
    <w:rsid w:val="000204A8"/>
    <w:rsid w:val="00020D6C"/>
    <w:rsid w:val="00020E0A"/>
    <w:rsid w:val="00022A54"/>
    <w:rsid w:val="00022C74"/>
    <w:rsid w:val="00023553"/>
    <w:rsid w:val="0002512F"/>
    <w:rsid w:val="0002515A"/>
    <w:rsid w:val="000252AC"/>
    <w:rsid w:val="00025A42"/>
    <w:rsid w:val="00025C79"/>
    <w:rsid w:val="00025F16"/>
    <w:rsid w:val="000263CB"/>
    <w:rsid w:val="0002647F"/>
    <w:rsid w:val="00026915"/>
    <w:rsid w:val="00026B49"/>
    <w:rsid w:val="00026C4F"/>
    <w:rsid w:val="00027910"/>
    <w:rsid w:val="00030001"/>
    <w:rsid w:val="0003021C"/>
    <w:rsid w:val="00030382"/>
    <w:rsid w:val="00030816"/>
    <w:rsid w:val="000308B1"/>
    <w:rsid w:val="00030E9B"/>
    <w:rsid w:val="00031655"/>
    <w:rsid w:val="00031B1B"/>
    <w:rsid w:val="00031EFD"/>
    <w:rsid w:val="00032B0D"/>
    <w:rsid w:val="00032BF9"/>
    <w:rsid w:val="000343CE"/>
    <w:rsid w:val="000343E4"/>
    <w:rsid w:val="00034554"/>
    <w:rsid w:val="00034791"/>
    <w:rsid w:val="000349A4"/>
    <w:rsid w:val="00034EC4"/>
    <w:rsid w:val="0003689A"/>
    <w:rsid w:val="00040312"/>
    <w:rsid w:val="0004074B"/>
    <w:rsid w:val="0004128F"/>
    <w:rsid w:val="000415EF"/>
    <w:rsid w:val="0004214A"/>
    <w:rsid w:val="000423D0"/>
    <w:rsid w:val="000424DC"/>
    <w:rsid w:val="0004368B"/>
    <w:rsid w:val="00043928"/>
    <w:rsid w:val="00043F77"/>
    <w:rsid w:val="00044CF0"/>
    <w:rsid w:val="00044F95"/>
    <w:rsid w:val="0004564E"/>
    <w:rsid w:val="00045E5D"/>
    <w:rsid w:val="000466A9"/>
    <w:rsid w:val="00046F8F"/>
    <w:rsid w:val="00047240"/>
    <w:rsid w:val="00047816"/>
    <w:rsid w:val="00047D3A"/>
    <w:rsid w:val="0005005A"/>
    <w:rsid w:val="00050476"/>
    <w:rsid w:val="0005063E"/>
    <w:rsid w:val="00050C86"/>
    <w:rsid w:val="00051905"/>
    <w:rsid w:val="00051A2E"/>
    <w:rsid w:val="0005299A"/>
    <w:rsid w:val="00052F71"/>
    <w:rsid w:val="0005303A"/>
    <w:rsid w:val="00053735"/>
    <w:rsid w:val="000537DA"/>
    <w:rsid w:val="00053B6F"/>
    <w:rsid w:val="00053D24"/>
    <w:rsid w:val="000544BE"/>
    <w:rsid w:val="00054570"/>
    <w:rsid w:val="000547F0"/>
    <w:rsid w:val="000554B1"/>
    <w:rsid w:val="00055C06"/>
    <w:rsid w:val="0005644D"/>
    <w:rsid w:val="00056879"/>
    <w:rsid w:val="00057E62"/>
    <w:rsid w:val="0006017B"/>
    <w:rsid w:val="000606F9"/>
    <w:rsid w:val="0006084A"/>
    <w:rsid w:val="00060A52"/>
    <w:rsid w:val="0006109F"/>
    <w:rsid w:val="000610D1"/>
    <w:rsid w:val="000611B1"/>
    <w:rsid w:val="00061CB4"/>
    <w:rsid w:val="00062372"/>
    <w:rsid w:val="0006261C"/>
    <w:rsid w:val="0006266C"/>
    <w:rsid w:val="000628BB"/>
    <w:rsid w:val="000631F1"/>
    <w:rsid w:val="0006357B"/>
    <w:rsid w:val="00063805"/>
    <w:rsid w:val="00063903"/>
    <w:rsid w:val="000640D2"/>
    <w:rsid w:val="000647C5"/>
    <w:rsid w:val="000647EF"/>
    <w:rsid w:val="00064B0E"/>
    <w:rsid w:val="00064B7E"/>
    <w:rsid w:val="00065217"/>
    <w:rsid w:val="00065271"/>
    <w:rsid w:val="00065A30"/>
    <w:rsid w:val="000660A6"/>
    <w:rsid w:val="00066708"/>
    <w:rsid w:val="0006733D"/>
    <w:rsid w:val="00067A0C"/>
    <w:rsid w:val="00067B30"/>
    <w:rsid w:val="00070A62"/>
    <w:rsid w:val="00070CD9"/>
    <w:rsid w:val="00070E5D"/>
    <w:rsid w:val="000710C3"/>
    <w:rsid w:val="00071574"/>
    <w:rsid w:val="00071CD9"/>
    <w:rsid w:val="00071EFF"/>
    <w:rsid w:val="000720C3"/>
    <w:rsid w:val="00073472"/>
    <w:rsid w:val="00073657"/>
    <w:rsid w:val="00074D66"/>
    <w:rsid w:val="000753D2"/>
    <w:rsid w:val="000765B4"/>
    <w:rsid w:val="000773CA"/>
    <w:rsid w:val="00080834"/>
    <w:rsid w:val="00081E19"/>
    <w:rsid w:val="000827C7"/>
    <w:rsid w:val="0008381A"/>
    <w:rsid w:val="0008386E"/>
    <w:rsid w:val="000839D9"/>
    <w:rsid w:val="00084209"/>
    <w:rsid w:val="000851A6"/>
    <w:rsid w:val="0008688D"/>
    <w:rsid w:val="000874C4"/>
    <w:rsid w:val="000912CE"/>
    <w:rsid w:val="00091736"/>
    <w:rsid w:val="0009235B"/>
    <w:rsid w:val="00092404"/>
    <w:rsid w:val="00092436"/>
    <w:rsid w:val="00092529"/>
    <w:rsid w:val="0009266D"/>
    <w:rsid w:val="00092F71"/>
    <w:rsid w:val="000932D2"/>
    <w:rsid w:val="00093E70"/>
    <w:rsid w:val="000941EF"/>
    <w:rsid w:val="000942A5"/>
    <w:rsid w:val="00094BEF"/>
    <w:rsid w:val="0009540C"/>
    <w:rsid w:val="0009569B"/>
    <w:rsid w:val="00095B17"/>
    <w:rsid w:val="0009666A"/>
    <w:rsid w:val="00097224"/>
    <w:rsid w:val="000972B7"/>
    <w:rsid w:val="000973F5"/>
    <w:rsid w:val="00097A8C"/>
    <w:rsid w:val="000A0868"/>
    <w:rsid w:val="000A12E2"/>
    <w:rsid w:val="000A1471"/>
    <w:rsid w:val="000A17BF"/>
    <w:rsid w:val="000A220E"/>
    <w:rsid w:val="000A276E"/>
    <w:rsid w:val="000A3434"/>
    <w:rsid w:val="000A343B"/>
    <w:rsid w:val="000A3B22"/>
    <w:rsid w:val="000A40CE"/>
    <w:rsid w:val="000A4150"/>
    <w:rsid w:val="000A4595"/>
    <w:rsid w:val="000A4D58"/>
    <w:rsid w:val="000A4FA3"/>
    <w:rsid w:val="000A54A8"/>
    <w:rsid w:val="000A5A1F"/>
    <w:rsid w:val="000A5AE6"/>
    <w:rsid w:val="000A5CF2"/>
    <w:rsid w:val="000A5DFC"/>
    <w:rsid w:val="000A64C5"/>
    <w:rsid w:val="000A67A4"/>
    <w:rsid w:val="000A6EAA"/>
    <w:rsid w:val="000A6EC7"/>
    <w:rsid w:val="000A70ED"/>
    <w:rsid w:val="000A7291"/>
    <w:rsid w:val="000B043F"/>
    <w:rsid w:val="000B05FF"/>
    <w:rsid w:val="000B0A50"/>
    <w:rsid w:val="000B1073"/>
    <w:rsid w:val="000B1CF0"/>
    <w:rsid w:val="000B1EDE"/>
    <w:rsid w:val="000B20D8"/>
    <w:rsid w:val="000B2BEA"/>
    <w:rsid w:val="000B3725"/>
    <w:rsid w:val="000B3AF3"/>
    <w:rsid w:val="000B3B9C"/>
    <w:rsid w:val="000B3D9E"/>
    <w:rsid w:val="000B4570"/>
    <w:rsid w:val="000B45A0"/>
    <w:rsid w:val="000B478E"/>
    <w:rsid w:val="000B52CA"/>
    <w:rsid w:val="000B5A6F"/>
    <w:rsid w:val="000B5D40"/>
    <w:rsid w:val="000B6171"/>
    <w:rsid w:val="000B6EDF"/>
    <w:rsid w:val="000B7AEF"/>
    <w:rsid w:val="000C0103"/>
    <w:rsid w:val="000C02A8"/>
    <w:rsid w:val="000C08BE"/>
    <w:rsid w:val="000C0C54"/>
    <w:rsid w:val="000C18F9"/>
    <w:rsid w:val="000C1A1F"/>
    <w:rsid w:val="000C284C"/>
    <w:rsid w:val="000C2AFA"/>
    <w:rsid w:val="000C2FD1"/>
    <w:rsid w:val="000C321E"/>
    <w:rsid w:val="000C358E"/>
    <w:rsid w:val="000C38E1"/>
    <w:rsid w:val="000C4E32"/>
    <w:rsid w:val="000C54BD"/>
    <w:rsid w:val="000C5519"/>
    <w:rsid w:val="000C6458"/>
    <w:rsid w:val="000C64B9"/>
    <w:rsid w:val="000C74DB"/>
    <w:rsid w:val="000D05E0"/>
    <w:rsid w:val="000D0B64"/>
    <w:rsid w:val="000D1250"/>
    <w:rsid w:val="000D181C"/>
    <w:rsid w:val="000D1894"/>
    <w:rsid w:val="000D1C5E"/>
    <w:rsid w:val="000D1D52"/>
    <w:rsid w:val="000D1FED"/>
    <w:rsid w:val="000D2801"/>
    <w:rsid w:val="000D3613"/>
    <w:rsid w:val="000D38B5"/>
    <w:rsid w:val="000D4418"/>
    <w:rsid w:val="000D4473"/>
    <w:rsid w:val="000D5B25"/>
    <w:rsid w:val="000D5D94"/>
    <w:rsid w:val="000D5F1F"/>
    <w:rsid w:val="000D68EA"/>
    <w:rsid w:val="000D6CF3"/>
    <w:rsid w:val="000D721C"/>
    <w:rsid w:val="000D7633"/>
    <w:rsid w:val="000D7F73"/>
    <w:rsid w:val="000E0127"/>
    <w:rsid w:val="000E06C5"/>
    <w:rsid w:val="000E1C7D"/>
    <w:rsid w:val="000E2672"/>
    <w:rsid w:val="000E2F08"/>
    <w:rsid w:val="000E387F"/>
    <w:rsid w:val="000E3A3F"/>
    <w:rsid w:val="000E3B12"/>
    <w:rsid w:val="000E3C75"/>
    <w:rsid w:val="000E3D2C"/>
    <w:rsid w:val="000E457F"/>
    <w:rsid w:val="000E4918"/>
    <w:rsid w:val="000E49E1"/>
    <w:rsid w:val="000E4FB6"/>
    <w:rsid w:val="000E5BB6"/>
    <w:rsid w:val="000E5C12"/>
    <w:rsid w:val="000E6187"/>
    <w:rsid w:val="000E656F"/>
    <w:rsid w:val="000E6D47"/>
    <w:rsid w:val="000E7171"/>
    <w:rsid w:val="000E7367"/>
    <w:rsid w:val="000E77FC"/>
    <w:rsid w:val="000E7A03"/>
    <w:rsid w:val="000F060E"/>
    <w:rsid w:val="000F08A9"/>
    <w:rsid w:val="000F0A75"/>
    <w:rsid w:val="000F1C78"/>
    <w:rsid w:val="000F1EC4"/>
    <w:rsid w:val="000F2769"/>
    <w:rsid w:val="000F3609"/>
    <w:rsid w:val="000F3AA1"/>
    <w:rsid w:val="000F3CE2"/>
    <w:rsid w:val="000F3FA7"/>
    <w:rsid w:val="000F47D4"/>
    <w:rsid w:val="000F4A5E"/>
    <w:rsid w:val="000F4D56"/>
    <w:rsid w:val="000F5DDD"/>
    <w:rsid w:val="000F5E26"/>
    <w:rsid w:val="000F611F"/>
    <w:rsid w:val="000F6143"/>
    <w:rsid w:val="000F61A9"/>
    <w:rsid w:val="000F6536"/>
    <w:rsid w:val="000F6537"/>
    <w:rsid w:val="000F6BE2"/>
    <w:rsid w:val="000F7276"/>
    <w:rsid w:val="000F7385"/>
    <w:rsid w:val="000F78F0"/>
    <w:rsid w:val="000F799C"/>
    <w:rsid w:val="0010080E"/>
    <w:rsid w:val="001008B6"/>
    <w:rsid w:val="00100E2E"/>
    <w:rsid w:val="0010137C"/>
    <w:rsid w:val="00101C4F"/>
    <w:rsid w:val="00101F2A"/>
    <w:rsid w:val="00102072"/>
    <w:rsid w:val="00102898"/>
    <w:rsid w:val="00102E8D"/>
    <w:rsid w:val="0010380C"/>
    <w:rsid w:val="00103AFA"/>
    <w:rsid w:val="00104937"/>
    <w:rsid w:val="00104AD4"/>
    <w:rsid w:val="00104BB8"/>
    <w:rsid w:val="00105090"/>
    <w:rsid w:val="00105258"/>
    <w:rsid w:val="00105ADD"/>
    <w:rsid w:val="00105E6F"/>
    <w:rsid w:val="001065B6"/>
    <w:rsid w:val="00106755"/>
    <w:rsid w:val="001069B8"/>
    <w:rsid w:val="001070B6"/>
    <w:rsid w:val="00107309"/>
    <w:rsid w:val="00107901"/>
    <w:rsid w:val="00107C15"/>
    <w:rsid w:val="001100CC"/>
    <w:rsid w:val="00110624"/>
    <w:rsid w:val="00110757"/>
    <w:rsid w:val="001114AF"/>
    <w:rsid w:val="00111B39"/>
    <w:rsid w:val="001122B3"/>
    <w:rsid w:val="00112352"/>
    <w:rsid w:val="001125B6"/>
    <w:rsid w:val="001127EB"/>
    <w:rsid w:val="00112B31"/>
    <w:rsid w:val="00112BF9"/>
    <w:rsid w:val="00112FB4"/>
    <w:rsid w:val="00113083"/>
    <w:rsid w:val="00113926"/>
    <w:rsid w:val="00113935"/>
    <w:rsid w:val="00114AAC"/>
    <w:rsid w:val="00114B62"/>
    <w:rsid w:val="00114C74"/>
    <w:rsid w:val="001151A1"/>
    <w:rsid w:val="00115427"/>
    <w:rsid w:val="00115AD1"/>
    <w:rsid w:val="001168F2"/>
    <w:rsid w:val="001169F0"/>
    <w:rsid w:val="001179C9"/>
    <w:rsid w:val="00117D8B"/>
    <w:rsid w:val="00120944"/>
    <w:rsid w:val="00120B9B"/>
    <w:rsid w:val="00121098"/>
    <w:rsid w:val="001214B3"/>
    <w:rsid w:val="00121BF9"/>
    <w:rsid w:val="00122679"/>
    <w:rsid w:val="00122EA6"/>
    <w:rsid w:val="001231B3"/>
    <w:rsid w:val="001232DC"/>
    <w:rsid w:val="00123FD3"/>
    <w:rsid w:val="0012404F"/>
    <w:rsid w:val="00124959"/>
    <w:rsid w:val="00124E1A"/>
    <w:rsid w:val="001265C0"/>
    <w:rsid w:val="00126EC7"/>
    <w:rsid w:val="00126EFC"/>
    <w:rsid w:val="0012739B"/>
    <w:rsid w:val="001275D1"/>
    <w:rsid w:val="00127819"/>
    <w:rsid w:val="0013056F"/>
    <w:rsid w:val="0013066E"/>
    <w:rsid w:val="001322F2"/>
    <w:rsid w:val="00132A38"/>
    <w:rsid w:val="001335F2"/>
    <w:rsid w:val="00133ED7"/>
    <w:rsid w:val="0013427D"/>
    <w:rsid w:val="00134E9E"/>
    <w:rsid w:val="001353F6"/>
    <w:rsid w:val="00135712"/>
    <w:rsid w:val="001357DF"/>
    <w:rsid w:val="001360C1"/>
    <w:rsid w:val="00136221"/>
    <w:rsid w:val="001362DE"/>
    <w:rsid w:val="00136B33"/>
    <w:rsid w:val="00136E09"/>
    <w:rsid w:val="0013766C"/>
    <w:rsid w:val="00137B6D"/>
    <w:rsid w:val="00137E20"/>
    <w:rsid w:val="001402FC"/>
    <w:rsid w:val="00140583"/>
    <w:rsid w:val="00140965"/>
    <w:rsid w:val="00141C25"/>
    <w:rsid w:val="00141EF4"/>
    <w:rsid w:val="001431B4"/>
    <w:rsid w:val="00143894"/>
    <w:rsid w:val="00143E01"/>
    <w:rsid w:val="00144A32"/>
    <w:rsid w:val="00144B0B"/>
    <w:rsid w:val="00145879"/>
    <w:rsid w:val="00146542"/>
    <w:rsid w:val="00147C77"/>
    <w:rsid w:val="00147CC9"/>
    <w:rsid w:val="00150D2D"/>
    <w:rsid w:val="00151565"/>
    <w:rsid w:val="00151DF2"/>
    <w:rsid w:val="001528DA"/>
    <w:rsid w:val="00152C95"/>
    <w:rsid w:val="00152DFF"/>
    <w:rsid w:val="00153C26"/>
    <w:rsid w:val="0015625F"/>
    <w:rsid w:val="00156D04"/>
    <w:rsid w:val="00156EA9"/>
    <w:rsid w:val="00157178"/>
    <w:rsid w:val="00160241"/>
    <w:rsid w:val="001611F2"/>
    <w:rsid w:val="00161381"/>
    <w:rsid w:val="001617B5"/>
    <w:rsid w:val="00161C25"/>
    <w:rsid w:val="00161C5B"/>
    <w:rsid w:val="00161D81"/>
    <w:rsid w:val="00162C42"/>
    <w:rsid w:val="00163454"/>
    <w:rsid w:val="00163BC0"/>
    <w:rsid w:val="00163F7F"/>
    <w:rsid w:val="001644AB"/>
    <w:rsid w:val="00164734"/>
    <w:rsid w:val="00164A77"/>
    <w:rsid w:val="00165128"/>
    <w:rsid w:val="001660D8"/>
    <w:rsid w:val="001665F5"/>
    <w:rsid w:val="00166A64"/>
    <w:rsid w:val="0016739F"/>
    <w:rsid w:val="0016758F"/>
    <w:rsid w:val="001675F8"/>
    <w:rsid w:val="001704E3"/>
    <w:rsid w:val="001706CC"/>
    <w:rsid w:val="00170E9C"/>
    <w:rsid w:val="00170F53"/>
    <w:rsid w:val="0017133B"/>
    <w:rsid w:val="001713E2"/>
    <w:rsid w:val="001716D9"/>
    <w:rsid w:val="00171CF3"/>
    <w:rsid w:val="00171E77"/>
    <w:rsid w:val="00173868"/>
    <w:rsid w:val="0017504F"/>
    <w:rsid w:val="001759E9"/>
    <w:rsid w:val="001759F4"/>
    <w:rsid w:val="00175FAB"/>
    <w:rsid w:val="001762F3"/>
    <w:rsid w:val="0017639B"/>
    <w:rsid w:val="001769A6"/>
    <w:rsid w:val="00176D12"/>
    <w:rsid w:val="0017740E"/>
    <w:rsid w:val="00177BC5"/>
    <w:rsid w:val="00177D0E"/>
    <w:rsid w:val="00180406"/>
    <w:rsid w:val="00180FA2"/>
    <w:rsid w:val="00181550"/>
    <w:rsid w:val="001827AA"/>
    <w:rsid w:val="00182876"/>
    <w:rsid w:val="001836B1"/>
    <w:rsid w:val="00183765"/>
    <w:rsid w:val="00183E0C"/>
    <w:rsid w:val="00183EA7"/>
    <w:rsid w:val="0018440E"/>
    <w:rsid w:val="001847D5"/>
    <w:rsid w:val="00184BC4"/>
    <w:rsid w:val="00184EE0"/>
    <w:rsid w:val="001850E2"/>
    <w:rsid w:val="00185AA4"/>
    <w:rsid w:val="00185CD4"/>
    <w:rsid w:val="001863CF"/>
    <w:rsid w:val="001864BE"/>
    <w:rsid w:val="0018656D"/>
    <w:rsid w:val="00186CE2"/>
    <w:rsid w:val="00187BA7"/>
    <w:rsid w:val="00190606"/>
    <w:rsid w:val="00190717"/>
    <w:rsid w:val="00190944"/>
    <w:rsid w:val="0019179A"/>
    <w:rsid w:val="00192638"/>
    <w:rsid w:val="00193113"/>
    <w:rsid w:val="001942F8"/>
    <w:rsid w:val="0019447A"/>
    <w:rsid w:val="001946E8"/>
    <w:rsid w:val="00194C55"/>
    <w:rsid w:val="0019570F"/>
    <w:rsid w:val="00195836"/>
    <w:rsid w:val="00195FD0"/>
    <w:rsid w:val="00196821"/>
    <w:rsid w:val="00196A4D"/>
    <w:rsid w:val="00196CB9"/>
    <w:rsid w:val="00196F52"/>
    <w:rsid w:val="0019716C"/>
    <w:rsid w:val="00197D05"/>
    <w:rsid w:val="001A02C0"/>
    <w:rsid w:val="001A039F"/>
    <w:rsid w:val="001A11FC"/>
    <w:rsid w:val="001A141F"/>
    <w:rsid w:val="001A21F4"/>
    <w:rsid w:val="001A2C54"/>
    <w:rsid w:val="001A3028"/>
    <w:rsid w:val="001A39F4"/>
    <w:rsid w:val="001A4CCF"/>
    <w:rsid w:val="001A6A14"/>
    <w:rsid w:val="001A6C89"/>
    <w:rsid w:val="001A7CCF"/>
    <w:rsid w:val="001A7E11"/>
    <w:rsid w:val="001B00FF"/>
    <w:rsid w:val="001B01BC"/>
    <w:rsid w:val="001B0670"/>
    <w:rsid w:val="001B0A8A"/>
    <w:rsid w:val="001B165B"/>
    <w:rsid w:val="001B1802"/>
    <w:rsid w:val="001B1EDA"/>
    <w:rsid w:val="001B2729"/>
    <w:rsid w:val="001B30BA"/>
    <w:rsid w:val="001B36F3"/>
    <w:rsid w:val="001B3843"/>
    <w:rsid w:val="001B419D"/>
    <w:rsid w:val="001B4384"/>
    <w:rsid w:val="001B4B17"/>
    <w:rsid w:val="001B5005"/>
    <w:rsid w:val="001B5017"/>
    <w:rsid w:val="001B506D"/>
    <w:rsid w:val="001B50FE"/>
    <w:rsid w:val="001B6084"/>
    <w:rsid w:val="001B6279"/>
    <w:rsid w:val="001B6527"/>
    <w:rsid w:val="001B6FED"/>
    <w:rsid w:val="001B79AA"/>
    <w:rsid w:val="001B79BA"/>
    <w:rsid w:val="001C087E"/>
    <w:rsid w:val="001C0B55"/>
    <w:rsid w:val="001C0E4C"/>
    <w:rsid w:val="001C14EE"/>
    <w:rsid w:val="001C14F4"/>
    <w:rsid w:val="001C1520"/>
    <w:rsid w:val="001C1EB7"/>
    <w:rsid w:val="001C2641"/>
    <w:rsid w:val="001C29B2"/>
    <w:rsid w:val="001C2CCF"/>
    <w:rsid w:val="001C34D2"/>
    <w:rsid w:val="001C393A"/>
    <w:rsid w:val="001C3B63"/>
    <w:rsid w:val="001C3C9C"/>
    <w:rsid w:val="001C4105"/>
    <w:rsid w:val="001C4177"/>
    <w:rsid w:val="001C46CE"/>
    <w:rsid w:val="001C5727"/>
    <w:rsid w:val="001C591C"/>
    <w:rsid w:val="001C59F4"/>
    <w:rsid w:val="001C600F"/>
    <w:rsid w:val="001C61CF"/>
    <w:rsid w:val="001C737E"/>
    <w:rsid w:val="001C764A"/>
    <w:rsid w:val="001C798C"/>
    <w:rsid w:val="001C7CA5"/>
    <w:rsid w:val="001D0BB4"/>
    <w:rsid w:val="001D0C87"/>
    <w:rsid w:val="001D0E66"/>
    <w:rsid w:val="001D1425"/>
    <w:rsid w:val="001D18A5"/>
    <w:rsid w:val="001D1F24"/>
    <w:rsid w:val="001D1FD8"/>
    <w:rsid w:val="001D2389"/>
    <w:rsid w:val="001D23C3"/>
    <w:rsid w:val="001D261E"/>
    <w:rsid w:val="001D2843"/>
    <w:rsid w:val="001D307F"/>
    <w:rsid w:val="001D333F"/>
    <w:rsid w:val="001D3C79"/>
    <w:rsid w:val="001D401D"/>
    <w:rsid w:val="001D43AD"/>
    <w:rsid w:val="001D4622"/>
    <w:rsid w:val="001D4C19"/>
    <w:rsid w:val="001D515A"/>
    <w:rsid w:val="001D5AF7"/>
    <w:rsid w:val="001D6AAD"/>
    <w:rsid w:val="001D7295"/>
    <w:rsid w:val="001D7700"/>
    <w:rsid w:val="001D7DF6"/>
    <w:rsid w:val="001D7E70"/>
    <w:rsid w:val="001E00FE"/>
    <w:rsid w:val="001E036D"/>
    <w:rsid w:val="001E0719"/>
    <w:rsid w:val="001E0DCB"/>
    <w:rsid w:val="001E1489"/>
    <w:rsid w:val="001E1636"/>
    <w:rsid w:val="001E16AA"/>
    <w:rsid w:val="001E1AF9"/>
    <w:rsid w:val="001E20AF"/>
    <w:rsid w:val="001E2321"/>
    <w:rsid w:val="001E2461"/>
    <w:rsid w:val="001E287E"/>
    <w:rsid w:val="001E37E1"/>
    <w:rsid w:val="001E420A"/>
    <w:rsid w:val="001E4AE3"/>
    <w:rsid w:val="001E4D61"/>
    <w:rsid w:val="001E53B0"/>
    <w:rsid w:val="001E5A1D"/>
    <w:rsid w:val="001E5D96"/>
    <w:rsid w:val="001E606F"/>
    <w:rsid w:val="001E6774"/>
    <w:rsid w:val="001E6BBF"/>
    <w:rsid w:val="001E6DF5"/>
    <w:rsid w:val="001E739D"/>
    <w:rsid w:val="001F04CD"/>
    <w:rsid w:val="001F0B46"/>
    <w:rsid w:val="001F0F9C"/>
    <w:rsid w:val="001F1D32"/>
    <w:rsid w:val="001F1FFF"/>
    <w:rsid w:val="001F215A"/>
    <w:rsid w:val="001F2323"/>
    <w:rsid w:val="001F2D87"/>
    <w:rsid w:val="001F33B2"/>
    <w:rsid w:val="001F3965"/>
    <w:rsid w:val="001F3F7C"/>
    <w:rsid w:val="001F4BE9"/>
    <w:rsid w:val="001F5C5D"/>
    <w:rsid w:val="001F619A"/>
    <w:rsid w:val="001F65B6"/>
    <w:rsid w:val="001F6AE6"/>
    <w:rsid w:val="001F7605"/>
    <w:rsid w:val="001F773E"/>
    <w:rsid w:val="00200718"/>
    <w:rsid w:val="00200A88"/>
    <w:rsid w:val="002012E7"/>
    <w:rsid w:val="002012FF"/>
    <w:rsid w:val="002016B6"/>
    <w:rsid w:val="002018EF"/>
    <w:rsid w:val="00201B7E"/>
    <w:rsid w:val="00201BAA"/>
    <w:rsid w:val="00201C0E"/>
    <w:rsid w:val="0020229B"/>
    <w:rsid w:val="002025EC"/>
    <w:rsid w:val="00202C93"/>
    <w:rsid w:val="002031DB"/>
    <w:rsid w:val="0020424A"/>
    <w:rsid w:val="00204360"/>
    <w:rsid w:val="00204C99"/>
    <w:rsid w:val="002062A9"/>
    <w:rsid w:val="002073E7"/>
    <w:rsid w:val="00207539"/>
    <w:rsid w:val="002077D5"/>
    <w:rsid w:val="00207842"/>
    <w:rsid w:val="00207CDB"/>
    <w:rsid w:val="00211987"/>
    <w:rsid w:val="00211AB2"/>
    <w:rsid w:val="00211D0D"/>
    <w:rsid w:val="00212598"/>
    <w:rsid w:val="00213C19"/>
    <w:rsid w:val="00213FC2"/>
    <w:rsid w:val="002146E7"/>
    <w:rsid w:val="00214EF9"/>
    <w:rsid w:val="00214F58"/>
    <w:rsid w:val="002155BE"/>
    <w:rsid w:val="00215ABE"/>
    <w:rsid w:val="00215AE0"/>
    <w:rsid w:val="00215B3A"/>
    <w:rsid w:val="00215D12"/>
    <w:rsid w:val="002168D6"/>
    <w:rsid w:val="00216B43"/>
    <w:rsid w:val="00216B70"/>
    <w:rsid w:val="00217341"/>
    <w:rsid w:val="002176CE"/>
    <w:rsid w:val="00220195"/>
    <w:rsid w:val="0022080D"/>
    <w:rsid w:val="0022091E"/>
    <w:rsid w:val="002212E8"/>
    <w:rsid w:val="002218BB"/>
    <w:rsid w:val="00221E68"/>
    <w:rsid w:val="002225DF"/>
    <w:rsid w:val="00222825"/>
    <w:rsid w:val="00223253"/>
    <w:rsid w:val="002245ED"/>
    <w:rsid w:val="0022461B"/>
    <w:rsid w:val="002249DE"/>
    <w:rsid w:val="00225020"/>
    <w:rsid w:val="002253FE"/>
    <w:rsid w:val="002261A6"/>
    <w:rsid w:val="00227315"/>
    <w:rsid w:val="002274B7"/>
    <w:rsid w:val="002276EE"/>
    <w:rsid w:val="00227EBE"/>
    <w:rsid w:val="00227F93"/>
    <w:rsid w:val="00230582"/>
    <w:rsid w:val="00230F53"/>
    <w:rsid w:val="00231440"/>
    <w:rsid w:val="00231843"/>
    <w:rsid w:val="00231B89"/>
    <w:rsid w:val="00232626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F1F"/>
    <w:rsid w:val="00236F63"/>
    <w:rsid w:val="002372F4"/>
    <w:rsid w:val="002373F8"/>
    <w:rsid w:val="00237D58"/>
    <w:rsid w:val="00237F3E"/>
    <w:rsid w:val="0024117D"/>
    <w:rsid w:val="00241894"/>
    <w:rsid w:val="002430E9"/>
    <w:rsid w:val="00243511"/>
    <w:rsid w:val="002437BA"/>
    <w:rsid w:val="00244C7A"/>
    <w:rsid w:val="002451F6"/>
    <w:rsid w:val="0024561C"/>
    <w:rsid w:val="002457F0"/>
    <w:rsid w:val="002466EF"/>
    <w:rsid w:val="00246B5E"/>
    <w:rsid w:val="00246CEC"/>
    <w:rsid w:val="00246D69"/>
    <w:rsid w:val="00247B95"/>
    <w:rsid w:val="002501EC"/>
    <w:rsid w:val="002506AC"/>
    <w:rsid w:val="00250CB1"/>
    <w:rsid w:val="002510ED"/>
    <w:rsid w:val="002514F9"/>
    <w:rsid w:val="00251F1D"/>
    <w:rsid w:val="00252098"/>
    <w:rsid w:val="00252438"/>
    <w:rsid w:val="002525D8"/>
    <w:rsid w:val="00252904"/>
    <w:rsid w:val="00252D38"/>
    <w:rsid w:val="00253E59"/>
    <w:rsid w:val="002541DA"/>
    <w:rsid w:val="002545AB"/>
    <w:rsid w:val="002545D6"/>
    <w:rsid w:val="002558E9"/>
    <w:rsid w:val="00255B52"/>
    <w:rsid w:val="00255BD0"/>
    <w:rsid w:val="00256086"/>
    <w:rsid w:val="00256A79"/>
    <w:rsid w:val="00256FB7"/>
    <w:rsid w:val="002572E1"/>
    <w:rsid w:val="00257D68"/>
    <w:rsid w:val="00257FC2"/>
    <w:rsid w:val="00260082"/>
    <w:rsid w:val="00260474"/>
    <w:rsid w:val="00260819"/>
    <w:rsid w:val="00260B8B"/>
    <w:rsid w:val="00261531"/>
    <w:rsid w:val="00261EEF"/>
    <w:rsid w:val="00262595"/>
    <w:rsid w:val="0026316D"/>
    <w:rsid w:val="00264B48"/>
    <w:rsid w:val="00264DDA"/>
    <w:rsid w:val="00265BF5"/>
    <w:rsid w:val="002678B0"/>
    <w:rsid w:val="00267D8A"/>
    <w:rsid w:val="00270617"/>
    <w:rsid w:val="00270776"/>
    <w:rsid w:val="00270D54"/>
    <w:rsid w:val="00270DF7"/>
    <w:rsid w:val="00270E78"/>
    <w:rsid w:val="00270F6B"/>
    <w:rsid w:val="00271824"/>
    <w:rsid w:val="00272447"/>
    <w:rsid w:val="0027253F"/>
    <w:rsid w:val="0027293A"/>
    <w:rsid w:val="00273865"/>
    <w:rsid w:val="0027492F"/>
    <w:rsid w:val="00275A23"/>
    <w:rsid w:val="00275E91"/>
    <w:rsid w:val="002760D0"/>
    <w:rsid w:val="00277B17"/>
    <w:rsid w:val="00277F41"/>
    <w:rsid w:val="002803EB"/>
    <w:rsid w:val="00280509"/>
    <w:rsid w:val="002808BE"/>
    <w:rsid w:val="00281358"/>
    <w:rsid w:val="0028156D"/>
    <w:rsid w:val="002817F3"/>
    <w:rsid w:val="00281C0B"/>
    <w:rsid w:val="00281CD8"/>
    <w:rsid w:val="00281EC0"/>
    <w:rsid w:val="00282129"/>
    <w:rsid w:val="0028235E"/>
    <w:rsid w:val="00282708"/>
    <w:rsid w:val="00282791"/>
    <w:rsid w:val="002827EA"/>
    <w:rsid w:val="00282989"/>
    <w:rsid w:val="00282D47"/>
    <w:rsid w:val="00282F4A"/>
    <w:rsid w:val="00283709"/>
    <w:rsid w:val="00284368"/>
    <w:rsid w:val="0028455D"/>
    <w:rsid w:val="00284C02"/>
    <w:rsid w:val="002859C1"/>
    <w:rsid w:val="00285A25"/>
    <w:rsid w:val="00285DFB"/>
    <w:rsid w:val="00286D49"/>
    <w:rsid w:val="00287D39"/>
    <w:rsid w:val="00290ADF"/>
    <w:rsid w:val="0029130A"/>
    <w:rsid w:val="00291429"/>
    <w:rsid w:val="00291457"/>
    <w:rsid w:val="002917B5"/>
    <w:rsid w:val="002925DA"/>
    <w:rsid w:val="00292A1D"/>
    <w:rsid w:val="00292CB2"/>
    <w:rsid w:val="00292E79"/>
    <w:rsid w:val="0029491D"/>
    <w:rsid w:val="00294AFC"/>
    <w:rsid w:val="002956AC"/>
    <w:rsid w:val="00295BB5"/>
    <w:rsid w:val="0029626D"/>
    <w:rsid w:val="00296AD1"/>
    <w:rsid w:val="00296CCC"/>
    <w:rsid w:val="00297081"/>
    <w:rsid w:val="002974B6"/>
    <w:rsid w:val="002978DF"/>
    <w:rsid w:val="00297D79"/>
    <w:rsid w:val="002A0999"/>
    <w:rsid w:val="002A09BD"/>
    <w:rsid w:val="002A1C82"/>
    <w:rsid w:val="002A1D53"/>
    <w:rsid w:val="002A20F3"/>
    <w:rsid w:val="002A2651"/>
    <w:rsid w:val="002A3740"/>
    <w:rsid w:val="002A39D5"/>
    <w:rsid w:val="002A3B8E"/>
    <w:rsid w:val="002A41C8"/>
    <w:rsid w:val="002A4625"/>
    <w:rsid w:val="002A4907"/>
    <w:rsid w:val="002A50E7"/>
    <w:rsid w:val="002A55B0"/>
    <w:rsid w:val="002A5F95"/>
    <w:rsid w:val="002A601F"/>
    <w:rsid w:val="002A78F0"/>
    <w:rsid w:val="002B0CB8"/>
    <w:rsid w:val="002B0D1F"/>
    <w:rsid w:val="002B1070"/>
    <w:rsid w:val="002B14BA"/>
    <w:rsid w:val="002B1D24"/>
    <w:rsid w:val="002B30B3"/>
    <w:rsid w:val="002B328B"/>
    <w:rsid w:val="002B3338"/>
    <w:rsid w:val="002B3926"/>
    <w:rsid w:val="002B3AB9"/>
    <w:rsid w:val="002B3C23"/>
    <w:rsid w:val="002B48F5"/>
    <w:rsid w:val="002B4AE9"/>
    <w:rsid w:val="002B52FD"/>
    <w:rsid w:val="002B56F5"/>
    <w:rsid w:val="002B57AF"/>
    <w:rsid w:val="002B5913"/>
    <w:rsid w:val="002B5B36"/>
    <w:rsid w:val="002B5B6D"/>
    <w:rsid w:val="002B5F8C"/>
    <w:rsid w:val="002B6468"/>
    <w:rsid w:val="002B66DD"/>
    <w:rsid w:val="002B6C7E"/>
    <w:rsid w:val="002B75C2"/>
    <w:rsid w:val="002B78EA"/>
    <w:rsid w:val="002C0295"/>
    <w:rsid w:val="002C03D9"/>
    <w:rsid w:val="002C1573"/>
    <w:rsid w:val="002C1D2F"/>
    <w:rsid w:val="002C28FC"/>
    <w:rsid w:val="002C2CFF"/>
    <w:rsid w:val="002C3116"/>
    <w:rsid w:val="002C362B"/>
    <w:rsid w:val="002C4308"/>
    <w:rsid w:val="002C6199"/>
    <w:rsid w:val="002C661D"/>
    <w:rsid w:val="002C683A"/>
    <w:rsid w:val="002C6C5C"/>
    <w:rsid w:val="002C6C77"/>
    <w:rsid w:val="002C6F56"/>
    <w:rsid w:val="002C7A6E"/>
    <w:rsid w:val="002D005B"/>
    <w:rsid w:val="002D0F96"/>
    <w:rsid w:val="002D1086"/>
    <w:rsid w:val="002D1381"/>
    <w:rsid w:val="002D2649"/>
    <w:rsid w:val="002D2788"/>
    <w:rsid w:val="002D2DF5"/>
    <w:rsid w:val="002D378C"/>
    <w:rsid w:val="002D61AB"/>
    <w:rsid w:val="002D6A91"/>
    <w:rsid w:val="002D6CF4"/>
    <w:rsid w:val="002D6E65"/>
    <w:rsid w:val="002D76DB"/>
    <w:rsid w:val="002D7780"/>
    <w:rsid w:val="002D7AAA"/>
    <w:rsid w:val="002E0F54"/>
    <w:rsid w:val="002E11EE"/>
    <w:rsid w:val="002E27AD"/>
    <w:rsid w:val="002E3DA8"/>
    <w:rsid w:val="002E4EEC"/>
    <w:rsid w:val="002E57A7"/>
    <w:rsid w:val="002E5F86"/>
    <w:rsid w:val="002E6760"/>
    <w:rsid w:val="002E6CEA"/>
    <w:rsid w:val="002E7123"/>
    <w:rsid w:val="002E7B53"/>
    <w:rsid w:val="002E7BA4"/>
    <w:rsid w:val="002E7D87"/>
    <w:rsid w:val="002E7E45"/>
    <w:rsid w:val="002F0080"/>
    <w:rsid w:val="002F1055"/>
    <w:rsid w:val="002F11B0"/>
    <w:rsid w:val="002F1ABB"/>
    <w:rsid w:val="002F1B09"/>
    <w:rsid w:val="002F1CFD"/>
    <w:rsid w:val="002F2A14"/>
    <w:rsid w:val="002F2F9F"/>
    <w:rsid w:val="002F3A3D"/>
    <w:rsid w:val="002F5651"/>
    <w:rsid w:val="002F59DC"/>
    <w:rsid w:val="002F5E0D"/>
    <w:rsid w:val="002F61A6"/>
    <w:rsid w:val="002F6F78"/>
    <w:rsid w:val="002F781B"/>
    <w:rsid w:val="002F7A67"/>
    <w:rsid w:val="002F7CCF"/>
    <w:rsid w:val="0030005E"/>
    <w:rsid w:val="00300182"/>
    <w:rsid w:val="00300553"/>
    <w:rsid w:val="0030079F"/>
    <w:rsid w:val="00300CB6"/>
    <w:rsid w:val="003010C0"/>
    <w:rsid w:val="00302371"/>
    <w:rsid w:val="00302669"/>
    <w:rsid w:val="00302AA7"/>
    <w:rsid w:val="00302CBD"/>
    <w:rsid w:val="00302D0D"/>
    <w:rsid w:val="00302FF0"/>
    <w:rsid w:val="0030317E"/>
    <w:rsid w:val="00304ADD"/>
    <w:rsid w:val="00304BE4"/>
    <w:rsid w:val="00305019"/>
    <w:rsid w:val="003051B1"/>
    <w:rsid w:val="00305429"/>
    <w:rsid w:val="00305431"/>
    <w:rsid w:val="00305744"/>
    <w:rsid w:val="00305FFB"/>
    <w:rsid w:val="0030623D"/>
    <w:rsid w:val="00306E07"/>
    <w:rsid w:val="00307134"/>
    <w:rsid w:val="00307540"/>
    <w:rsid w:val="00310347"/>
    <w:rsid w:val="00310AE8"/>
    <w:rsid w:val="00311B71"/>
    <w:rsid w:val="003121B2"/>
    <w:rsid w:val="0031434E"/>
    <w:rsid w:val="00315218"/>
    <w:rsid w:val="0031586D"/>
    <w:rsid w:val="00315F61"/>
    <w:rsid w:val="0031602A"/>
    <w:rsid w:val="003161E5"/>
    <w:rsid w:val="003173B2"/>
    <w:rsid w:val="003174B8"/>
    <w:rsid w:val="00317785"/>
    <w:rsid w:val="0032047F"/>
    <w:rsid w:val="00321247"/>
    <w:rsid w:val="00321336"/>
    <w:rsid w:val="003220E7"/>
    <w:rsid w:val="00322C7B"/>
    <w:rsid w:val="00322CBC"/>
    <w:rsid w:val="0032363C"/>
    <w:rsid w:val="0032375A"/>
    <w:rsid w:val="00323DB4"/>
    <w:rsid w:val="00323FA3"/>
    <w:rsid w:val="00324F3E"/>
    <w:rsid w:val="00325410"/>
    <w:rsid w:val="0032607C"/>
    <w:rsid w:val="003266E2"/>
    <w:rsid w:val="003268F7"/>
    <w:rsid w:val="00326FFD"/>
    <w:rsid w:val="00327062"/>
    <w:rsid w:val="003278D1"/>
    <w:rsid w:val="00327911"/>
    <w:rsid w:val="00327ECF"/>
    <w:rsid w:val="003308C3"/>
    <w:rsid w:val="00330942"/>
    <w:rsid w:val="00330B2F"/>
    <w:rsid w:val="003311C0"/>
    <w:rsid w:val="003312F0"/>
    <w:rsid w:val="00331EF8"/>
    <w:rsid w:val="003321ED"/>
    <w:rsid w:val="003322F8"/>
    <w:rsid w:val="00332627"/>
    <w:rsid w:val="00333400"/>
    <w:rsid w:val="00333641"/>
    <w:rsid w:val="003336F1"/>
    <w:rsid w:val="003339AA"/>
    <w:rsid w:val="00333F0B"/>
    <w:rsid w:val="003342E5"/>
    <w:rsid w:val="003346A2"/>
    <w:rsid w:val="00334D09"/>
    <w:rsid w:val="00334ED2"/>
    <w:rsid w:val="003351A8"/>
    <w:rsid w:val="0033555B"/>
    <w:rsid w:val="00335A99"/>
    <w:rsid w:val="00336168"/>
    <w:rsid w:val="003364CC"/>
    <w:rsid w:val="00336830"/>
    <w:rsid w:val="00336ECB"/>
    <w:rsid w:val="003374BD"/>
    <w:rsid w:val="00337C91"/>
    <w:rsid w:val="0034100F"/>
    <w:rsid w:val="0034133D"/>
    <w:rsid w:val="00341916"/>
    <w:rsid w:val="003419B6"/>
    <w:rsid w:val="00341AE4"/>
    <w:rsid w:val="00341C0C"/>
    <w:rsid w:val="00341E89"/>
    <w:rsid w:val="00341E96"/>
    <w:rsid w:val="003425F0"/>
    <w:rsid w:val="00342F01"/>
    <w:rsid w:val="00342F31"/>
    <w:rsid w:val="00342F4B"/>
    <w:rsid w:val="0034304F"/>
    <w:rsid w:val="00343225"/>
    <w:rsid w:val="003438E3"/>
    <w:rsid w:val="00343C69"/>
    <w:rsid w:val="0034412D"/>
    <w:rsid w:val="00344F10"/>
    <w:rsid w:val="0034542E"/>
    <w:rsid w:val="00345895"/>
    <w:rsid w:val="00345E47"/>
    <w:rsid w:val="00346BFB"/>
    <w:rsid w:val="0035051E"/>
    <w:rsid w:val="0035090E"/>
    <w:rsid w:val="003536EA"/>
    <w:rsid w:val="00353831"/>
    <w:rsid w:val="00354C27"/>
    <w:rsid w:val="00354D0B"/>
    <w:rsid w:val="00355300"/>
    <w:rsid w:val="00356570"/>
    <w:rsid w:val="003569E3"/>
    <w:rsid w:val="00357692"/>
    <w:rsid w:val="0036013E"/>
    <w:rsid w:val="003625BA"/>
    <w:rsid w:val="00362989"/>
    <w:rsid w:val="00362A29"/>
    <w:rsid w:val="00362BA6"/>
    <w:rsid w:val="00362D8B"/>
    <w:rsid w:val="00363561"/>
    <w:rsid w:val="00363D1D"/>
    <w:rsid w:val="003645D0"/>
    <w:rsid w:val="00364CBB"/>
    <w:rsid w:val="00365896"/>
    <w:rsid w:val="003659CF"/>
    <w:rsid w:val="00365B29"/>
    <w:rsid w:val="003664BA"/>
    <w:rsid w:val="003664EC"/>
    <w:rsid w:val="00366825"/>
    <w:rsid w:val="003704F6"/>
    <w:rsid w:val="00370846"/>
    <w:rsid w:val="00371D92"/>
    <w:rsid w:val="0037223A"/>
    <w:rsid w:val="00372DD3"/>
    <w:rsid w:val="00373914"/>
    <w:rsid w:val="00373A72"/>
    <w:rsid w:val="00374B27"/>
    <w:rsid w:val="003750F3"/>
    <w:rsid w:val="003752DD"/>
    <w:rsid w:val="00375F4D"/>
    <w:rsid w:val="00376CAD"/>
    <w:rsid w:val="00377964"/>
    <w:rsid w:val="00377A10"/>
    <w:rsid w:val="00380429"/>
    <w:rsid w:val="003806C3"/>
    <w:rsid w:val="0038070C"/>
    <w:rsid w:val="0038148F"/>
    <w:rsid w:val="00381AF5"/>
    <w:rsid w:val="00381E9E"/>
    <w:rsid w:val="0038213E"/>
    <w:rsid w:val="0038241B"/>
    <w:rsid w:val="00382D93"/>
    <w:rsid w:val="003833D2"/>
    <w:rsid w:val="00383637"/>
    <w:rsid w:val="00383C22"/>
    <w:rsid w:val="0038421B"/>
    <w:rsid w:val="0038447D"/>
    <w:rsid w:val="00385EBB"/>
    <w:rsid w:val="00385EC0"/>
    <w:rsid w:val="00386466"/>
    <w:rsid w:val="0038686B"/>
    <w:rsid w:val="00386FB7"/>
    <w:rsid w:val="0039027F"/>
    <w:rsid w:val="00390517"/>
    <w:rsid w:val="00390B92"/>
    <w:rsid w:val="003919F5"/>
    <w:rsid w:val="00391D5C"/>
    <w:rsid w:val="003927F3"/>
    <w:rsid w:val="00393357"/>
    <w:rsid w:val="00393763"/>
    <w:rsid w:val="00393C76"/>
    <w:rsid w:val="00393D6D"/>
    <w:rsid w:val="00393DD3"/>
    <w:rsid w:val="00393E3D"/>
    <w:rsid w:val="003942D5"/>
    <w:rsid w:val="00394961"/>
    <w:rsid w:val="00394C13"/>
    <w:rsid w:val="00394C2C"/>
    <w:rsid w:val="00395443"/>
    <w:rsid w:val="00396784"/>
    <w:rsid w:val="00396F3A"/>
    <w:rsid w:val="00396F81"/>
    <w:rsid w:val="00397169"/>
    <w:rsid w:val="003975C3"/>
    <w:rsid w:val="003975CD"/>
    <w:rsid w:val="003A0417"/>
    <w:rsid w:val="003A13E9"/>
    <w:rsid w:val="003A1BA7"/>
    <w:rsid w:val="003A1D48"/>
    <w:rsid w:val="003A1FA0"/>
    <w:rsid w:val="003A2942"/>
    <w:rsid w:val="003A3162"/>
    <w:rsid w:val="003A3C01"/>
    <w:rsid w:val="003A3E7D"/>
    <w:rsid w:val="003A446D"/>
    <w:rsid w:val="003A47FE"/>
    <w:rsid w:val="003A4A9F"/>
    <w:rsid w:val="003A4FA8"/>
    <w:rsid w:val="003A5CA3"/>
    <w:rsid w:val="003A6533"/>
    <w:rsid w:val="003A656B"/>
    <w:rsid w:val="003A6799"/>
    <w:rsid w:val="003A6AE6"/>
    <w:rsid w:val="003A7531"/>
    <w:rsid w:val="003A756B"/>
    <w:rsid w:val="003A7930"/>
    <w:rsid w:val="003A7A61"/>
    <w:rsid w:val="003A7A75"/>
    <w:rsid w:val="003A7EC1"/>
    <w:rsid w:val="003B10D8"/>
    <w:rsid w:val="003B1EF6"/>
    <w:rsid w:val="003B3258"/>
    <w:rsid w:val="003B3453"/>
    <w:rsid w:val="003B3693"/>
    <w:rsid w:val="003B487C"/>
    <w:rsid w:val="003B4B22"/>
    <w:rsid w:val="003B583A"/>
    <w:rsid w:val="003B595C"/>
    <w:rsid w:val="003B5C18"/>
    <w:rsid w:val="003B60CF"/>
    <w:rsid w:val="003B6901"/>
    <w:rsid w:val="003B701F"/>
    <w:rsid w:val="003B70AA"/>
    <w:rsid w:val="003B71BE"/>
    <w:rsid w:val="003B7328"/>
    <w:rsid w:val="003C00AF"/>
    <w:rsid w:val="003C021E"/>
    <w:rsid w:val="003C0FD5"/>
    <w:rsid w:val="003C10F9"/>
    <w:rsid w:val="003C1194"/>
    <w:rsid w:val="003C186E"/>
    <w:rsid w:val="003C1D9F"/>
    <w:rsid w:val="003C1EA8"/>
    <w:rsid w:val="003C2CED"/>
    <w:rsid w:val="003C30DE"/>
    <w:rsid w:val="003C364A"/>
    <w:rsid w:val="003C37BA"/>
    <w:rsid w:val="003C380B"/>
    <w:rsid w:val="003C39E7"/>
    <w:rsid w:val="003C3BCD"/>
    <w:rsid w:val="003C3D7A"/>
    <w:rsid w:val="003C3E74"/>
    <w:rsid w:val="003C4810"/>
    <w:rsid w:val="003C4B76"/>
    <w:rsid w:val="003C5A08"/>
    <w:rsid w:val="003C7033"/>
    <w:rsid w:val="003C7937"/>
    <w:rsid w:val="003D0785"/>
    <w:rsid w:val="003D1E4C"/>
    <w:rsid w:val="003D1E86"/>
    <w:rsid w:val="003D2F9A"/>
    <w:rsid w:val="003D3BE4"/>
    <w:rsid w:val="003D49D5"/>
    <w:rsid w:val="003D4AD7"/>
    <w:rsid w:val="003D4D3B"/>
    <w:rsid w:val="003D5130"/>
    <w:rsid w:val="003D5853"/>
    <w:rsid w:val="003D5D41"/>
    <w:rsid w:val="003D5D56"/>
    <w:rsid w:val="003D6328"/>
    <w:rsid w:val="003D65E2"/>
    <w:rsid w:val="003D6E46"/>
    <w:rsid w:val="003D74AC"/>
    <w:rsid w:val="003D7BA1"/>
    <w:rsid w:val="003D7D04"/>
    <w:rsid w:val="003E0C27"/>
    <w:rsid w:val="003E0FBA"/>
    <w:rsid w:val="003E1A46"/>
    <w:rsid w:val="003E4501"/>
    <w:rsid w:val="003E4DC4"/>
    <w:rsid w:val="003E4E0F"/>
    <w:rsid w:val="003E532F"/>
    <w:rsid w:val="003E54A1"/>
    <w:rsid w:val="003E5564"/>
    <w:rsid w:val="003E5AA1"/>
    <w:rsid w:val="003E6873"/>
    <w:rsid w:val="003E7A35"/>
    <w:rsid w:val="003E7EF9"/>
    <w:rsid w:val="003F05B0"/>
    <w:rsid w:val="003F0A2D"/>
    <w:rsid w:val="003F2AC7"/>
    <w:rsid w:val="003F3184"/>
    <w:rsid w:val="003F3261"/>
    <w:rsid w:val="003F372E"/>
    <w:rsid w:val="003F37BC"/>
    <w:rsid w:val="003F37CC"/>
    <w:rsid w:val="003F3F7B"/>
    <w:rsid w:val="003F428C"/>
    <w:rsid w:val="003F49DF"/>
    <w:rsid w:val="003F4B46"/>
    <w:rsid w:val="003F4E51"/>
    <w:rsid w:val="003F517F"/>
    <w:rsid w:val="003F585E"/>
    <w:rsid w:val="003F5B75"/>
    <w:rsid w:val="003F7336"/>
    <w:rsid w:val="003F77B6"/>
    <w:rsid w:val="003F7D59"/>
    <w:rsid w:val="0040048C"/>
    <w:rsid w:val="00400DE9"/>
    <w:rsid w:val="004010B4"/>
    <w:rsid w:val="00401236"/>
    <w:rsid w:val="00401278"/>
    <w:rsid w:val="00401975"/>
    <w:rsid w:val="00401D32"/>
    <w:rsid w:val="00401D7B"/>
    <w:rsid w:val="0040275B"/>
    <w:rsid w:val="0040290F"/>
    <w:rsid w:val="00403A4D"/>
    <w:rsid w:val="00403AE4"/>
    <w:rsid w:val="00403B8E"/>
    <w:rsid w:val="00403D1E"/>
    <w:rsid w:val="0040409B"/>
    <w:rsid w:val="00404189"/>
    <w:rsid w:val="00404BD0"/>
    <w:rsid w:val="004050C4"/>
    <w:rsid w:val="00405515"/>
    <w:rsid w:val="004057A4"/>
    <w:rsid w:val="00405A28"/>
    <w:rsid w:val="00405BCF"/>
    <w:rsid w:val="00406A17"/>
    <w:rsid w:val="00407C37"/>
    <w:rsid w:val="00407EFA"/>
    <w:rsid w:val="00410657"/>
    <w:rsid w:val="004107B5"/>
    <w:rsid w:val="00410BD0"/>
    <w:rsid w:val="00410D1B"/>
    <w:rsid w:val="00410F59"/>
    <w:rsid w:val="00411180"/>
    <w:rsid w:val="0041169B"/>
    <w:rsid w:val="00411CAB"/>
    <w:rsid w:val="00412279"/>
    <w:rsid w:val="00412DF0"/>
    <w:rsid w:val="00413317"/>
    <w:rsid w:val="00413947"/>
    <w:rsid w:val="00413BF5"/>
    <w:rsid w:val="00413F0E"/>
    <w:rsid w:val="0041491B"/>
    <w:rsid w:val="00414D61"/>
    <w:rsid w:val="00415B59"/>
    <w:rsid w:val="004168D7"/>
    <w:rsid w:val="00416DDB"/>
    <w:rsid w:val="00417023"/>
    <w:rsid w:val="004178CD"/>
    <w:rsid w:val="00417AA6"/>
    <w:rsid w:val="00420071"/>
    <w:rsid w:val="004213E6"/>
    <w:rsid w:val="00422102"/>
    <w:rsid w:val="004224D6"/>
    <w:rsid w:val="00423404"/>
    <w:rsid w:val="004243E5"/>
    <w:rsid w:val="00425BDB"/>
    <w:rsid w:val="00425D01"/>
    <w:rsid w:val="0042649F"/>
    <w:rsid w:val="004264FA"/>
    <w:rsid w:val="004265D3"/>
    <w:rsid w:val="00426E8A"/>
    <w:rsid w:val="00427A36"/>
    <w:rsid w:val="0043023E"/>
    <w:rsid w:val="004302A2"/>
    <w:rsid w:val="004302D7"/>
    <w:rsid w:val="00430E06"/>
    <w:rsid w:val="00431AC0"/>
    <w:rsid w:val="00431AF8"/>
    <w:rsid w:val="00431C02"/>
    <w:rsid w:val="00431D01"/>
    <w:rsid w:val="0043205C"/>
    <w:rsid w:val="00432589"/>
    <w:rsid w:val="00432A38"/>
    <w:rsid w:val="00432F4C"/>
    <w:rsid w:val="00433CF1"/>
    <w:rsid w:val="004342A4"/>
    <w:rsid w:val="00434679"/>
    <w:rsid w:val="00434951"/>
    <w:rsid w:val="00435230"/>
    <w:rsid w:val="00435710"/>
    <w:rsid w:val="00436844"/>
    <w:rsid w:val="00436996"/>
    <w:rsid w:val="00436CCF"/>
    <w:rsid w:val="00437275"/>
    <w:rsid w:val="00437E39"/>
    <w:rsid w:val="00440566"/>
    <w:rsid w:val="0044076C"/>
    <w:rsid w:val="0044084A"/>
    <w:rsid w:val="004409E0"/>
    <w:rsid w:val="00440C72"/>
    <w:rsid w:val="00440EA4"/>
    <w:rsid w:val="004418AD"/>
    <w:rsid w:val="004419E1"/>
    <w:rsid w:val="00441AC8"/>
    <w:rsid w:val="00441F1E"/>
    <w:rsid w:val="0044205D"/>
    <w:rsid w:val="00442383"/>
    <w:rsid w:val="00442F35"/>
    <w:rsid w:val="004431CE"/>
    <w:rsid w:val="00443BDC"/>
    <w:rsid w:val="00443C4D"/>
    <w:rsid w:val="00444E70"/>
    <w:rsid w:val="0044562B"/>
    <w:rsid w:val="00445D4E"/>
    <w:rsid w:val="00446834"/>
    <w:rsid w:val="00447065"/>
    <w:rsid w:val="004477B6"/>
    <w:rsid w:val="0045007E"/>
    <w:rsid w:val="004519EC"/>
    <w:rsid w:val="00451F32"/>
    <w:rsid w:val="00451F77"/>
    <w:rsid w:val="00451FE9"/>
    <w:rsid w:val="0045220D"/>
    <w:rsid w:val="004528EA"/>
    <w:rsid w:val="0045315F"/>
    <w:rsid w:val="00454CD6"/>
    <w:rsid w:val="0045540D"/>
    <w:rsid w:val="00455705"/>
    <w:rsid w:val="0045652D"/>
    <w:rsid w:val="00457380"/>
    <w:rsid w:val="004574CF"/>
    <w:rsid w:val="00457572"/>
    <w:rsid w:val="004578B5"/>
    <w:rsid w:val="004602DE"/>
    <w:rsid w:val="0046046F"/>
    <w:rsid w:val="00461EDF"/>
    <w:rsid w:val="00461FBD"/>
    <w:rsid w:val="00461FF8"/>
    <w:rsid w:val="00462E9A"/>
    <w:rsid w:val="00462F8B"/>
    <w:rsid w:val="0046346D"/>
    <w:rsid w:val="00463F3E"/>
    <w:rsid w:val="00464007"/>
    <w:rsid w:val="004641E8"/>
    <w:rsid w:val="00464327"/>
    <w:rsid w:val="0046497E"/>
    <w:rsid w:val="00464A70"/>
    <w:rsid w:val="00464A7A"/>
    <w:rsid w:val="00465797"/>
    <w:rsid w:val="00466B5F"/>
    <w:rsid w:val="00467D63"/>
    <w:rsid w:val="004705E1"/>
    <w:rsid w:val="004707B0"/>
    <w:rsid w:val="00470D80"/>
    <w:rsid w:val="00471413"/>
    <w:rsid w:val="00471BB9"/>
    <w:rsid w:val="00472078"/>
    <w:rsid w:val="00472352"/>
    <w:rsid w:val="004727BD"/>
    <w:rsid w:val="00473425"/>
    <w:rsid w:val="004742C7"/>
    <w:rsid w:val="00474444"/>
    <w:rsid w:val="00475191"/>
    <w:rsid w:val="0047584B"/>
    <w:rsid w:val="00475E75"/>
    <w:rsid w:val="00476627"/>
    <w:rsid w:val="00476F86"/>
    <w:rsid w:val="00477570"/>
    <w:rsid w:val="00477681"/>
    <w:rsid w:val="00477CCA"/>
    <w:rsid w:val="00477CE3"/>
    <w:rsid w:val="00477CF6"/>
    <w:rsid w:val="00477DB7"/>
    <w:rsid w:val="00480865"/>
    <w:rsid w:val="004808F5"/>
    <w:rsid w:val="00480CB9"/>
    <w:rsid w:val="00481C10"/>
    <w:rsid w:val="004832F8"/>
    <w:rsid w:val="004835F2"/>
    <w:rsid w:val="0048442E"/>
    <w:rsid w:val="004848F5"/>
    <w:rsid w:val="00484A9D"/>
    <w:rsid w:val="004856F8"/>
    <w:rsid w:val="00485A41"/>
    <w:rsid w:val="00485CAA"/>
    <w:rsid w:val="00487DEA"/>
    <w:rsid w:val="0049001E"/>
    <w:rsid w:val="00491C11"/>
    <w:rsid w:val="00491D54"/>
    <w:rsid w:val="004920AF"/>
    <w:rsid w:val="004920DC"/>
    <w:rsid w:val="0049214B"/>
    <w:rsid w:val="00492C1B"/>
    <w:rsid w:val="00492D66"/>
    <w:rsid w:val="00493A5D"/>
    <w:rsid w:val="00493E3B"/>
    <w:rsid w:val="00496789"/>
    <w:rsid w:val="004A02DE"/>
    <w:rsid w:val="004A1206"/>
    <w:rsid w:val="004A1509"/>
    <w:rsid w:val="004A1A68"/>
    <w:rsid w:val="004A28C5"/>
    <w:rsid w:val="004A2DED"/>
    <w:rsid w:val="004A2FE0"/>
    <w:rsid w:val="004A34EC"/>
    <w:rsid w:val="004A3A43"/>
    <w:rsid w:val="004A43CA"/>
    <w:rsid w:val="004A44DA"/>
    <w:rsid w:val="004A4705"/>
    <w:rsid w:val="004A4A0B"/>
    <w:rsid w:val="004A4AD4"/>
    <w:rsid w:val="004A4C1C"/>
    <w:rsid w:val="004A4F03"/>
    <w:rsid w:val="004A52C0"/>
    <w:rsid w:val="004A58F8"/>
    <w:rsid w:val="004A6287"/>
    <w:rsid w:val="004A6C4C"/>
    <w:rsid w:val="004A6D8B"/>
    <w:rsid w:val="004A6D91"/>
    <w:rsid w:val="004A72DC"/>
    <w:rsid w:val="004A7FDC"/>
    <w:rsid w:val="004B003C"/>
    <w:rsid w:val="004B0347"/>
    <w:rsid w:val="004B0425"/>
    <w:rsid w:val="004B053C"/>
    <w:rsid w:val="004B2B1F"/>
    <w:rsid w:val="004B3E69"/>
    <w:rsid w:val="004B438F"/>
    <w:rsid w:val="004B4391"/>
    <w:rsid w:val="004B47C1"/>
    <w:rsid w:val="004B4CC3"/>
    <w:rsid w:val="004B4D68"/>
    <w:rsid w:val="004B5234"/>
    <w:rsid w:val="004B531F"/>
    <w:rsid w:val="004B5961"/>
    <w:rsid w:val="004B5FF5"/>
    <w:rsid w:val="004B61AD"/>
    <w:rsid w:val="004B64E5"/>
    <w:rsid w:val="004B6858"/>
    <w:rsid w:val="004B6972"/>
    <w:rsid w:val="004B7195"/>
    <w:rsid w:val="004B72F0"/>
    <w:rsid w:val="004C0700"/>
    <w:rsid w:val="004C14C6"/>
    <w:rsid w:val="004C1E76"/>
    <w:rsid w:val="004C22A1"/>
    <w:rsid w:val="004C26A6"/>
    <w:rsid w:val="004C32C0"/>
    <w:rsid w:val="004C58B4"/>
    <w:rsid w:val="004C5EB3"/>
    <w:rsid w:val="004C6EBF"/>
    <w:rsid w:val="004C6EEE"/>
    <w:rsid w:val="004C7057"/>
    <w:rsid w:val="004C75F0"/>
    <w:rsid w:val="004C77C0"/>
    <w:rsid w:val="004D0671"/>
    <w:rsid w:val="004D07AD"/>
    <w:rsid w:val="004D0819"/>
    <w:rsid w:val="004D1634"/>
    <w:rsid w:val="004D19E6"/>
    <w:rsid w:val="004D2459"/>
    <w:rsid w:val="004D26FB"/>
    <w:rsid w:val="004D2844"/>
    <w:rsid w:val="004D2983"/>
    <w:rsid w:val="004D47D4"/>
    <w:rsid w:val="004D5523"/>
    <w:rsid w:val="004D5566"/>
    <w:rsid w:val="004D5985"/>
    <w:rsid w:val="004D5A80"/>
    <w:rsid w:val="004D5E1E"/>
    <w:rsid w:val="004D6984"/>
    <w:rsid w:val="004D699C"/>
    <w:rsid w:val="004D72B4"/>
    <w:rsid w:val="004D795B"/>
    <w:rsid w:val="004D7B6B"/>
    <w:rsid w:val="004D7D9B"/>
    <w:rsid w:val="004E03BB"/>
    <w:rsid w:val="004E04E2"/>
    <w:rsid w:val="004E0C0E"/>
    <w:rsid w:val="004E172A"/>
    <w:rsid w:val="004E1A40"/>
    <w:rsid w:val="004E1FE6"/>
    <w:rsid w:val="004E23A7"/>
    <w:rsid w:val="004E34D1"/>
    <w:rsid w:val="004E35D4"/>
    <w:rsid w:val="004E3780"/>
    <w:rsid w:val="004E388C"/>
    <w:rsid w:val="004E3989"/>
    <w:rsid w:val="004E3992"/>
    <w:rsid w:val="004E3A76"/>
    <w:rsid w:val="004E3C92"/>
    <w:rsid w:val="004E53F7"/>
    <w:rsid w:val="004E5521"/>
    <w:rsid w:val="004E5527"/>
    <w:rsid w:val="004E579F"/>
    <w:rsid w:val="004E5E91"/>
    <w:rsid w:val="004E5F49"/>
    <w:rsid w:val="004E65CF"/>
    <w:rsid w:val="004E6DDC"/>
    <w:rsid w:val="004E729E"/>
    <w:rsid w:val="004E7861"/>
    <w:rsid w:val="004E78B0"/>
    <w:rsid w:val="004F0B49"/>
    <w:rsid w:val="004F2713"/>
    <w:rsid w:val="004F279B"/>
    <w:rsid w:val="004F2EB4"/>
    <w:rsid w:val="004F33F8"/>
    <w:rsid w:val="004F368E"/>
    <w:rsid w:val="004F373D"/>
    <w:rsid w:val="004F4283"/>
    <w:rsid w:val="004F4345"/>
    <w:rsid w:val="004F441C"/>
    <w:rsid w:val="004F4502"/>
    <w:rsid w:val="004F4A18"/>
    <w:rsid w:val="004F4B8B"/>
    <w:rsid w:val="004F4C2D"/>
    <w:rsid w:val="004F4FBF"/>
    <w:rsid w:val="004F5190"/>
    <w:rsid w:val="004F5827"/>
    <w:rsid w:val="004F595C"/>
    <w:rsid w:val="004F61EC"/>
    <w:rsid w:val="004F7775"/>
    <w:rsid w:val="005001AA"/>
    <w:rsid w:val="00500689"/>
    <w:rsid w:val="00500702"/>
    <w:rsid w:val="00500C58"/>
    <w:rsid w:val="0050134C"/>
    <w:rsid w:val="00501C30"/>
    <w:rsid w:val="00501D13"/>
    <w:rsid w:val="00501FB8"/>
    <w:rsid w:val="005023BB"/>
    <w:rsid w:val="0050321F"/>
    <w:rsid w:val="00503DA6"/>
    <w:rsid w:val="00504664"/>
    <w:rsid w:val="00504780"/>
    <w:rsid w:val="00504864"/>
    <w:rsid w:val="00504C0C"/>
    <w:rsid w:val="005059D5"/>
    <w:rsid w:val="00505C86"/>
    <w:rsid w:val="00505DD1"/>
    <w:rsid w:val="00505F5B"/>
    <w:rsid w:val="005060E3"/>
    <w:rsid w:val="00507261"/>
    <w:rsid w:val="00507267"/>
    <w:rsid w:val="005072EC"/>
    <w:rsid w:val="0050732C"/>
    <w:rsid w:val="005075F7"/>
    <w:rsid w:val="005108F7"/>
    <w:rsid w:val="00510E31"/>
    <w:rsid w:val="005110C7"/>
    <w:rsid w:val="00512EC8"/>
    <w:rsid w:val="00513552"/>
    <w:rsid w:val="00513DF7"/>
    <w:rsid w:val="00513F87"/>
    <w:rsid w:val="005148C4"/>
    <w:rsid w:val="00514985"/>
    <w:rsid w:val="005150AF"/>
    <w:rsid w:val="00516131"/>
    <w:rsid w:val="00516746"/>
    <w:rsid w:val="00517014"/>
    <w:rsid w:val="00517463"/>
    <w:rsid w:val="00517BB5"/>
    <w:rsid w:val="00517ECE"/>
    <w:rsid w:val="005201E7"/>
    <w:rsid w:val="005204CE"/>
    <w:rsid w:val="005205E8"/>
    <w:rsid w:val="00520C81"/>
    <w:rsid w:val="00520C84"/>
    <w:rsid w:val="0052106D"/>
    <w:rsid w:val="0052138A"/>
    <w:rsid w:val="00521409"/>
    <w:rsid w:val="0052177D"/>
    <w:rsid w:val="005217FB"/>
    <w:rsid w:val="00521977"/>
    <w:rsid w:val="00522AD3"/>
    <w:rsid w:val="0052309B"/>
    <w:rsid w:val="005234C7"/>
    <w:rsid w:val="0052375A"/>
    <w:rsid w:val="00523E05"/>
    <w:rsid w:val="0052464F"/>
    <w:rsid w:val="00524AE5"/>
    <w:rsid w:val="00524B9E"/>
    <w:rsid w:val="00524BBE"/>
    <w:rsid w:val="00524CC6"/>
    <w:rsid w:val="00525B5E"/>
    <w:rsid w:val="0052647D"/>
    <w:rsid w:val="00526762"/>
    <w:rsid w:val="00526A71"/>
    <w:rsid w:val="00526C5F"/>
    <w:rsid w:val="0052707C"/>
    <w:rsid w:val="00530076"/>
    <w:rsid w:val="00530322"/>
    <w:rsid w:val="00530788"/>
    <w:rsid w:val="00530BBE"/>
    <w:rsid w:val="00531127"/>
    <w:rsid w:val="00532835"/>
    <w:rsid w:val="0053293A"/>
    <w:rsid w:val="00532A93"/>
    <w:rsid w:val="00532F3C"/>
    <w:rsid w:val="005336DA"/>
    <w:rsid w:val="00534C8E"/>
    <w:rsid w:val="00534D3D"/>
    <w:rsid w:val="00536032"/>
    <w:rsid w:val="00536DB5"/>
    <w:rsid w:val="005370D9"/>
    <w:rsid w:val="00540109"/>
    <w:rsid w:val="00540AE9"/>
    <w:rsid w:val="005415F5"/>
    <w:rsid w:val="00541739"/>
    <w:rsid w:val="005420C3"/>
    <w:rsid w:val="005420F0"/>
    <w:rsid w:val="005439AA"/>
    <w:rsid w:val="0054401D"/>
    <w:rsid w:val="00545239"/>
    <w:rsid w:val="00545490"/>
    <w:rsid w:val="00545868"/>
    <w:rsid w:val="00545EC9"/>
    <w:rsid w:val="00546059"/>
    <w:rsid w:val="00546CAE"/>
    <w:rsid w:val="00546F2B"/>
    <w:rsid w:val="005473FC"/>
    <w:rsid w:val="005478D6"/>
    <w:rsid w:val="00547FEA"/>
    <w:rsid w:val="00551701"/>
    <w:rsid w:val="0055182A"/>
    <w:rsid w:val="00551CE6"/>
    <w:rsid w:val="00551FC7"/>
    <w:rsid w:val="0055259A"/>
    <w:rsid w:val="0055342E"/>
    <w:rsid w:val="00553996"/>
    <w:rsid w:val="0055510F"/>
    <w:rsid w:val="00555410"/>
    <w:rsid w:val="00555B57"/>
    <w:rsid w:val="00555C54"/>
    <w:rsid w:val="005561AA"/>
    <w:rsid w:val="00556387"/>
    <w:rsid w:val="005567F6"/>
    <w:rsid w:val="0055708B"/>
    <w:rsid w:val="00560CF0"/>
    <w:rsid w:val="00561804"/>
    <w:rsid w:val="00561C30"/>
    <w:rsid w:val="005627DB"/>
    <w:rsid w:val="00562882"/>
    <w:rsid w:val="0056296F"/>
    <w:rsid w:val="00563C52"/>
    <w:rsid w:val="0056413A"/>
    <w:rsid w:val="00564550"/>
    <w:rsid w:val="00564A7F"/>
    <w:rsid w:val="00565522"/>
    <w:rsid w:val="005655DF"/>
    <w:rsid w:val="00565BBD"/>
    <w:rsid w:val="005661C1"/>
    <w:rsid w:val="00566657"/>
    <w:rsid w:val="00566DFD"/>
    <w:rsid w:val="00567841"/>
    <w:rsid w:val="005705F9"/>
    <w:rsid w:val="00570984"/>
    <w:rsid w:val="005713F2"/>
    <w:rsid w:val="00571895"/>
    <w:rsid w:val="005722F0"/>
    <w:rsid w:val="00572450"/>
    <w:rsid w:val="005728EC"/>
    <w:rsid w:val="0057329B"/>
    <w:rsid w:val="005737EF"/>
    <w:rsid w:val="00573B19"/>
    <w:rsid w:val="0057429C"/>
    <w:rsid w:val="00575E1F"/>
    <w:rsid w:val="00575F61"/>
    <w:rsid w:val="00575F68"/>
    <w:rsid w:val="00575F6D"/>
    <w:rsid w:val="00576707"/>
    <w:rsid w:val="00576734"/>
    <w:rsid w:val="00576C83"/>
    <w:rsid w:val="005772A2"/>
    <w:rsid w:val="005772DB"/>
    <w:rsid w:val="005825D5"/>
    <w:rsid w:val="00582FF6"/>
    <w:rsid w:val="00583396"/>
    <w:rsid w:val="005838B7"/>
    <w:rsid w:val="00583A43"/>
    <w:rsid w:val="00583AE8"/>
    <w:rsid w:val="00584F54"/>
    <w:rsid w:val="00585DBD"/>
    <w:rsid w:val="0058630C"/>
    <w:rsid w:val="00587EF8"/>
    <w:rsid w:val="00587FFB"/>
    <w:rsid w:val="005907F3"/>
    <w:rsid w:val="005914F8"/>
    <w:rsid w:val="005917F4"/>
    <w:rsid w:val="00591997"/>
    <w:rsid w:val="00591B81"/>
    <w:rsid w:val="005921D4"/>
    <w:rsid w:val="00592532"/>
    <w:rsid w:val="0059274F"/>
    <w:rsid w:val="0059395E"/>
    <w:rsid w:val="00593EED"/>
    <w:rsid w:val="0059417A"/>
    <w:rsid w:val="005944EE"/>
    <w:rsid w:val="00596139"/>
    <w:rsid w:val="005972D5"/>
    <w:rsid w:val="00597F10"/>
    <w:rsid w:val="005A0282"/>
    <w:rsid w:val="005A0DFE"/>
    <w:rsid w:val="005A1733"/>
    <w:rsid w:val="005A3F44"/>
    <w:rsid w:val="005A5A40"/>
    <w:rsid w:val="005A5C0E"/>
    <w:rsid w:val="005A6BAF"/>
    <w:rsid w:val="005A7999"/>
    <w:rsid w:val="005A7F73"/>
    <w:rsid w:val="005B0D4B"/>
    <w:rsid w:val="005B0EF8"/>
    <w:rsid w:val="005B1A60"/>
    <w:rsid w:val="005B1EAF"/>
    <w:rsid w:val="005B3250"/>
    <w:rsid w:val="005B332B"/>
    <w:rsid w:val="005B35DE"/>
    <w:rsid w:val="005B37C3"/>
    <w:rsid w:val="005B38C9"/>
    <w:rsid w:val="005B3FB0"/>
    <w:rsid w:val="005B43A2"/>
    <w:rsid w:val="005B484E"/>
    <w:rsid w:val="005B493F"/>
    <w:rsid w:val="005B4EC4"/>
    <w:rsid w:val="005B5191"/>
    <w:rsid w:val="005B5327"/>
    <w:rsid w:val="005B567B"/>
    <w:rsid w:val="005B5E48"/>
    <w:rsid w:val="005B6BF9"/>
    <w:rsid w:val="005B7509"/>
    <w:rsid w:val="005B7798"/>
    <w:rsid w:val="005B7E1A"/>
    <w:rsid w:val="005C081A"/>
    <w:rsid w:val="005C1D08"/>
    <w:rsid w:val="005C1D27"/>
    <w:rsid w:val="005C2797"/>
    <w:rsid w:val="005C307A"/>
    <w:rsid w:val="005C3166"/>
    <w:rsid w:val="005C3DA7"/>
    <w:rsid w:val="005C3DC8"/>
    <w:rsid w:val="005C435F"/>
    <w:rsid w:val="005C459E"/>
    <w:rsid w:val="005C45DE"/>
    <w:rsid w:val="005C476B"/>
    <w:rsid w:val="005C50A6"/>
    <w:rsid w:val="005C533D"/>
    <w:rsid w:val="005C58ED"/>
    <w:rsid w:val="005C5BE5"/>
    <w:rsid w:val="005C5EF8"/>
    <w:rsid w:val="005C64B4"/>
    <w:rsid w:val="005C7707"/>
    <w:rsid w:val="005C7742"/>
    <w:rsid w:val="005C7DE0"/>
    <w:rsid w:val="005D0119"/>
    <w:rsid w:val="005D01FF"/>
    <w:rsid w:val="005D0EC7"/>
    <w:rsid w:val="005D18A8"/>
    <w:rsid w:val="005D195E"/>
    <w:rsid w:val="005D1A39"/>
    <w:rsid w:val="005D2400"/>
    <w:rsid w:val="005D3861"/>
    <w:rsid w:val="005D3AE6"/>
    <w:rsid w:val="005D47CD"/>
    <w:rsid w:val="005D4AA6"/>
    <w:rsid w:val="005D528F"/>
    <w:rsid w:val="005D641A"/>
    <w:rsid w:val="005D6C32"/>
    <w:rsid w:val="005D7579"/>
    <w:rsid w:val="005D7945"/>
    <w:rsid w:val="005D79F6"/>
    <w:rsid w:val="005D7CE4"/>
    <w:rsid w:val="005E0118"/>
    <w:rsid w:val="005E0718"/>
    <w:rsid w:val="005E169C"/>
    <w:rsid w:val="005E293F"/>
    <w:rsid w:val="005E361E"/>
    <w:rsid w:val="005E4813"/>
    <w:rsid w:val="005E50A3"/>
    <w:rsid w:val="005E53A5"/>
    <w:rsid w:val="005E556C"/>
    <w:rsid w:val="005E6055"/>
    <w:rsid w:val="005E7C4A"/>
    <w:rsid w:val="005F0645"/>
    <w:rsid w:val="005F06C5"/>
    <w:rsid w:val="005F0BD1"/>
    <w:rsid w:val="005F135F"/>
    <w:rsid w:val="005F13ED"/>
    <w:rsid w:val="005F1E51"/>
    <w:rsid w:val="005F2958"/>
    <w:rsid w:val="005F2EF9"/>
    <w:rsid w:val="005F3113"/>
    <w:rsid w:val="005F3435"/>
    <w:rsid w:val="005F3F90"/>
    <w:rsid w:val="005F3F97"/>
    <w:rsid w:val="005F40C5"/>
    <w:rsid w:val="005F502D"/>
    <w:rsid w:val="005F5A0D"/>
    <w:rsid w:val="005F5A82"/>
    <w:rsid w:val="005F604B"/>
    <w:rsid w:val="005F6737"/>
    <w:rsid w:val="005F7A17"/>
    <w:rsid w:val="00600C79"/>
    <w:rsid w:val="00601922"/>
    <w:rsid w:val="00601EF6"/>
    <w:rsid w:val="00601F68"/>
    <w:rsid w:val="006027A6"/>
    <w:rsid w:val="006038D3"/>
    <w:rsid w:val="00603D12"/>
    <w:rsid w:val="00604348"/>
    <w:rsid w:val="00604458"/>
    <w:rsid w:val="00604A22"/>
    <w:rsid w:val="00605023"/>
    <w:rsid w:val="00605704"/>
    <w:rsid w:val="00605A4F"/>
    <w:rsid w:val="00605EE1"/>
    <w:rsid w:val="00606896"/>
    <w:rsid w:val="00606E16"/>
    <w:rsid w:val="006106D1"/>
    <w:rsid w:val="00610A22"/>
    <w:rsid w:val="0061106C"/>
    <w:rsid w:val="006110DC"/>
    <w:rsid w:val="006112D5"/>
    <w:rsid w:val="00612A11"/>
    <w:rsid w:val="006134D4"/>
    <w:rsid w:val="0061389E"/>
    <w:rsid w:val="00614003"/>
    <w:rsid w:val="006143B7"/>
    <w:rsid w:val="00614812"/>
    <w:rsid w:val="00614E81"/>
    <w:rsid w:val="00615F0D"/>
    <w:rsid w:val="00616174"/>
    <w:rsid w:val="00617019"/>
    <w:rsid w:val="006177F7"/>
    <w:rsid w:val="00617D1D"/>
    <w:rsid w:val="006201A1"/>
    <w:rsid w:val="00620AF8"/>
    <w:rsid w:val="00620D94"/>
    <w:rsid w:val="00621444"/>
    <w:rsid w:val="00621801"/>
    <w:rsid w:val="00622062"/>
    <w:rsid w:val="006222F7"/>
    <w:rsid w:val="006223FB"/>
    <w:rsid w:val="00623C10"/>
    <w:rsid w:val="00623E2E"/>
    <w:rsid w:val="00624342"/>
    <w:rsid w:val="006244E6"/>
    <w:rsid w:val="006248F1"/>
    <w:rsid w:val="00625807"/>
    <w:rsid w:val="00625BB9"/>
    <w:rsid w:val="00625F5B"/>
    <w:rsid w:val="00626675"/>
    <w:rsid w:val="00626AAF"/>
    <w:rsid w:val="00626ECB"/>
    <w:rsid w:val="0062709C"/>
    <w:rsid w:val="00630B78"/>
    <w:rsid w:val="00631178"/>
    <w:rsid w:val="00631874"/>
    <w:rsid w:val="00631A26"/>
    <w:rsid w:val="006328A5"/>
    <w:rsid w:val="0063294F"/>
    <w:rsid w:val="00632A97"/>
    <w:rsid w:val="00633595"/>
    <w:rsid w:val="00633C02"/>
    <w:rsid w:val="006344BE"/>
    <w:rsid w:val="00635BAD"/>
    <w:rsid w:val="00635C8C"/>
    <w:rsid w:val="00636A53"/>
    <w:rsid w:val="006378E0"/>
    <w:rsid w:val="00637D44"/>
    <w:rsid w:val="0064076B"/>
    <w:rsid w:val="00640AD1"/>
    <w:rsid w:val="006410B6"/>
    <w:rsid w:val="00641605"/>
    <w:rsid w:val="00641C3D"/>
    <w:rsid w:val="00642220"/>
    <w:rsid w:val="00642623"/>
    <w:rsid w:val="00642776"/>
    <w:rsid w:val="00642C1D"/>
    <w:rsid w:val="00642D2D"/>
    <w:rsid w:val="00643A38"/>
    <w:rsid w:val="00643B9D"/>
    <w:rsid w:val="00644874"/>
    <w:rsid w:val="006449E9"/>
    <w:rsid w:val="00644DD6"/>
    <w:rsid w:val="00644E0F"/>
    <w:rsid w:val="0064568F"/>
    <w:rsid w:val="00645D80"/>
    <w:rsid w:val="00645EBB"/>
    <w:rsid w:val="00646174"/>
    <w:rsid w:val="00646305"/>
    <w:rsid w:val="0064695C"/>
    <w:rsid w:val="00647029"/>
    <w:rsid w:val="006477E7"/>
    <w:rsid w:val="006506A6"/>
    <w:rsid w:val="00650DB1"/>
    <w:rsid w:val="00650F67"/>
    <w:rsid w:val="0065107D"/>
    <w:rsid w:val="00651290"/>
    <w:rsid w:val="006512B6"/>
    <w:rsid w:val="006523C4"/>
    <w:rsid w:val="00652E11"/>
    <w:rsid w:val="0065352A"/>
    <w:rsid w:val="00654415"/>
    <w:rsid w:val="00654502"/>
    <w:rsid w:val="00654AB1"/>
    <w:rsid w:val="006550D4"/>
    <w:rsid w:val="00655786"/>
    <w:rsid w:val="00655C6E"/>
    <w:rsid w:val="00655EFC"/>
    <w:rsid w:val="0065629B"/>
    <w:rsid w:val="00656520"/>
    <w:rsid w:val="00656DE0"/>
    <w:rsid w:val="00656E1E"/>
    <w:rsid w:val="006571F7"/>
    <w:rsid w:val="00657395"/>
    <w:rsid w:val="006575B2"/>
    <w:rsid w:val="00657C83"/>
    <w:rsid w:val="00660420"/>
    <w:rsid w:val="00661242"/>
    <w:rsid w:val="006618CD"/>
    <w:rsid w:val="006626A1"/>
    <w:rsid w:val="00662CFF"/>
    <w:rsid w:val="00663A02"/>
    <w:rsid w:val="00663C68"/>
    <w:rsid w:val="00663CDD"/>
    <w:rsid w:val="006640F0"/>
    <w:rsid w:val="00664345"/>
    <w:rsid w:val="00664740"/>
    <w:rsid w:val="0066513D"/>
    <w:rsid w:val="00665FB8"/>
    <w:rsid w:val="00666359"/>
    <w:rsid w:val="0066675E"/>
    <w:rsid w:val="0067004A"/>
    <w:rsid w:val="006700C2"/>
    <w:rsid w:val="006701BB"/>
    <w:rsid w:val="0067069E"/>
    <w:rsid w:val="006710CD"/>
    <w:rsid w:val="0067178E"/>
    <w:rsid w:val="0067229B"/>
    <w:rsid w:val="0067231A"/>
    <w:rsid w:val="00672A45"/>
    <w:rsid w:val="00672C5C"/>
    <w:rsid w:val="00673F8A"/>
    <w:rsid w:val="00676069"/>
    <w:rsid w:val="00676078"/>
    <w:rsid w:val="006762B3"/>
    <w:rsid w:val="006763E8"/>
    <w:rsid w:val="006767A9"/>
    <w:rsid w:val="006768B5"/>
    <w:rsid w:val="00676D06"/>
    <w:rsid w:val="00677092"/>
    <w:rsid w:val="00677C4E"/>
    <w:rsid w:val="00677CFE"/>
    <w:rsid w:val="00681470"/>
    <w:rsid w:val="00681482"/>
    <w:rsid w:val="00681A6A"/>
    <w:rsid w:val="00681BBF"/>
    <w:rsid w:val="00683169"/>
    <w:rsid w:val="00684A1A"/>
    <w:rsid w:val="006854CB"/>
    <w:rsid w:val="0068585A"/>
    <w:rsid w:val="00686DFC"/>
    <w:rsid w:val="00686EE2"/>
    <w:rsid w:val="006872E8"/>
    <w:rsid w:val="00687DAA"/>
    <w:rsid w:val="00690233"/>
    <w:rsid w:val="006902A3"/>
    <w:rsid w:val="00690476"/>
    <w:rsid w:val="00691543"/>
    <w:rsid w:val="006917CD"/>
    <w:rsid w:val="006922D5"/>
    <w:rsid w:val="00693528"/>
    <w:rsid w:val="00693B94"/>
    <w:rsid w:val="00693C5E"/>
    <w:rsid w:val="006945B0"/>
    <w:rsid w:val="00694662"/>
    <w:rsid w:val="006948A7"/>
    <w:rsid w:val="0069507D"/>
    <w:rsid w:val="0069523C"/>
    <w:rsid w:val="00695E64"/>
    <w:rsid w:val="006960B7"/>
    <w:rsid w:val="00696E31"/>
    <w:rsid w:val="00696F99"/>
    <w:rsid w:val="0069765D"/>
    <w:rsid w:val="00697A5C"/>
    <w:rsid w:val="00697C21"/>
    <w:rsid w:val="00697EE1"/>
    <w:rsid w:val="006A0C9D"/>
    <w:rsid w:val="006A1714"/>
    <w:rsid w:val="006A22AC"/>
    <w:rsid w:val="006A25E3"/>
    <w:rsid w:val="006A2658"/>
    <w:rsid w:val="006A27E5"/>
    <w:rsid w:val="006A2C12"/>
    <w:rsid w:val="006A3289"/>
    <w:rsid w:val="006A3C76"/>
    <w:rsid w:val="006A4255"/>
    <w:rsid w:val="006A4866"/>
    <w:rsid w:val="006A4C68"/>
    <w:rsid w:val="006A576B"/>
    <w:rsid w:val="006A5C50"/>
    <w:rsid w:val="006A6037"/>
    <w:rsid w:val="006A6C70"/>
    <w:rsid w:val="006A726E"/>
    <w:rsid w:val="006A7273"/>
    <w:rsid w:val="006A72A5"/>
    <w:rsid w:val="006A7D9B"/>
    <w:rsid w:val="006A7DCD"/>
    <w:rsid w:val="006B098A"/>
    <w:rsid w:val="006B0BC9"/>
    <w:rsid w:val="006B15EA"/>
    <w:rsid w:val="006B1607"/>
    <w:rsid w:val="006B1E43"/>
    <w:rsid w:val="006B2060"/>
    <w:rsid w:val="006B2077"/>
    <w:rsid w:val="006B2113"/>
    <w:rsid w:val="006B2C80"/>
    <w:rsid w:val="006B34F4"/>
    <w:rsid w:val="006B36C1"/>
    <w:rsid w:val="006B3741"/>
    <w:rsid w:val="006B3D0E"/>
    <w:rsid w:val="006B3F1D"/>
    <w:rsid w:val="006B4336"/>
    <w:rsid w:val="006B4BD5"/>
    <w:rsid w:val="006B4E70"/>
    <w:rsid w:val="006B4E9D"/>
    <w:rsid w:val="006B581A"/>
    <w:rsid w:val="006B5BED"/>
    <w:rsid w:val="006B5E81"/>
    <w:rsid w:val="006B5FF0"/>
    <w:rsid w:val="006B603D"/>
    <w:rsid w:val="006B7FB4"/>
    <w:rsid w:val="006C1A1F"/>
    <w:rsid w:val="006C1D07"/>
    <w:rsid w:val="006C217C"/>
    <w:rsid w:val="006C2BAE"/>
    <w:rsid w:val="006C2CFF"/>
    <w:rsid w:val="006C2FF2"/>
    <w:rsid w:val="006C3250"/>
    <w:rsid w:val="006C3327"/>
    <w:rsid w:val="006C3363"/>
    <w:rsid w:val="006C3C2B"/>
    <w:rsid w:val="006C3C31"/>
    <w:rsid w:val="006C3C57"/>
    <w:rsid w:val="006C3DC8"/>
    <w:rsid w:val="006C4A77"/>
    <w:rsid w:val="006C4DE9"/>
    <w:rsid w:val="006C5595"/>
    <w:rsid w:val="006C6D2F"/>
    <w:rsid w:val="006C7343"/>
    <w:rsid w:val="006C784D"/>
    <w:rsid w:val="006C7ABD"/>
    <w:rsid w:val="006D09EE"/>
    <w:rsid w:val="006D0BDE"/>
    <w:rsid w:val="006D1275"/>
    <w:rsid w:val="006D15E9"/>
    <w:rsid w:val="006D20F3"/>
    <w:rsid w:val="006D2402"/>
    <w:rsid w:val="006D297E"/>
    <w:rsid w:val="006D3072"/>
    <w:rsid w:val="006D4246"/>
    <w:rsid w:val="006D4324"/>
    <w:rsid w:val="006D4693"/>
    <w:rsid w:val="006D616E"/>
    <w:rsid w:val="006D69ED"/>
    <w:rsid w:val="006D6CF2"/>
    <w:rsid w:val="006D7181"/>
    <w:rsid w:val="006D72C1"/>
    <w:rsid w:val="006D784C"/>
    <w:rsid w:val="006E063E"/>
    <w:rsid w:val="006E16A4"/>
    <w:rsid w:val="006E1E8E"/>
    <w:rsid w:val="006E22CA"/>
    <w:rsid w:val="006E285A"/>
    <w:rsid w:val="006E3ED7"/>
    <w:rsid w:val="006E40F0"/>
    <w:rsid w:val="006E42E5"/>
    <w:rsid w:val="006E508F"/>
    <w:rsid w:val="006E53A7"/>
    <w:rsid w:val="006E55AD"/>
    <w:rsid w:val="006E56B7"/>
    <w:rsid w:val="006E59F3"/>
    <w:rsid w:val="006E5CAD"/>
    <w:rsid w:val="006E6CBE"/>
    <w:rsid w:val="006E6DD8"/>
    <w:rsid w:val="006E7356"/>
    <w:rsid w:val="006E75A8"/>
    <w:rsid w:val="006E7E30"/>
    <w:rsid w:val="006E7F41"/>
    <w:rsid w:val="006F0885"/>
    <w:rsid w:val="006F097D"/>
    <w:rsid w:val="006F0E1B"/>
    <w:rsid w:val="006F1B4A"/>
    <w:rsid w:val="006F1C77"/>
    <w:rsid w:val="006F2930"/>
    <w:rsid w:val="006F432D"/>
    <w:rsid w:val="006F44D3"/>
    <w:rsid w:val="006F466E"/>
    <w:rsid w:val="006F52FA"/>
    <w:rsid w:val="006F5498"/>
    <w:rsid w:val="006F60FF"/>
    <w:rsid w:val="006F6561"/>
    <w:rsid w:val="006F6DB0"/>
    <w:rsid w:val="006F73F1"/>
    <w:rsid w:val="006F76CA"/>
    <w:rsid w:val="006F76E0"/>
    <w:rsid w:val="006F7B2C"/>
    <w:rsid w:val="007004B6"/>
    <w:rsid w:val="007006F9"/>
    <w:rsid w:val="00700B5D"/>
    <w:rsid w:val="007015E3"/>
    <w:rsid w:val="00702347"/>
    <w:rsid w:val="00702408"/>
    <w:rsid w:val="00702B97"/>
    <w:rsid w:val="007036AB"/>
    <w:rsid w:val="00703DE0"/>
    <w:rsid w:val="00704128"/>
    <w:rsid w:val="00704631"/>
    <w:rsid w:val="00704783"/>
    <w:rsid w:val="00705044"/>
    <w:rsid w:val="00705BDC"/>
    <w:rsid w:val="00706160"/>
    <w:rsid w:val="007063AE"/>
    <w:rsid w:val="00706EA1"/>
    <w:rsid w:val="0070700B"/>
    <w:rsid w:val="007073E8"/>
    <w:rsid w:val="007104DF"/>
    <w:rsid w:val="00710617"/>
    <w:rsid w:val="00710BE4"/>
    <w:rsid w:val="00710FA2"/>
    <w:rsid w:val="0071139F"/>
    <w:rsid w:val="00711A9F"/>
    <w:rsid w:val="00713C0F"/>
    <w:rsid w:val="007146C7"/>
    <w:rsid w:val="00714874"/>
    <w:rsid w:val="00714FC4"/>
    <w:rsid w:val="00715201"/>
    <w:rsid w:val="007152C5"/>
    <w:rsid w:val="007154FC"/>
    <w:rsid w:val="00715CC6"/>
    <w:rsid w:val="00716126"/>
    <w:rsid w:val="00716262"/>
    <w:rsid w:val="00716976"/>
    <w:rsid w:val="007175C5"/>
    <w:rsid w:val="00720092"/>
    <w:rsid w:val="00720175"/>
    <w:rsid w:val="007204F4"/>
    <w:rsid w:val="00720AE0"/>
    <w:rsid w:val="00720F95"/>
    <w:rsid w:val="00721319"/>
    <w:rsid w:val="00722A38"/>
    <w:rsid w:val="00722AD6"/>
    <w:rsid w:val="00722D69"/>
    <w:rsid w:val="00722E29"/>
    <w:rsid w:val="0072350E"/>
    <w:rsid w:val="00723D87"/>
    <w:rsid w:val="0072613D"/>
    <w:rsid w:val="007272DE"/>
    <w:rsid w:val="0072735E"/>
    <w:rsid w:val="00727E68"/>
    <w:rsid w:val="007304BA"/>
    <w:rsid w:val="00730E2B"/>
    <w:rsid w:val="00731FCE"/>
    <w:rsid w:val="00733020"/>
    <w:rsid w:val="00733095"/>
    <w:rsid w:val="00733555"/>
    <w:rsid w:val="00733930"/>
    <w:rsid w:val="0073399D"/>
    <w:rsid w:val="00733ADA"/>
    <w:rsid w:val="00735012"/>
    <w:rsid w:val="0073506D"/>
    <w:rsid w:val="0073678C"/>
    <w:rsid w:val="00737483"/>
    <w:rsid w:val="00737AFC"/>
    <w:rsid w:val="00740205"/>
    <w:rsid w:val="00740712"/>
    <w:rsid w:val="00740782"/>
    <w:rsid w:val="007407AA"/>
    <w:rsid w:val="00740AB5"/>
    <w:rsid w:val="00740C2E"/>
    <w:rsid w:val="00740E2B"/>
    <w:rsid w:val="007414ED"/>
    <w:rsid w:val="00741D74"/>
    <w:rsid w:val="00742CA8"/>
    <w:rsid w:val="00744F42"/>
    <w:rsid w:val="0074555B"/>
    <w:rsid w:val="0074598A"/>
    <w:rsid w:val="00745DCC"/>
    <w:rsid w:val="0074612D"/>
    <w:rsid w:val="0074667D"/>
    <w:rsid w:val="0074760A"/>
    <w:rsid w:val="00750DC7"/>
    <w:rsid w:val="007518A0"/>
    <w:rsid w:val="00751BE5"/>
    <w:rsid w:val="00751F01"/>
    <w:rsid w:val="00752EEA"/>
    <w:rsid w:val="00752FF3"/>
    <w:rsid w:val="007531CC"/>
    <w:rsid w:val="0075329E"/>
    <w:rsid w:val="007535C3"/>
    <w:rsid w:val="00753C56"/>
    <w:rsid w:val="00754357"/>
    <w:rsid w:val="00754711"/>
    <w:rsid w:val="0075472C"/>
    <w:rsid w:val="00754CFA"/>
    <w:rsid w:val="00754EEE"/>
    <w:rsid w:val="007552F9"/>
    <w:rsid w:val="007554F9"/>
    <w:rsid w:val="00755604"/>
    <w:rsid w:val="00756289"/>
    <w:rsid w:val="0075672D"/>
    <w:rsid w:val="007567BD"/>
    <w:rsid w:val="00757367"/>
    <w:rsid w:val="00757769"/>
    <w:rsid w:val="007600BF"/>
    <w:rsid w:val="007602BA"/>
    <w:rsid w:val="00760905"/>
    <w:rsid w:val="00761247"/>
    <w:rsid w:val="00761A62"/>
    <w:rsid w:val="0076275D"/>
    <w:rsid w:val="00762865"/>
    <w:rsid w:val="00763021"/>
    <w:rsid w:val="00764A53"/>
    <w:rsid w:val="007650DB"/>
    <w:rsid w:val="007654CF"/>
    <w:rsid w:val="0076566C"/>
    <w:rsid w:val="00765B1C"/>
    <w:rsid w:val="00766B28"/>
    <w:rsid w:val="00767515"/>
    <w:rsid w:val="007677E4"/>
    <w:rsid w:val="0077219B"/>
    <w:rsid w:val="0077255E"/>
    <w:rsid w:val="00772C96"/>
    <w:rsid w:val="0077373E"/>
    <w:rsid w:val="00773C7E"/>
    <w:rsid w:val="00774186"/>
    <w:rsid w:val="00774311"/>
    <w:rsid w:val="0077545D"/>
    <w:rsid w:val="00775995"/>
    <w:rsid w:val="00776C41"/>
    <w:rsid w:val="0077736A"/>
    <w:rsid w:val="00780162"/>
    <w:rsid w:val="00780F0D"/>
    <w:rsid w:val="00781144"/>
    <w:rsid w:val="00781850"/>
    <w:rsid w:val="00781C20"/>
    <w:rsid w:val="007823FA"/>
    <w:rsid w:val="00782596"/>
    <w:rsid w:val="00782647"/>
    <w:rsid w:val="00782836"/>
    <w:rsid w:val="00782A5C"/>
    <w:rsid w:val="00782FC0"/>
    <w:rsid w:val="007839E5"/>
    <w:rsid w:val="007843FA"/>
    <w:rsid w:val="0078522D"/>
    <w:rsid w:val="00785768"/>
    <w:rsid w:val="00785CC5"/>
    <w:rsid w:val="007865B1"/>
    <w:rsid w:val="00786952"/>
    <w:rsid w:val="00786F90"/>
    <w:rsid w:val="00787109"/>
    <w:rsid w:val="00787D74"/>
    <w:rsid w:val="00787FE1"/>
    <w:rsid w:val="00790246"/>
    <w:rsid w:val="00791200"/>
    <w:rsid w:val="007918FF"/>
    <w:rsid w:val="00791991"/>
    <w:rsid w:val="00791BA0"/>
    <w:rsid w:val="00791C66"/>
    <w:rsid w:val="007920CC"/>
    <w:rsid w:val="0079271D"/>
    <w:rsid w:val="00792E9E"/>
    <w:rsid w:val="00793E75"/>
    <w:rsid w:val="007946ED"/>
    <w:rsid w:val="00795536"/>
    <w:rsid w:val="007955F3"/>
    <w:rsid w:val="0079560E"/>
    <w:rsid w:val="00796033"/>
    <w:rsid w:val="0079747E"/>
    <w:rsid w:val="007975B6"/>
    <w:rsid w:val="00797E88"/>
    <w:rsid w:val="007A1380"/>
    <w:rsid w:val="007A204E"/>
    <w:rsid w:val="007A25B3"/>
    <w:rsid w:val="007A2657"/>
    <w:rsid w:val="007A3F65"/>
    <w:rsid w:val="007A46F4"/>
    <w:rsid w:val="007A475F"/>
    <w:rsid w:val="007A51CA"/>
    <w:rsid w:val="007A5F26"/>
    <w:rsid w:val="007A628C"/>
    <w:rsid w:val="007A6CCC"/>
    <w:rsid w:val="007B0162"/>
    <w:rsid w:val="007B0938"/>
    <w:rsid w:val="007B0C8E"/>
    <w:rsid w:val="007B0E0D"/>
    <w:rsid w:val="007B0EF0"/>
    <w:rsid w:val="007B1443"/>
    <w:rsid w:val="007B1A57"/>
    <w:rsid w:val="007B1CA6"/>
    <w:rsid w:val="007B1CBE"/>
    <w:rsid w:val="007B36CD"/>
    <w:rsid w:val="007B3791"/>
    <w:rsid w:val="007B3935"/>
    <w:rsid w:val="007B4208"/>
    <w:rsid w:val="007B5036"/>
    <w:rsid w:val="007B5236"/>
    <w:rsid w:val="007B52B6"/>
    <w:rsid w:val="007B566C"/>
    <w:rsid w:val="007B5DE0"/>
    <w:rsid w:val="007B606C"/>
    <w:rsid w:val="007B60D3"/>
    <w:rsid w:val="007B6132"/>
    <w:rsid w:val="007B63EE"/>
    <w:rsid w:val="007B6BBB"/>
    <w:rsid w:val="007B72BD"/>
    <w:rsid w:val="007B773B"/>
    <w:rsid w:val="007B794C"/>
    <w:rsid w:val="007B7A51"/>
    <w:rsid w:val="007B7B95"/>
    <w:rsid w:val="007C012C"/>
    <w:rsid w:val="007C07E0"/>
    <w:rsid w:val="007C0B77"/>
    <w:rsid w:val="007C24E2"/>
    <w:rsid w:val="007C26FB"/>
    <w:rsid w:val="007C34F8"/>
    <w:rsid w:val="007C4504"/>
    <w:rsid w:val="007C4636"/>
    <w:rsid w:val="007C49B1"/>
    <w:rsid w:val="007C4BCD"/>
    <w:rsid w:val="007C50FB"/>
    <w:rsid w:val="007C60B8"/>
    <w:rsid w:val="007C6691"/>
    <w:rsid w:val="007C6E00"/>
    <w:rsid w:val="007C7B7B"/>
    <w:rsid w:val="007C7BD4"/>
    <w:rsid w:val="007D077F"/>
    <w:rsid w:val="007D0847"/>
    <w:rsid w:val="007D1051"/>
    <w:rsid w:val="007D1416"/>
    <w:rsid w:val="007D14A3"/>
    <w:rsid w:val="007D2364"/>
    <w:rsid w:val="007D268D"/>
    <w:rsid w:val="007D282F"/>
    <w:rsid w:val="007D288C"/>
    <w:rsid w:val="007D2EA2"/>
    <w:rsid w:val="007D303C"/>
    <w:rsid w:val="007D34C9"/>
    <w:rsid w:val="007D395A"/>
    <w:rsid w:val="007D437E"/>
    <w:rsid w:val="007D4E53"/>
    <w:rsid w:val="007D5341"/>
    <w:rsid w:val="007D66DE"/>
    <w:rsid w:val="007D72B6"/>
    <w:rsid w:val="007D7438"/>
    <w:rsid w:val="007E010D"/>
    <w:rsid w:val="007E016F"/>
    <w:rsid w:val="007E01CC"/>
    <w:rsid w:val="007E093A"/>
    <w:rsid w:val="007E0E8C"/>
    <w:rsid w:val="007E29BE"/>
    <w:rsid w:val="007E2F0A"/>
    <w:rsid w:val="007E427B"/>
    <w:rsid w:val="007E47BF"/>
    <w:rsid w:val="007E6555"/>
    <w:rsid w:val="007E6A0A"/>
    <w:rsid w:val="007E6A17"/>
    <w:rsid w:val="007E6BA1"/>
    <w:rsid w:val="007E725F"/>
    <w:rsid w:val="007E7284"/>
    <w:rsid w:val="007E73C9"/>
    <w:rsid w:val="007F0E0A"/>
    <w:rsid w:val="007F0F0A"/>
    <w:rsid w:val="007F10A8"/>
    <w:rsid w:val="007F126A"/>
    <w:rsid w:val="007F1A6C"/>
    <w:rsid w:val="007F31FA"/>
    <w:rsid w:val="007F346E"/>
    <w:rsid w:val="007F359A"/>
    <w:rsid w:val="007F3C38"/>
    <w:rsid w:val="007F469C"/>
    <w:rsid w:val="007F4AAA"/>
    <w:rsid w:val="007F5826"/>
    <w:rsid w:val="007F62A6"/>
    <w:rsid w:val="007F68C4"/>
    <w:rsid w:val="007F72B4"/>
    <w:rsid w:val="007F7446"/>
    <w:rsid w:val="0080032D"/>
    <w:rsid w:val="00800A95"/>
    <w:rsid w:val="00801107"/>
    <w:rsid w:val="00801308"/>
    <w:rsid w:val="0080213C"/>
    <w:rsid w:val="00803386"/>
    <w:rsid w:val="008036EB"/>
    <w:rsid w:val="008037B7"/>
    <w:rsid w:val="008038D9"/>
    <w:rsid w:val="00803BE5"/>
    <w:rsid w:val="00805385"/>
    <w:rsid w:val="00805412"/>
    <w:rsid w:val="00805547"/>
    <w:rsid w:val="00805D8C"/>
    <w:rsid w:val="00805D9B"/>
    <w:rsid w:val="00806727"/>
    <w:rsid w:val="00807966"/>
    <w:rsid w:val="00810001"/>
    <w:rsid w:val="0081019D"/>
    <w:rsid w:val="00810339"/>
    <w:rsid w:val="0081039F"/>
    <w:rsid w:val="00810CB9"/>
    <w:rsid w:val="00810EE0"/>
    <w:rsid w:val="00812004"/>
    <w:rsid w:val="00812D1D"/>
    <w:rsid w:val="00813600"/>
    <w:rsid w:val="0081379F"/>
    <w:rsid w:val="008146F8"/>
    <w:rsid w:val="008149B3"/>
    <w:rsid w:val="008149CE"/>
    <w:rsid w:val="0081621A"/>
    <w:rsid w:val="008164D6"/>
    <w:rsid w:val="008164FF"/>
    <w:rsid w:val="0081665A"/>
    <w:rsid w:val="00816677"/>
    <w:rsid w:val="00816BBB"/>
    <w:rsid w:val="0081774E"/>
    <w:rsid w:val="00817873"/>
    <w:rsid w:val="00817BB6"/>
    <w:rsid w:val="00817F8E"/>
    <w:rsid w:val="00820483"/>
    <w:rsid w:val="008206A9"/>
    <w:rsid w:val="00820830"/>
    <w:rsid w:val="00821C3D"/>
    <w:rsid w:val="00821C56"/>
    <w:rsid w:val="00822352"/>
    <w:rsid w:val="00822E0C"/>
    <w:rsid w:val="00822F0E"/>
    <w:rsid w:val="00823C36"/>
    <w:rsid w:val="00823E81"/>
    <w:rsid w:val="008243B4"/>
    <w:rsid w:val="00824462"/>
    <w:rsid w:val="0082454C"/>
    <w:rsid w:val="00824A31"/>
    <w:rsid w:val="00824AF1"/>
    <w:rsid w:val="00824DBE"/>
    <w:rsid w:val="00824EA9"/>
    <w:rsid w:val="008255C5"/>
    <w:rsid w:val="00826A80"/>
    <w:rsid w:val="00827CF6"/>
    <w:rsid w:val="00827FA4"/>
    <w:rsid w:val="008302A8"/>
    <w:rsid w:val="008317A9"/>
    <w:rsid w:val="00832631"/>
    <w:rsid w:val="00832836"/>
    <w:rsid w:val="00832BA8"/>
    <w:rsid w:val="00833242"/>
    <w:rsid w:val="00834853"/>
    <w:rsid w:val="00834EEF"/>
    <w:rsid w:val="008351B6"/>
    <w:rsid w:val="00835933"/>
    <w:rsid w:val="00836A5E"/>
    <w:rsid w:val="00837000"/>
    <w:rsid w:val="008370D7"/>
    <w:rsid w:val="00840BED"/>
    <w:rsid w:val="0084187B"/>
    <w:rsid w:val="008422AF"/>
    <w:rsid w:val="00842429"/>
    <w:rsid w:val="00842B79"/>
    <w:rsid w:val="00842FA0"/>
    <w:rsid w:val="0084367B"/>
    <w:rsid w:val="0084474A"/>
    <w:rsid w:val="00845957"/>
    <w:rsid w:val="008461BE"/>
    <w:rsid w:val="00846CD5"/>
    <w:rsid w:val="00846D69"/>
    <w:rsid w:val="00847700"/>
    <w:rsid w:val="00847839"/>
    <w:rsid w:val="008478A4"/>
    <w:rsid w:val="00847973"/>
    <w:rsid w:val="00847B11"/>
    <w:rsid w:val="0085041D"/>
    <w:rsid w:val="008507EE"/>
    <w:rsid w:val="00851604"/>
    <w:rsid w:val="008518EB"/>
    <w:rsid w:val="00851AFF"/>
    <w:rsid w:val="00851D2C"/>
    <w:rsid w:val="00852B58"/>
    <w:rsid w:val="00852DC3"/>
    <w:rsid w:val="008534F9"/>
    <w:rsid w:val="00853737"/>
    <w:rsid w:val="008540E0"/>
    <w:rsid w:val="0085444D"/>
    <w:rsid w:val="00854C57"/>
    <w:rsid w:val="0085658D"/>
    <w:rsid w:val="00856914"/>
    <w:rsid w:val="0085693F"/>
    <w:rsid w:val="00856A15"/>
    <w:rsid w:val="00857219"/>
    <w:rsid w:val="008579E0"/>
    <w:rsid w:val="00860301"/>
    <w:rsid w:val="008607A8"/>
    <w:rsid w:val="00860F48"/>
    <w:rsid w:val="008612EF"/>
    <w:rsid w:val="008614B4"/>
    <w:rsid w:val="00861828"/>
    <w:rsid w:val="00862C27"/>
    <w:rsid w:val="00862C4A"/>
    <w:rsid w:val="00862C60"/>
    <w:rsid w:val="008634D3"/>
    <w:rsid w:val="00863AB1"/>
    <w:rsid w:val="0086433B"/>
    <w:rsid w:val="00864980"/>
    <w:rsid w:val="00864AE0"/>
    <w:rsid w:val="00866053"/>
    <w:rsid w:val="008678C4"/>
    <w:rsid w:val="00867BB0"/>
    <w:rsid w:val="00867BCF"/>
    <w:rsid w:val="00870A13"/>
    <w:rsid w:val="00870B27"/>
    <w:rsid w:val="00870CD9"/>
    <w:rsid w:val="008710B7"/>
    <w:rsid w:val="00871877"/>
    <w:rsid w:val="0087203C"/>
    <w:rsid w:val="00872FD7"/>
    <w:rsid w:val="00873150"/>
    <w:rsid w:val="00873DEC"/>
    <w:rsid w:val="008750D3"/>
    <w:rsid w:val="00875424"/>
    <w:rsid w:val="0087560D"/>
    <w:rsid w:val="00876AD5"/>
    <w:rsid w:val="00876E57"/>
    <w:rsid w:val="00876F42"/>
    <w:rsid w:val="0087707F"/>
    <w:rsid w:val="008777AE"/>
    <w:rsid w:val="008802E4"/>
    <w:rsid w:val="008803FC"/>
    <w:rsid w:val="00881493"/>
    <w:rsid w:val="0088198E"/>
    <w:rsid w:val="008819DF"/>
    <w:rsid w:val="00881DDC"/>
    <w:rsid w:val="00883315"/>
    <w:rsid w:val="00883AA4"/>
    <w:rsid w:val="0088434D"/>
    <w:rsid w:val="008845AC"/>
    <w:rsid w:val="00884653"/>
    <w:rsid w:val="00884802"/>
    <w:rsid w:val="00884850"/>
    <w:rsid w:val="008848E6"/>
    <w:rsid w:val="008856F8"/>
    <w:rsid w:val="00886C78"/>
    <w:rsid w:val="00886FBC"/>
    <w:rsid w:val="008870E4"/>
    <w:rsid w:val="0089031C"/>
    <w:rsid w:val="00890724"/>
    <w:rsid w:val="00890F4C"/>
    <w:rsid w:val="0089100F"/>
    <w:rsid w:val="00891CEF"/>
    <w:rsid w:val="00891EBE"/>
    <w:rsid w:val="00892760"/>
    <w:rsid w:val="00892835"/>
    <w:rsid w:val="0089309B"/>
    <w:rsid w:val="00893300"/>
    <w:rsid w:val="008949EF"/>
    <w:rsid w:val="00895997"/>
    <w:rsid w:val="008959D1"/>
    <w:rsid w:val="00896B95"/>
    <w:rsid w:val="00896F79"/>
    <w:rsid w:val="00897AC5"/>
    <w:rsid w:val="00897D61"/>
    <w:rsid w:val="00897DB8"/>
    <w:rsid w:val="008A034D"/>
    <w:rsid w:val="008A047D"/>
    <w:rsid w:val="008A093F"/>
    <w:rsid w:val="008A0A3F"/>
    <w:rsid w:val="008A14EC"/>
    <w:rsid w:val="008A1574"/>
    <w:rsid w:val="008A182C"/>
    <w:rsid w:val="008A2582"/>
    <w:rsid w:val="008A2719"/>
    <w:rsid w:val="008A27B2"/>
    <w:rsid w:val="008A2834"/>
    <w:rsid w:val="008A2C27"/>
    <w:rsid w:val="008A3AEC"/>
    <w:rsid w:val="008A42E1"/>
    <w:rsid w:val="008A4B18"/>
    <w:rsid w:val="008A50E8"/>
    <w:rsid w:val="008A518D"/>
    <w:rsid w:val="008A54E1"/>
    <w:rsid w:val="008A5BAF"/>
    <w:rsid w:val="008A5E01"/>
    <w:rsid w:val="008A5F49"/>
    <w:rsid w:val="008A694B"/>
    <w:rsid w:val="008A6BAB"/>
    <w:rsid w:val="008A7065"/>
    <w:rsid w:val="008B008F"/>
    <w:rsid w:val="008B0741"/>
    <w:rsid w:val="008B0AC0"/>
    <w:rsid w:val="008B155D"/>
    <w:rsid w:val="008B1E17"/>
    <w:rsid w:val="008B2557"/>
    <w:rsid w:val="008B2E6A"/>
    <w:rsid w:val="008B3253"/>
    <w:rsid w:val="008B39E8"/>
    <w:rsid w:val="008B3AD3"/>
    <w:rsid w:val="008B4641"/>
    <w:rsid w:val="008B54B1"/>
    <w:rsid w:val="008B6011"/>
    <w:rsid w:val="008B6223"/>
    <w:rsid w:val="008B6B1A"/>
    <w:rsid w:val="008B74BE"/>
    <w:rsid w:val="008B7D52"/>
    <w:rsid w:val="008C0464"/>
    <w:rsid w:val="008C1057"/>
    <w:rsid w:val="008C1770"/>
    <w:rsid w:val="008C1890"/>
    <w:rsid w:val="008C1994"/>
    <w:rsid w:val="008C1A27"/>
    <w:rsid w:val="008C1ADC"/>
    <w:rsid w:val="008C1D8E"/>
    <w:rsid w:val="008C2C4F"/>
    <w:rsid w:val="008C3C47"/>
    <w:rsid w:val="008C3E9E"/>
    <w:rsid w:val="008C42C1"/>
    <w:rsid w:val="008C47A8"/>
    <w:rsid w:val="008C4C53"/>
    <w:rsid w:val="008C52DD"/>
    <w:rsid w:val="008C5650"/>
    <w:rsid w:val="008C5B3B"/>
    <w:rsid w:val="008C5BC4"/>
    <w:rsid w:val="008C5D17"/>
    <w:rsid w:val="008C6044"/>
    <w:rsid w:val="008C68A1"/>
    <w:rsid w:val="008C698B"/>
    <w:rsid w:val="008C69BF"/>
    <w:rsid w:val="008C7807"/>
    <w:rsid w:val="008D034F"/>
    <w:rsid w:val="008D12A6"/>
    <w:rsid w:val="008D14E7"/>
    <w:rsid w:val="008D2058"/>
    <w:rsid w:val="008D2379"/>
    <w:rsid w:val="008D2B65"/>
    <w:rsid w:val="008D3200"/>
    <w:rsid w:val="008D371E"/>
    <w:rsid w:val="008D441B"/>
    <w:rsid w:val="008D47B8"/>
    <w:rsid w:val="008D48EE"/>
    <w:rsid w:val="008D4DE6"/>
    <w:rsid w:val="008D4F28"/>
    <w:rsid w:val="008D5690"/>
    <w:rsid w:val="008D56EB"/>
    <w:rsid w:val="008D5D97"/>
    <w:rsid w:val="008D6094"/>
    <w:rsid w:val="008D60B3"/>
    <w:rsid w:val="008D7339"/>
    <w:rsid w:val="008D7A6D"/>
    <w:rsid w:val="008D7D39"/>
    <w:rsid w:val="008E0D09"/>
    <w:rsid w:val="008E0EB6"/>
    <w:rsid w:val="008E113B"/>
    <w:rsid w:val="008E1598"/>
    <w:rsid w:val="008E1C74"/>
    <w:rsid w:val="008E221C"/>
    <w:rsid w:val="008E32A6"/>
    <w:rsid w:val="008E3651"/>
    <w:rsid w:val="008E4F96"/>
    <w:rsid w:val="008E6294"/>
    <w:rsid w:val="008E62FD"/>
    <w:rsid w:val="008E6871"/>
    <w:rsid w:val="008E6AA2"/>
    <w:rsid w:val="008E7C33"/>
    <w:rsid w:val="008F0002"/>
    <w:rsid w:val="008F04AF"/>
    <w:rsid w:val="008F1070"/>
    <w:rsid w:val="008F114D"/>
    <w:rsid w:val="008F1C5A"/>
    <w:rsid w:val="008F25CC"/>
    <w:rsid w:val="008F30C1"/>
    <w:rsid w:val="008F34DD"/>
    <w:rsid w:val="008F3AC2"/>
    <w:rsid w:val="008F445B"/>
    <w:rsid w:val="008F471A"/>
    <w:rsid w:val="008F4AD4"/>
    <w:rsid w:val="008F4F58"/>
    <w:rsid w:val="008F56B9"/>
    <w:rsid w:val="008F5BA5"/>
    <w:rsid w:val="008F5DA7"/>
    <w:rsid w:val="008F62E1"/>
    <w:rsid w:val="008F6ECD"/>
    <w:rsid w:val="008F75A9"/>
    <w:rsid w:val="008F7801"/>
    <w:rsid w:val="008F7D09"/>
    <w:rsid w:val="00900039"/>
    <w:rsid w:val="00900742"/>
    <w:rsid w:val="009014B8"/>
    <w:rsid w:val="00902540"/>
    <w:rsid w:val="00902853"/>
    <w:rsid w:val="00903A08"/>
    <w:rsid w:val="00903CFF"/>
    <w:rsid w:val="00904833"/>
    <w:rsid w:val="00904EC0"/>
    <w:rsid w:val="00905BD4"/>
    <w:rsid w:val="0090627A"/>
    <w:rsid w:val="00907CE2"/>
    <w:rsid w:val="00910490"/>
    <w:rsid w:val="00910677"/>
    <w:rsid w:val="00910CA8"/>
    <w:rsid w:val="00910EFD"/>
    <w:rsid w:val="00911380"/>
    <w:rsid w:val="009115CB"/>
    <w:rsid w:val="00911BB7"/>
    <w:rsid w:val="00911DC0"/>
    <w:rsid w:val="009127D0"/>
    <w:rsid w:val="0091286B"/>
    <w:rsid w:val="00912CF4"/>
    <w:rsid w:val="00912D3F"/>
    <w:rsid w:val="00912FD3"/>
    <w:rsid w:val="009137F4"/>
    <w:rsid w:val="00913F6B"/>
    <w:rsid w:val="009144CA"/>
    <w:rsid w:val="009146CF"/>
    <w:rsid w:val="00915987"/>
    <w:rsid w:val="00915CE8"/>
    <w:rsid w:val="00916118"/>
    <w:rsid w:val="0091630C"/>
    <w:rsid w:val="00916724"/>
    <w:rsid w:val="00916906"/>
    <w:rsid w:val="009171AA"/>
    <w:rsid w:val="009177EE"/>
    <w:rsid w:val="0091795A"/>
    <w:rsid w:val="009179B5"/>
    <w:rsid w:val="009179E4"/>
    <w:rsid w:val="009203DD"/>
    <w:rsid w:val="00920561"/>
    <w:rsid w:val="00920B21"/>
    <w:rsid w:val="00920DFA"/>
    <w:rsid w:val="0092147B"/>
    <w:rsid w:val="009224A0"/>
    <w:rsid w:val="00922541"/>
    <w:rsid w:val="009229FC"/>
    <w:rsid w:val="00922C36"/>
    <w:rsid w:val="00922E7A"/>
    <w:rsid w:val="0092325F"/>
    <w:rsid w:val="00923968"/>
    <w:rsid w:val="00923D92"/>
    <w:rsid w:val="00925406"/>
    <w:rsid w:val="00925BFD"/>
    <w:rsid w:val="00926289"/>
    <w:rsid w:val="009263A2"/>
    <w:rsid w:val="0092659A"/>
    <w:rsid w:val="009266B5"/>
    <w:rsid w:val="009270CD"/>
    <w:rsid w:val="00927ABB"/>
    <w:rsid w:val="00927C71"/>
    <w:rsid w:val="00930205"/>
    <w:rsid w:val="00930795"/>
    <w:rsid w:val="0093109A"/>
    <w:rsid w:val="009311FB"/>
    <w:rsid w:val="00931417"/>
    <w:rsid w:val="00931470"/>
    <w:rsid w:val="00931939"/>
    <w:rsid w:val="0093244F"/>
    <w:rsid w:val="00932D2F"/>
    <w:rsid w:val="00932EEF"/>
    <w:rsid w:val="009330B4"/>
    <w:rsid w:val="00934A5D"/>
    <w:rsid w:val="00934F42"/>
    <w:rsid w:val="0093560B"/>
    <w:rsid w:val="00935E72"/>
    <w:rsid w:val="00936796"/>
    <w:rsid w:val="009369BD"/>
    <w:rsid w:val="009369C6"/>
    <w:rsid w:val="00936FD4"/>
    <w:rsid w:val="009376D5"/>
    <w:rsid w:val="00937755"/>
    <w:rsid w:val="00937AF9"/>
    <w:rsid w:val="009401F8"/>
    <w:rsid w:val="00940602"/>
    <w:rsid w:val="00941663"/>
    <w:rsid w:val="00941879"/>
    <w:rsid w:val="009424D5"/>
    <w:rsid w:val="0094258B"/>
    <w:rsid w:val="00942853"/>
    <w:rsid w:val="009428BD"/>
    <w:rsid w:val="00943176"/>
    <w:rsid w:val="009431E2"/>
    <w:rsid w:val="00943E11"/>
    <w:rsid w:val="00944252"/>
    <w:rsid w:val="0094479C"/>
    <w:rsid w:val="00944CB1"/>
    <w:rsid w:val="009462DE"/>
    <w:rsid w:val="009463A4"/>
    <w:rsid w:val="00946749"/>
    <w:rsid w:val="00946DEB"/>
    <w:rsid w:val="0094704B"/>
    <w:rsid w:val="009472AE"/>
    <w:rsid w:val="009479C4"/>
    <w:rsid w:val="00947CB4"/>
    <w:rsid w:val="0095075F"/>
    <w:rsid w:val="00951086"/>
    <w:rsid w:val="009517DB"/>
    <w:rsid w:val="009518D4"/>
    <w:rsid w:val="00951A8C"/>
    <w:rsid w:val="00952EE4"/>
    <w:rsid w:val="00953AD0"/>
    <w:rsid w:val="00953B8F"/>
    <w:rsid w:val="00953F47"/>
    <w:rsid w:val="00954395"/>
    <w:rsid w:val="009545AB"/>
    <w:rsid w:val="00955088"/>
    <w:rsid w:val="009552A6"/>
    <w:rsid w:val="009555BA"/>
    <w:rsid w:val="00955765"/>
    <w:rsid w:val="00955B09"/>
    <w:rsid w:val="009560DC"/>
    <w:rsid w:val="009562CE"/>
    <w:rsid w:val="009565AC"/>
    <w:rsid w:val="009569FA"/>
    <w:rsid w:val="00956A7C"/>
    <w:rsid w:val="00956D4D"/>
    <w:rsid w:val="00957FFB"/>
    <w:rsid w:val="00960277"/>
    <w:rsid w:val="00960E04"/>
    <w:rsid w:val="00960F1B"/>
    <w:rsid w:val="00962F8A"/>
    <w:rsid w:val="00963175"/>
    <w:rsid w:val="00963A77"/>
    <w:rsid w:val="00964198"/>
    <w:rsid w:val="00964EB5"/>
    <w:rsid w:val="009653E8"/>
    <w:rsid w:val="00965B06"/>
    <w:rsid w:val="00965C22"/>
    <w:rsid w:val="009666FE"/>
    <w:rsid w:val="00966D59"/>
    <w:rsid w:val="00966D75"/>
    <w:rsid w:val="00966DD8"/>
    <w:rsid w:val="00967A96"/>
    <w:rsid w:val="00967E19"/>
    <w:rsid w:val="00967FF8"/>
    <w:rsid w:val="009718B3"/>
    <w:rsid w:val="0097235B"/>
    <w:rsid w:val="00972923"/>
    <w:rsid w:val="00972B2C"/>
    <w:rsid w:val="00972FEC"/>
    <w:rsid w:val="009736E4"/>
    <w:rsid w:val="009738D3"/>
    <w:rsid w:val="0097404D"/>
    <w:rsid w:val="0097454F"/>
    <w:rsid w:val="009749CF"/>
    <w:rsid w:val="00975190"/>
    <w:rsid w:val="009751A9"/>
    <w:rsid w:val="009760AE"/>
    <w:rsid w:val="00976534"/>
    <w:rsid w:val="00976C93"/>
    <w:rsid w:val="00976C9B"/>
    <w:rsid w:val="0098006E"/>
    <w:rsid w:val="009808EC"/>
    <w:rsid w:val="00980B68"/>
    <w:rsid w:val="00980E96"/>
    <w:rsid w:val="00981B02"/>
    <w:rsid w:val="00981CCB"/>
    <w:rsid w:val="00982597"/>
    <w:rsid w:val="00982886"/>
    <w:rsid w:val="00982F35"/>
    <w:rsid w:val="009832DA"/>
    <w:rsid w:val="00984007"/>
    <w:rsid w:val="00984D9A"/>
    <w:rsid w:val="00985520"/>
    <w:rsid w:val="00985552"/>
    <w:rsid w:val="00985948"/>
    <w:rsid w:val="00986E1E"/>
    <w:rsid w:val="0098747B"/>
    <w:rsid w:val="00990002"/>
    <w:rsid w:val="009902CC"/>
    <w:rsid w:val="00990869"/>
    <w:rsid w:val="00990A0C"/>
    <w:rsid w:val="00990B0C"/>
    <w:rsid w:val="00990C77"/>
    <w:rsid w:val="0099119C"/>
    <w:rsid w:val="009911E2"/>
    <w:rsid w:val="00991447"/>
    <w:rsid w:val="00991750"/>
    <w:rsid w:val="0099203B"/>
    <w:rsid w:val="00992782"/>
    <w:rsid w:val="009945EB"/>
    <w:rsid w:val="009948B5"/>
    <w:rsid w:val="00995DBA"/>
    <w:rsid w:val="00995EFC"/>
    <w:rsid w:val="00996CB4"/>
    <w:rsid w:val="00997DD5"/>
    <w:rsid w:val="009A0794"/>
    <w:rsid w:val="009A0B40"/>
    <w:rsid w:val="009A100F"/>
    <w:rsid w:val="009A1078"/>
    <w:rsid w:val="009A126B"/>
    <w:rsid w:val="009A1EDE"/>
    <w:rsid w:val="009A1F02"/>
    <w:rsid w:val="009A2466"/>
    <w:rsid w:val="009A25A7"/>
    <w:rsid w:val="009A2E9A"/>
    <w:rsid w:val="009A31D5"/>
    <w:rsid w:val="009A3AE5"/>
    <w:rsid w:val="009A4627"/>
    <w:rsid w:val="009A492B"/>
    <w:rsid w:val="009A5102"/>
    <w:rsid w:val="009A58EA"/>
    <w:rsid w:val="009A5FA2"/>
    <w:rsid w:val="009A7498"/>
    <w:rsid w:val="009A7702"/>
    <w:rsid w:val="009A7716"/>
    <w:rsid w:val="009B1346"/>
    <w:rsid w:val="009B1A6C"/>
    <w:rsid w:val="009B1DEA"/>
    <w:rsid w:val="009B24A6"/>
    <w:rsid w:val="009B2D9B"/>
    <w:rsid w:val="009B2E78"/>
    <w:rsid w:val="009B395D"/>
    <w:rsid w:val="009B4FBF"/>
    <w:rsid w:val="009B5127"/>
    <w:rsid w:val="009B5747"/>
    <w:rsid w:val="009B62EB"/>
    <w:rsid w:val="009B6619"/>
    <w:rsid w:val="009B6CE3"/>
    <w:rsid w:val="009B72F9"/>
    <w:rsid w:val="009B77A3"/>
    <w:rsid w:val="009B783D"/>
    <w:rsid w:val="009B7A6C"/>
    <w:rsid w:val="009C0BEC"/>
    <w:rsid w:val="009C1178"/>
    <w:rsid w:val="009C1E29"/>
    <w:rsid w:val="009C1E5B"/>
    <w:rsid w:val="009C2022"/>
    <w:rsid w:val="009C2143"/>
    <w:rsid w:val="009C262F"/>
    <w:rsid w:val="009C319A"/>
    <w:rsid w:val="009C6002"/>
    <w:rsid w:val="009C627D"/>
    <w:rsid w:val="009C7540"/>
    <w:rsid w:val="009C7F35"/>
    <w:rsid w:val="009C7F43"/>
    <w:rsid w:val="009D0241"/>
    <w:rsid w:val="009D0679"/>
    <w:rsid w:val="009D0904"/>
    <w:rsid w:val="009D10C6"/>
    <w:rsid w:val="009D1C01"/>
    <w:rsid w:val="009D2149"/>
    <w:rsid w:val="009D238A"/>
    <w:rsid w:val="009D3539"/>
    <w:rsid w:val="009D396B"/>
    <w:rsid w:val="009D3C43"/>
    <w:rsid w:val="009D3DF8"/>
    <w:rsid w:val="009D3E30"/>
    <w:rsid w:val="009D40B6"/>
    <w:rsid w:val="009D43BF"/>
    <w:rsid w:val="009D53E9"/>
    <w:rsid w:val="009D60BE"/>
    <w:rsid w:val="009D67D5"/>
    <w:rsid w:val="009D6911"/>
    <w:rsid w:val="009D79B6"/>
    <w:rsid w:val="009E0396"/>
    <w:rsid w:val="009E1561"/>
    <w:rsid w:val="009E1A06"/>
    <w:rsid w:val="009E1AE3"/>
    <w:rsid w:val="009E1E9A"/>
    <w:rsid w:val="009E27C5"/>
    <w:rsid w:val="009E2856"/>
    <w:rsid w:val="009E2B6E"/>
    <w:rsid w:val="009E3F04"/>
    <w:rsid w:val="009E5533"/>
    <w:rsid w:val="009E55AA"/>
    <w:rsid w:val="009E589C"/>
    <w:rsid w:val="009E654D"/>
    <w:rsid w:val="009F07AA"/>
    <w:rsid w:val="009F16F4"/>
    <w:rsid w:val="009F2DC2"/>
    <w:rsid w:val="009F33AF"/>
    <w:rsid w:val="009F38E7"/>
    <w:rsid w:val="009F4930"/>
    <w:rsid w:val="009F4CFD"/>
    <w:rsid w:val="009F576F"/>
    <w:rsid w:val="009F64DC"/>
    <w:rsid w:val="009F657B"/>
    <w:rsid w:val="009F6BCE"/>
    <w:rsid w:val="009F6E4C"/>
    <w:rsid w:val="009F7252"/>
    <w:rsid w:val="009F75EC"/>
    <w:rsid w:val="009F79A4"/>
    <w:rsid w:val="009F7A4F"/>
    <w:rsid w:val="009F7AD0"/>
    <w:rsid w:val="00A0091F"/>
    <w:rsid w:val="00A00B4A"/>
    <w:rsid w:val="00A00D7C"/>
    <w:rsid w:val="00A00E7F"/>
    <w:rsid w:val="00A011E5"/>
    <w:rsid w:val="00A0197C"/>
    <w:rsid w:val="00A01BAD"/>
    <w:rsid w:val="00A023D0"/>
    <w:rsid w:val="00A02ECA"/>
    <w:rsid w:val="00A02F90"/>
    <w:rsid w:val="00A02FF1"/>
    <w:rsid w:val="00A03522"/>
    <w:rsid w:val="00A0446F"/>
    <w:rsid w:val="00A055AA"/>
    <w:rsid w:val="00A05777"/>
    <w:rsid w:val="00A0586A"/>
    <w:rsid w:val="00A05C02"/>
    <w:rsid w:val="00A068A9"/>
    <w:rsid w:val="00A06A0F"/>
    <w:rsid w:val="00A070C5"/>
    <w:rsid w:val="00A07590"/>
    <w:rsid w:val="00A07857"/>
    <w:rsid w:val="00A07CD5"/>
    <w:rsid w:val="00A10559"/>
    <w:rsid w:val="00A105A0"/>
    <w:rsid w:val="00A11083"/>
    <w:rsid w:val="00A1149A"/>
    <w:rsid w:val="00A11720"/>
    <w:rsid w:val="00A11976"/>
    <w:rsid w:val="00A11CB8"/>
    <w:rsid w:val="00A12405"/>
    <w:rsid w:val="00A127EF"/>
    <w:rsid w:val="00A12AAC"/>
    <w:rsid w:val="00A13476"/>
    <w:rsid w:val="00A135AC"/>
    <w:rsid w:val="00A13660"/>
    <w:rsid w:val="00A1397D"/>
    <w:rsid w:val="00A13EA5"/>
    <w:rsid w:val="00A14527"/>
    <w:rsid w:val="00A14CEF"/>
    <w:rsid w:val="00A15CCF"/>
    <w:rsid w:val="00A15E91"/>
    <w:rsid w:val="00A15EE6"/>
    <w:rsid w:val="00A1658E"/>
    <w:rsid w:val="00A167D6"/>
    <w:rsid w:val="00A173AF"/>
    <w:rsid w:val="00A205BC"/>
    <w:rsid w:val="00A21128"/>
    <w:rsid w:val="00A211DC"/>
    <w:rsid w:val="00A21216"/>
    <w:rsid w:val="00A212CE"/>
    <w:rsid w:val="00A21505"/>
    <w:rsid w:val="00A21721"/>
    <w:rsid w:val="00A2200F"/>
    <w:rsid w:val="00A22E8F"/>
    <w:rsid w:val="00A230F5"/>
    <w:rsid w:val="00A23695"/>
    <w:rsid w:val="00A2378B"/>
    <w:rsid w:val="00A23DD5"/>
    <w:rsid w:val="00A23E88"/>
    <w:rsid w:val="00A2413B"/>
    <w:rsid w:val="00A24909"/>
    <w:rsid w:val="00A252FC"/>
    <w:rsid w:val="00A25348"/>
    <w:rsid w:val="00A25375"/>
    <w:rsid w:val="00A25EE4"/>
    <w:rsid w:val="00A262B3"/>
    <w:rsid w:val="00A264B1"/>
    <w:rsid w:val="00A27375"/>
    <w:rsid w:val="00A2784B"/>
    <w:rsid w:val="00A27CED"/>
    <w:rsid w:val="00A301EB"/>
    <w:rsid w:val="00A31233"/>
    <w:rsid w:val="00A31836"/>
    <w:rsid w:val="00A318D2"/>
    <w:rsid w:val="00A3249C"/>
    <w:rsid w:val="00A32E19"/>
    <w:rsid w:val="00A3325E"/>
    <w:rsid w:val="00A3327E"/>
    <w:rsid w:val="00A3361D"/>
    <w:rsid w:val="00A33695"/>
    <w:rsid w:val="00A337AB"/>
    <w:rsid w:val="00A33C60"/>
    <w:rsid w:val="00A34249"/>
    <w:rsid w:val="00A35A40"/>
    <w:rsid w:val="00A35FB9"/>
    <w:rsid w:val="00A3659B"/>
    <w:rsid w:val="00A36760"/>
    <w:rsid w:val="00A36803"/>
    <w:rsid w:val="00A36D70"/>
    <w:rsid w:val="00A376A3"/>
    <w:rsid w:val="00A40F38"/>
    <w:rsid w:val="00A413C9"/>
    <w:rsid w:val="00A42283"/>
    <w:rsid w:val="00A425D5"/>
    <w:rsid w:val="00A42EE1"/>
    <w:rsid w:val="00A438B6"/>
    <w:rsid w:val="00A438B9"/>
    <w:rsid w:val="00A43945"/>
    <w:rsid w:val="00A444C5"/>
    <w:rsid w:val="00A451EC"/>
    <w:rsid w:val="00A45DAD"/>
    <w:rsid w:val="00A4660A"/>
    <w:rsid w:val="00A467B5"/>
    <w:rsid w:val="00A46B8B"/>
    <w:rsid w:val="00A46D69"/>
    <w:rsid w:val="00A46EC4"/>
    <w:rsid w:val="00A474A1"/>
    <w:rsid w:val="00A474A4"/>
    <w:rsid w:val="00A47E11"/>
    <w:rsid w:val="00A501D3"/>
    <w:rsid w:val="00A5024F"/>
    <w:rsid w:val="00A50DC8"/>
    <w:rsid w:val="00A51E25"/>
    <w:rsid w:val="00A51E51"/>
    <w:rsid w:val="00A52282"/>
    <w:rsid w:val="00A52C0A"/>
    <w:rsid w:val="00A534E6"/>
    <w:rsid w:val="00A53AD6"/>
    <w:rsid w:val="00A54948"/>
    <w:rsid w:val="00A54CB7"/>
    <w:rsid w:val="00A55210"/>
    <w:rsid w:val="00A5599B"/>
    <w:rsid w:val="00A55B4A"/>
    <w:rsid w:val="00A55D65"/>
    <w:rsid w:val="00A55FC8"/>
    <w:rsid w:val="00A56302"/>
    <w:rsid w:val="00A5631F"/>
    <w:rsid w:val="00A5670E"/>
    <w:rsid w:val="00A56E75"/>
    <w:rsid w:val="00A56E89"/>
    <w:rsid w:val="00A60598"/>
    <w:rsid w:val="00A6092D"/>
    <w:rsid w:val="00A60971"/>
    <w:rsid w:val="00A60A3D"/>
    <w:rsid w:val="00A60AD7"/>
    <w:rsid w:val="00A610FA"/>
    <w:rsid w:val="00A61E7A"/>
    <w:rsid w:val="00A63339"/>
    <w:rsid w:val="00A633A7"/>
    <w:rsid w:val="00A6399D"/>
    <w:rsid w:val="00A63A63"/>
    <w:rsid w:val="00A63A7F"/>
    <w:rsid w:val="00A63FE3"/>
    <w:rsid w:val="00A64312"/>
    <w:rsid w:val="00A654FE"/>
    <w:rsid w:val="00A65604"/>
    <w:rsid w:val="00A66423"/>
    <w:rsid w:val="00A67010"/>
    <w:rsid w:val="00A67CE3"/>
    <w:rsid w:val="00A70C37"/>
    <w:rsid w:val="00A713BA"/>
    <w:rsid w:val="00A723DF"/>
    <w:rsid w:val="00A72AD2"/>
    <w:rsid w:val="00A732DF"/>
    <w:rsid w:val="00A73CB4"/>
    <w:rsid w:val="00A7440A"/>
    <w:rsid w:val="00A749A8"/>
    <w:rsid w:val="00A749D9"/>
    <w:rsid w:val="00A756EB"/>
    <w:rsid w:val="00A75776"/>
    <w:rsid w:val="00A75AB6"/>
    <w:rsid w:val="00A75DEC"/>
    <w:rsid w:val="00A76A25"/>
    <w:rsid w:val="00A76FA0"/>
    <w:rsid w:val="00A77BCC"/>
    <w:rsid w:val="00A77FB2"/>
    <w:rsid w:val="00A80297"/>
    <w:rsid w:val="00A8037B"/>
    <w:rsid w:val="00A80CB8"/>
    <w:rsid w:val="00A80D52"/>
    <w:rsid w:val="00A80F9B"/>
    <w:rsid w:val="00A8133E"/>
    <w:rsid w:val="00A81FAF"/>
    <w:rsid w:val="00A8251D"/>
    <w:rsid w:val="00A827DF"/>
    <w:rsid w:val="00A8299F"/>
    <w:rsid w:val="00A82B37"/>
    <w:rsid w:val="00A839D1"/>
    <w:rsid w:val="00A8688E"/>
    <w:rsid w:val="00A86D93"/>
    <w:rsid w:val="00A86EE3"/>
    <w:rsid w:val="00A86F3C"/>
    <w:rsid w:val="00A8703A"/>
    <w:rsid w:val="00A879AF"/>
    <w:rsid w:val="00A91E84"/>
    <w:rsid w:val="00A92641"/>
    <w:rsid w:val="00A92D15"/>
    <w:rsid w:val="00A92DC1"/>
    <w:rsid w:val="00A931D4"/>
    <w:rsid w:val="00A933A6"/>
    <w:rsid w:val="00A945FE"/>
    <w:rsid w:val="00A94700"/>
    <w:rsid w:val="00A94B22"/>
    <w:rsid w:val="00A95651"/>
    <w:rsid w:val="00A957A5"/>
    <w:rsid w:val="00A962CF"/>
    <w:rsid w:val="00A966F8"/>
    <w:rsid w:val="00A97253"/>
    <w:rsid w:val="00A975D4"/>
    <w:rsid w:val="00A97AD0"/>
    <w:rsid w:val="00A97DEA"/>
    <w:rsid w:val="00AA0202"/>
    <w:rsid w:val="00AA04E8"/>
    <w:rsid w:val="00AA0F00"/>
    <w:rsid w:val="00AA11BA"/>
    <w:rsid w:val="00AA2184"/>
    <w:rsid w:val="00AA28AF"/>
    <w:rsid w:val="00AA292C"/>
    <w:rsid w:val="00AA4956"/>
    <w:rsid w:val="00AA50BA"/>
    <w:rsid w:val="00AA5CAA"/>
    <w:rsid w:val="00AA5D97"/>
    <w:rsid w:val="00AA7836"/>
    <w:rsid w:val="00AA7B92"/>
    <w:rsid w:val="00AA7CC5"/>
    <w:rsid w:val="00AA7F8D"/>
    <w:rsid w:val="00AB07F9"/>
    <w:rsid w:val="00AB09CC"/>
    <w:rsid w:val="00AB1525"/>
    <w:rsid w:val="00AB1599"/>
    <w:rsid w:val="00AB16D7"/>
    <w:rsid w:val="00AB225C"/>
    <w:rsid w:val="00AB2C02"/>
    <w:rsid w:val="00AB3080"/>
    <w:rsid w:val="00AB337B"/>
    <w:rsid w:val="00AB3EA3"/>
    <w:rsid w:val="00AB4504"/>
    <w:rsid w:val="00AB662D"/>
    <w:rsid w:val="00AB6871"/>
    <w:rsid w:val="00AB6974"/>
    <w:rsid w:val="00AB6C79"/>
    <w:rsid w:val="00AB7824"/>
    <w:rsid w:val="00AC074E"/>
    <w:rsid w:val="00AC0BD1"/>
    <w:rsid w:val="00AC0C25"/>
    <w:rsid w:val="00AC0EE7"/>
    <w:rsid w:val="00AC11D5"/>
    <w:rsid w:val="00AC1BCC"/>
    <w:rsid w:val="00AC223F"/>
    <w:rsid w:val="00AC2615"/>
    <w:rsid w:val="00AC2D34"/>
    <w:rsid w:val="00AC2FCC"/>
    <w:rsid w:val="00AC31AA"/>
    <w:rsid w:val="00AC3FC2"/>
    <w:rsid w:val="00AC4029"/>
    <w:rsid w:val="00AC52E1"/>
    <w:rsid w:val="00AC53E8"/>
    <w:rsid w:val="00AC54D2"/>
    <w:rsid w:val="00AC614E"/>
    <w:rsid w:val="00AC63EB"/>
    <w:rsid w:val="00AC674C"/>
    <w:rsid w:val="00AC7350"/>
    <w:rsid w:val="00AC77A5"/>
    <w:rsid w:val="00AC7A5F"/>
    <w:rsid w:val="00AC7DD5"/>
    <w:rsid w:val="00AD0637"/>
    <w:rsid w:val="00AD0C65"/>
    <w:rsid w:val="00AD11B5"/>
    <w:rsid w:val="00AD175F"/>
    <w:rsid w:val="00AD1AED"/>
    <w:rsid w:val="00AD2ACC"/>
    <w:rsid w:val="00AD4443"/>
    <w:rsid w:val="00AD4A46"/>
    <w:rsid w:val="00AD4E3B"/>
    <w:rsid w:val="00AD591D"/>
    <w:rsid w:val="00AD5CD5"/>
    <w:rsid w:val="00AD6204"/>
    <w:rsid w:val="00AD65F4"/>
    <w:rsid w:val="00AD6EF4"/>
    <w:rsid w:val="00AD70E4"/>
    <w:rsid w:val="00AD736B"/>
    <w:rsid w:val="00AD7573"/>
    <w:rsid w:val="00AD778D"/>
    <w:rsid w:val="00AD7DFE"/>
    <w:rsid w:val="00AD7EB8"/>
    <w:rsid w:val="00AE0209"/>
    <w:rsid w:val="00AE0694"/>
    <w:rsid w:val="00AE192E"/>
    <w:rsid w:val="00AE20E3"/>
    <w:rsid w:val="00AE254E"/>
    <w:rsid w:val="00AE2E16"/>
    <w:rsid w:val="00AE31A0"/>
    <w:rsid w:val="00AE37AA"/>
    <w:rsid w:val="00AE37E9"/>
    <w:rsid w:val="00AE3DAD"/>
    <w:rsid w:val="00AE4224"/>
    <w:rsid w:val="00AE4558"/>
    <w:rsid w:val="00AE4A2F"/>
    <w:rsid w:val="00AE5097"/>
    <w:rsid w:val="00AE524E"/>
    <w:rsid w:val="00AE606E"/>
    <w:rsid w:val="00AE6126"/>
    <w:rsid w:val="00AE62FB"/>
    <w:rsid w:val="00AE63C7"/>
    <w:rsid w:val="00AE6EC3"/>
    <w:rsid w:val="00AE6F51"/>
    <w:rsid w:val="00AE7942"/>
    <w:rsid w:val="00AE7BFA"/>
    <w:rsid w:val="00AF03BB"/>
    <w:rsid w:val="00AF03BE"/>
    <w:rsid w:val="00AF0EEA"/>
    <w:rsid w:val="00AF29EF"/>
    <w:rsid w:val="00AF312B"/>
    <w:rsid w:val="00AF360E"/>
    <w:rsid w:val="00AF36B6"/>
    <w:rsid w:val="00AF3B74"/>
    <w:rsid w:val="00AF43FF"/>
    <w:rsid w:val="00AF4BEA"/>
    <w:rsid w:val="00AF62D7"/>
    <w:rsid w:val="00AF6433"/>
    <w:rsid w:val="00AF660C"/>
    <w:rsid w:val="00AF6784"/>
    <w:rsid w:val="00AF6BBE"/>
    <w:rsid w:val="00AF6D13"/>
    <w:rsid w:val="00AF7253"/>
    <w:rsid w:val="00AF7646"/>
    <w:rsid w:val="00B00441"/>
    <w:rsid w:val="00B0050B"/>
    <w:rsid w:val="00B00951"/>
    <w:rsid w:val="00B0108C"/>
    <w:rsid w:val="00B01426"/>
    <w:rsid w:val="00B01546"/>
    <w:rsid w:val="00B01612"/>
    <w:rsid w:val="00B01AAA"/>
    <w:rsid w:val="00B026AB"/>
    <w:rsid w:val="00B027E4"/>
    <w:rsid w:val="00B03354"/>
    <w:rsid w:val="00B04879"/>
    <w:rsid w:val="00B04953"/>
    <w:rsid w:val="00B04A30"/>
    <w:rsid w:val="00B05209"/>
    <w:rsid w:val="00B055DA"/>
    <w:rsid w:val="00B05D57"/>
    <w:rsid w:val="00B05EAD"/>
    <w:rsid w:val="00B06BA9"/>
    <w:rsid w:val="00B077FD"/>
    <w:rsid w:val="00B1008E"/>
    <w:rsid w:val="00B10AFA"/>
    <w:rsid w:val="00B10E88"/>
    <w:rsid w:val="00B10F3E"/>
    <w:rsid w:val="00B11751"/>
    <w:rsid w:val="00B11F35"/>
    <w:rsid w:val="00B1242C"/>
    <w:rsid w:val="00B13999"/>
    <w:rsid w:val="00B14C28"/>
    <w:rsid w:val="00B14C9E"/>
    <w:rsid w:val="00B15FBB"/>
    <w:rsid w:val="00B160F4"/>
    <w:rsid w:val="00B16563"/>
    <w:rsid w:val="00B16E8C"/>
    <w:rsid w:val="00B16EF3"/>
    <w:rsid w:val="00B2084F"/>
    <w:rsid w:val="00B20AD6"/>
    <w:rsid w:val="00B20D9D"/>
    <w:rsid w:val="00B2146B"/>
    <w:rsid w:val="00B21A41"/>
    <w:rsid w:val="00B22EA6"/>
    <w:rsid w:val="00B23436"/>
    <w:rsid w:val="00B23461"/>
    <w:rsid w:val="00B23652"/>
    <w:rsid w:val="00B23D07"/>
    <w:rsid w:val="00B23F32"/>
    <w:rsid w:val="00B24088"/>
    <w:rsid w:val="00B24C96"/>
    <w:rsid w:val="00B24FED"/>
    <w:rsid w:val="00B25EC5"/>
    <w:rsid w:val="00B2601B"/>
    <w:rsid w:val="00B26F5F"/>
    <w:rsid w:val="00B270D7"/>
    <w:rsid w:val="00B2725B"/>
    <w:rsid w:val="00B27689"/>
    <w:rsid w:val="00B277AE"/>
    <w:rsid w:val="00B27ADE"/>
    <w:rsid w:val="00B27C90"/>
    <w:rsid w:val="00B3037F"/>
    <w:rsid w:val="00B30AFD"/>
    <w:rsid w:val="00B3116E"/>
    <w:rsid w:val="00B313A0"/>
    <w:rsid w:val="00B31E36"/>
    <w:rsid w:val="00B31F62"/>
    <w:rsid w:val="00B32121"/>
    <w:rsid w:val="00B323A2"/>
    <w:rsid w:val="00B3244A"/>
    <w:rsid w:val="00B3487C"/>
    <w:rsid w:val="00B35114"/>
    <w:rsid w:val="00B35BB1"/>
    <w:rsid w:val="00B379BD"/>
    <w:rsid w:val="00B40292"/>
    <w:rsid w:val="00B4065C"/>
    <w:rsid w:val="00B4077D"/>
    <w:rsid w:val="00B4188F"/>
    <w:rsid w:val="00B41FC6"/>
    <w:rsid w:val="00B422F2"/>
    <w:rsid w:val="00B426E1"/>
    <w:rsid w:val="00B42CDD"/>
    <w:rsid w:val="00B430DC"/>
    <w:rsid w:val="00B436ED"/>
    <w:rsid w:val="00B43FB5"/>
    <w:rsid w:val="00B44248"/>
    <w:rsid w:val="00B45624"/>
    <w:rsid w:val="00B45CF1"/>
    <w:rsid w:val="00B46630"/>
    <w:rsid w:val="00B466B3"/>
    <w:rsid w:val="00B46E09"/>
    <w:rsid w:val="00B505C5"/>
    <w:rsid w:val="00B511FB"/>
    <w:rsid w:val="00B5134D"/>
    <w:rsid w:val="00B51E58"/>
    <w:rsid w:val="00B52A98"/>
    <w:rsid w:val="00B5303F"/>
    <w:rsid w:val="00B532F2"/>
    <w:rsid w:val="00B53C99"/>
    <w:rsid w:val="00B54057"/>
    <w:rsid w:val="00B54E85"/>
    <w:rsid w:val="00B5515C"/>
    <w:rsid w:val="00B552F2"/>
    <w:rsid w:val="00B5535D"/>
    <w:rsid w:val="00B554E3"/>
    <w:rsid w:val="00B55668"/>
    <w:rsid w:val="00B5567C"/>
    <w:rsid w:val="00B557AF"/>
    <w:rsid w:val="00B56578"/>
    <w:rsid w:val="00B56741"/>
    <w:rsid w:val="00B56B2A"/>
    <w:rsid w:val="00B57C3C"/>
    <w:rsid w:val="00B57EB5"/>
    <w:rsid w:val="00B601A1"/>
    <w:rsid w:val="00B604BC"/>
    <w:rsid w:val="00B607BD"/>
    <w:rsid w:val="00B613FB"/>
    <w:rsid w:val="00B61E13"/>
    <w:rsid w:val="00B62A33"/>
    <w:rsid w:val="00B63987"/>
    <w:rsid w:val="00B63BBD"/>
    <w:rsid w:val="00B63BF5"/>
    <w:rsid w:val="00B641FB"/>
    <w:rsid w:val="00B64323"/>
    <w:rsid w:val="00B643FC"/>
    <w:rsid w:val="00B64665"/>
    <w:rsid w:val="00B64B35"/>
    <w:rsid w:val="00B64B5B"/>
    <w:rsid w:val="00B65A83"/>
    <w:rsid w:val="00B65AE5"/>
    <w:rsid w:val="00B65BC5"/>
    <w:rsid w:val="00B65E89"/>
    <w:rsid w:val="00B66644"/>
    <w:rsid w:val="00B66BD3"/>
    <w:rsid w:val="00B67003"/>
    <w:rsid w:val="00B671C9"/>
    <w:rsid w:val="00B671EC"/>
    <w:rsid w:val="00B672C4"/>
    <w:rsid w:val="00B67565"/>
    <w:rsid w:val="00B67DBB"/>
    <w:rsid w:val="00B70491"/>
    <w:rsid w:val="00B71012"/>
    <w:rsid w:val="00B72463"/>
    <w:rsid w:val="00B724D5"/>
    <w:rsid w:val="00B725E0"/>
    <w:rsid w:val="00B72955"/>
    <w:rsid w:val="00B72FE2"/>
    <w:rsid w:val="00B734B5"/>
    <w:rsid w:val="00B7355E"/>
    <w:rsid w:val="00B737A7"/>
    <w:rsid w:val="00B73D94"/>
    <w:rsid w:val="00B73EAE"/>
    <w:rsid w:val="00B73F70"/>
    <w:rsid w:val="00B74317"/>
    <w:rsid w:val="00B7437F"/>
    <w:rsid w:val="00B7443E"/>
    <w:rsid w:val="00B751CF"/>
    <w:rsid w:val="00B75852"/>
    <w:rsid w:val="00B759BE"/>
    <w:rsid w:val="00B761D2"/>
    <w:rsid w:val="00B762BB"/>
    <w:rsid w:val="00B7649F"/>
    <w:rsid w:val="00B767AE"/>
    <w:rsid w:val="00B76CF7"/>
    <w:rsid w:val="00B7777F"/>
    <w:rsid w:val="00B77F0D"/>
    <w:rsid w:val="00B80439"/>
    <w:rsid w:val="00B806B5"/>
    <w:rsid w:val="00B80CCD"/>
    <w:rsid w:val="00B81776"/>
    <w:rsid w:val="00B81953"/>
    <w:rsid w:val="00B819D6"/>
    <w:rsid w:val="00B81C53"/>
    <w:rsid w:val="00B82454"/>
    <w:rsid w:val="00B8300B"/>
    <w:rsid w:val="00B8316F"/>
    <w:rsid w:val="00B83760"/>
    <w:rsid w:val="00B83875"/>
    <w:rsid w:val="00B83DF6"/>
    <w:rsid w:val="00B8522C"/>
    <w:rsid w:val="00B85261"/>
    <w:rsid w:val="00B853BC"/>
    <w:rsid w:val="00B86D73"/>
    <w:rsid w:val="00B86F6D"/>
    <w:rsid w:val="00B870DD"/>
    <w:rsid w:val="00B87268"/>
    <w:rsid w:val="00B87311"/>
    <w:rsid w:val="00B87B5E"/>
    <w:rsid w:val="00B90105"/>
    <w:rsid w:val="00B90C79"/>
    <w:rsid w:val="00B90D69"/>
    <w:rsid w:val="00B9156B"/>
    <w:rsid w:val="00B91B34"/>
    <w:rsid w:val="00B922AB"/>
    <w:rsid w:val="00B9230E"/>
    <w:rsid w:val="00B92AC4"/>
    <w:rsid w:val="00B92C96"/>
    <w:rsid w:val="00B936A4"/>
    <w:rsid w:val="00B93A6F"/>
    <w:rsid w:val="00B93FD9"/>
    <w:rsid w:val="00B9410A"/>
    <w:rsid w:val="00B94596"/>
    <w:rsid w:val="00B94A16"/>
    <w:rsid w:val="00B94F9B"/>
    <w:rsid w:val="00B95170"/>
    <w:rsid w:val="00B95CFB"/>
    <w:rsid w:val="00B95F65"/>
    <w:rsid w:val="00B963D7"/>
    <w:rsid w:val="00B96901"/>
    <w:rsid w:val="00B97B31"/>
    <w:rsid w:val="00B97D22"/>
    <w:rsid w:val="00BA07F2"/>
    <w:rsid w:val="00BA0EEA"/>
    <w:rsid w:val="00BA112B"/>
    <w:rsid w:val="00BA11EC"/>
    <w:rsid w:val="00BA159D"/>
    <w:rsid w:val="00BA21AE"/>
    <w:rsid w:val="00BA2CD1"/>
    <w:rsid w:val="00BA40AC"/>
    <w:rsid w:val="00BA4A53"/>
    <w:rsid w:val="00BA4E55"/>
    <w:rsid w:val="00BA50A5"/>
    <w:rsid w:val="00BA549C"/>
    <w:rsid w:val="00BA5969"/>
    <w:rsid w:val="00BA633A"/>
    <w:rsid w:val="00BA67FC"/>
    <w:rsid w:val="00BA6D0F"/>
    <w:rsid w:val="00BA6D33"/>
    <w:rsid w:val="00BA6E63"/>
    <w:rsid w:val="00BA7ABD"/>
    <w:rsid w:val="00BA7EB2"/>
    <w:rsid w:val="00BB0923"/>
    <w:rsid w:val="00BB1877"/>
    <w:rsid w:val="00BB1D3F"/>
    <w:rsid w:val="00BB25F6"/>
    <w:rsid w:val="00BB265B"/>
    <w:rsid w:val="00BB3176"/>
    <w:rsid w:val="00BB3740"/>
    <w:rsid w:val="00BB38F7"/>
    <w:rsid w:val="00BB4B98"/>
    <w:rsid w:val="00BB5304"/>
    <w:rsid w:val="00BB542E"/>
    <w:rsid w:val="00BB5FBE"/>
    <w:rsid w:val="00BB62B2"/>
    <w:rsid w:val="00BB69FE"/>
    <w:rsid w:val="00BB7133"/>
    <w:rsid w:val="00BB775A"/>
    <w:rsid w:val="00BB7C1F"/>
    <w:rsid w:val="00BC0FB8"/>
    <w:rsid w:val="00BC1AB8"/>
    <w:rsid w:val="00BC228A"/>
    <w:rsid w:val="00BC2D48"/>
    <w:rsid w:val="00BC2EDA"/>
    <w:rsid w:val="00BC2EF3"/>
    <w:rsid w:val="00BC3259"/>
    <w:rsid w:val="00BC39E7"/>
    <w:rsid w:val="00BC40AD"/>
    <w:rsid w:val="00BC4242"/>
    <w:rsid w:val="00BC42DB"/>
    <w:rsid w:val="00BC435D"/>
    <w:rsid w:val="00BC441F"/>
    <w:rsid w:val="00BC46E8"/>
    <w:rsid w:val="00BC4C92"/>
    <w:rsid w:val="00BC4EF8"/>
    <w:rsid w:val="00BC4F21"/>
    <w:rsid w:val="00BC5198"/>
    <w:rsid w:val="00BC706B"/>
    <w:rsid w:val="00BC7244"/>
    <w:rsid w:val="00BC7260"/>
    <w:rsid w:val="00BC726A"/>
    <w:rsid w:val="00BD1481"/>
    <w:rsid w:val="00BD1624"/>
    <w:rsid w:val="00BD1D1B"/>
    <w:rsid w:val="00BD270B"/>
    <w:rsid w:val="00BD37CB"/>
    <w:rsid w:val="00BD380A"/>
    <w:rsid w:val="00BD42DC"/>
    <w:rsid w:val="00BD4BF0"/>
    <w:rsid w:val="00BD5061"/>
    <w:rsid w:val="00BD5287"/>
    <w:rsid w:val="00BD7089"/>
    <w:rsid w:val="00BD76F5"/>
    <w:rsid w:val="00BD7C22"/>
    <w:rsid w:val="00BE001E"/>
    <w:rsid w:val="00BE0308"/>
    <w:rsid w:val="00BE0F6A"/>
    <w:rsid w:val="00BE1980"/>
    <w:rsid w:val="00BE1B1D"/>
    <w:rsid w:val="00BE20A4"/>
    <w:rsid w:val="00BE2CE2"/>
    <w:rsid w:val="00BE35AC"/>
    <w:rsid w:val="00BE3ACA"/>
    <w:rsid w:val="00BE3C20"/>
    <w:rsid w:val="00BE49B1"/>
    <w:rsid w:val="00BE4A69"/>
    <w:rsid w:val="00BE4E83"/>
    <w:rsid w:val="00BE5358"/>
    <w:rsid w:val="00BE5821"/>
    <w:rsid w:val="00BE58A4"/>
    <w:rsid w:val="00BE5F22"/>
    <w:rsid w:val="00BE6087"/>
    <w:rsid w:val="00BE66AF"/>
    <w:rsid w:val="00BE6F2D"/>
    <w:rsid w:val="00BE7EA9"/>
    <w:rsid w:val="00BF0488"/>
    <w:rsid w:val="00BF0683"/>
    <w:rsid w:val="00BF0699"/>
    <w:rsid w:val="00BF096E"/>
    <w:rsid w:val="00BF0D80"/>
    <w:rsid w:val="00BF16F4"/>
    <w:rsid w:val="00BF1B29"/>
    <w:rsid w:val="00BF1BBC"/>
    <w:rsid w:val="00BF1F7D"/>
    <w:rsid w:val="00BF257A"/>
    <w:rsid w:val="00BF33C3"/>
    <w:rsid w:val="00BF4217"/>
    <w:rsid w:val="00BF45F9"/>
    <w:rsid w:val="00BF52A1"/>
    <w:rsid w:val="00BF53B1"/>
    <w:rsid w:val="00BF56D1"/>
    <w:rsid w:val="00BF59E1"/>
    <w:rsid w:val="00BF5AC4"/>
    <w:rsid w:val="00BF67DD"/>
    <w:rsid w:val="00BF68A2"/>
    <w:rsid w:val="00BF6EBC"/>
    <w:rsid w:val="00BF7362"/>
    <w:rsid w:val="00BF7490"/>
    <w:rsid w:val="00BF7AF8"/>
    <w:rsid w:val="00BF7C3B"/>
    <w:rsid w:val="00BF7F38"/>
    <w:rsid w:val="00C00F7A"/>
    <w:rsid w:val="00C012F6"/>
    <w:rsid w:val="00C01D48"/>
    <w:rsid w:val="00C021ED"/>
    <w:rsid w:val="00C0287E"/>
    <w:rsid w:val="00C028E9"/>
    <w:rsid w:val="00C02C65"/>
    <w:rsid w:val="00C03260"/>
    <w:rsid w:val="00C03796"/>
    <w:rsid w:val="00C0419D"/>
    <w:rsid w:val="00C04466"/>
    <w:rsid w:val="00C0456B"/>
    <w:rsid w:val="00C05016"/>
    <w:rsid w:val="00C0533F"/>
    <w:rsid w:val="00C0564A"/>
    <w:rsid w:val="00C05B47"/>
    <w:rsid w:val="00C05BC1"/>
    <w:rsid w:val="00C06499"/>
    <w:rsid w:val="00C06BC6"/>
    <w:rsid w:val="00C076A8"/>
    <w:rsid w:val="00C07BEB"/>
    <w:rsid w:val="00C1026F"/>
    <w:rsid w:val="00C103C2"/>
    <w:rsid w:val="00C104B0"/>
    <w:rsid w:val="00C106FD"/>
    <w:rsid w:val="00C10859"/>
    <w:rsid w:val="00C10F4B"/>
    <w:rsid w:val="00C11599"/>
    <w:rsid w:val="00C117F3"/>
    <w:rsid w:val="00C11C1F"/>
    <w:rsid w:val="00C11E0B"/>
    <w:rsid w:val="00C1218C"/>
    <w:rsid w:val="00C1363E"/>
    <w:rsid w:val="00C138E4"/>
    <w:rsid w:val="00C14B1F"/>
    <w:rsid w:val="00C14D7F"/>
    <w:rsid w:val="00C15A19"/>
    <w:rsid w:val="00C15BB4"/>
    <w:rsid w:val="00C163B9"/>
    <w:rsid w:val="00C16F77"/>
    <w:rsid w:val="00C170AF"/>
    <w:rsid w:val="00C17857"/>
    <w:rsid w:val="00C17E6A"/>
    <w:rsid w:val="00C17ECD"/>
    <w:rsid w:val="00C21C36"/>
    <w:rsid w:val="00C22456"/>
    <w:rsid w:val="00C22463"/>
    <w:rsid w:val="00C232EE"/>
    <w:rsid w:val="00C23772"/>
    <w:rsid w:val="00C23ACF"/>
    <w:rsid w:val="00C23AFA"/>
    <w:rsid w:val="00C23DF9"/>
    <w:rsid w:val="00C24D6B"/>
    <w:rsid w:val="00C26214"/>
    <w:rsid w:val="00C27248"/>
    <w:rsid w:val="00C27391"/>
    <w:rsid w:val="00C273A2"/>
    <w:rsid w:val="00C27F20"/>
    <w:rsid w:val="00C27FC8"/>
    <w:rsid w:val="00C27FE0"/>
    <w:rsid w:val="00C30497"/>
    <w:rsid w:val="00C310B0"/>
    <w:rsid w:val="00C312A3"/>
    <w:rsid w:val="00C312C2"/>
    <w:rsid w:val="00C32447"/>
    <w:rsid w:val="00C32A82"/>
    <w:rsid w:val="00C32B57"/>
    <w:rsid w:val="00C3372C"/>
    <w:rsid w:val="00C33743"/>
    <w:rsid w:val="00C33E99"/>
    <w:rsid w:val="00C3415C"/>
    <w:rsid w:val="00C34340"/>
    <w:rsid w:val="00C346BC"/>
    <w:rsid w:val="00C34DEC"/>
    <w:rsid w:val="00C35ADB"/>
    <w:rsid w:val="00C3646F"/>
    <w:rsid w:val="00C37135"/>
    <w:rsid w:val="00C4069B"/>
    <w:rsid w:val="00C40B42"/>
    <w:rsid w:val="00C41471"/>
    <w:rsid w:val="00C42BFF"/>
    <w:rsid w:val="00C4467F"/>
    <w:rsid w:val="00C4470C"/>
    <w:rsid w:val="00C44C87"/>
    <w:rsid w:val="00C44EA1"/>
    <w:rsid w:val="00C451A5"/>
    <w:rsid w:val="00C4521E"/>
    <w:rsid w:val="00C45335"/>
    <w:rsid w:val="00C45C2B"/>
    <w:rsid w:val="00C4643B"/>
    <w:rsid w:val="00C466EB"/>
    <w:rsid w:val="00C46ACC"/>
    <w:rsid w:val="00C47104"/>
    <w:rsid w:val="00C477A7"/>
    <w:rsid w:val="00C509DC"/>
    <w:rsid w:val="00C50BCE"/>
    <w:rsid w:val="00C50E0F"/>
    <w:rsid w:val="00C51147"/>
    <w:rsid w:val="00C51619"/>
    <w:rsid w:val="00C51E0D"/>
    <w:rsid w:val="00C51FFE"/>
    <w:rsid w:val="00C522DE"/>
    <w:rsid w:val="00C5284D"/>
    <w:rsid w:val="00C534B4"/>
    <w:rsid w:val="00C5369B"/>
    <w:rsid w:val="00C538F0"/>
    <w:rsid w:val="00C53906"/>
    <w:rsid w:val="00C54179"/>
    <w:rsid w:val="00C541CE"/>
    <w:rsid w:val="00C54317"/>
    <w:rsid w:val="00C544AE"/>
    <w:rsid w:val="00C54976"/>
    <w:rsid w:val="00C54E45"/>
    <w:rsid w:val="00C55338"/>
    <w:rsid w:val="00C55FFB"/>
    <w:rsid w:val="00C562C8"/>
    <w:rsid w:val="00C56954"/>
    <w:rsid w:val="00C573FA"/>
    <w:rsid w:val="00C602D2"/>
    <w:rsid w:val="00C60347"/>
    <w:rsid w:val="00C6120E"/>
    <w:rsid w:val="00C6142E"/>
    <w:rsid w:val="00C61AB9"/>
    <w:rsid w:val="00C61C94"/>
    <w:rsid w:val="00C61EF4"/>
    <w:rsid w:val="00C62219"/>
    <w:rsid w:val="00C622D1"/>
    <w:rsid w:val="00C62887"/>
    <w:rsid w:val="00C62BE2"/>
    <w:rsid w:val="00C62C22"/>
    <w:rsid w:val="00C6383D"/>
    <w:rsid w:val="00C63A48"/>
    <w:rsid w:val="00C63BB5"/>
    <w:rsid w:val="00C63C11"/>
    <w:rsid w:val="00C63ED6"/>
    <w:rsid w:val="00C64C95"/>
    <w:rsid w:val="00C64F9E"/>
    <w:rsid w:val="00C65607"/>
    <w:rsid w:val="00C65908"/>
    <w:rsid w:val="00C65974"/>
    <w:rsid w:val="00C65DE4"/>
    <w:rsid w:val="00C6617F"/>
    <w:rsid w:val="00C6626A"/>
    <w:rsid w:val="00C66701"/>
    <w:rsid w:val="00C66978"/>
    <w:rsid w:val="00C66B4A"/>
    <w:rsid w:val="00C67353"/>
    <w:rsid w:val="00C67473"/>
    <w:rsid w:val="00C674D2"/>
    <w:rsid w:val="00C6787A"/>
    <w:rsid w:val="00C67C88"/>
    <w:rsid w:val="00C67E36"/>
    <w:rsid w:val="00C67E54"/>
    <w:rsid w:val="00C70136"/>
    <w:rsid w:val="00C70A51"/>
    <w:rsid w:val="00C70B19"/>
    <w:rsid w:val="00C71E6A"/>
    <w:rsid w:val="00C7224C"/>
    <w:rsid w:val="00C72799"/>
    <w:rsid w:val="00C727EC"/>
    <w:rsid w:val="00C72F2F"/>
    <w:rsid w:val="00C74015"/>
    <w:rsid w:val="00C7447B"/>
    <w:rsid w:val="00C75051"/>
    <w:rsid w:val="00C7511C"/>
    <w:rsid w:val="00C75348"/>
    <w:rsid w:val="00C75438"/>
    <w:rsid w:val="00C7595C"/>
    <w:rsid w:val="00C75D8A"/>
    <w:rsid w:val="00C76271"/>
    <w:rsid w:val="00C763F6"/>
    <w:rsid w:val="00C7700F"/>
    <w:rsid w:val="00C7735A"/>
    <w:rsid w:val="00C80FE8"/>
    <w:rsid w:val="00C81F32"/>
    <w:rsid w:val="00C81FDD"/>
    <w:rsid w:val="00C82336"/>
    <w:rsid w:val="00C8253C"/>
    <w:rsid w:val="00C8254E"/>
    <w:rsid w:val="00C82C23"/>
    <w:rsid w:val="00C83B0F"/>
    <w:rsid w:val="00C850D0"/>
    <w:rsid w:val="00C86437"/>
    <w:rsid w:val="00C86630"/>
    <w:rsid w:val="00C873C0"/>
    <w:rsid w:val="00C87DE5"/>
    <w:rsid w:val="00C901FE"/>
    <w:rsid w:val="00C907BE"/>
    <w:rsid w:val="00C90BBC"/>
    <w:rsid w:val="00C91118"/>
    <w:rsid w:val="00C916D7"/>
    <w:rsid w:val="00C91EC0"/>
    <w:rsid w:val="00C92082"/>
    <w:rsid w:val="00C940C2"/>
    <w:rsid w:val="00C944EA"/>
    <w:rsid w:val="00C94D1E"/>
    <w:rsid w:val="00C95628"/>
    <w:rsid w:val="00C975E4"/>
    <w:rsid w:val="00C97856"/>
    <w:rsid w:val="00C97937"/>
    <w:rsid w:val="00C97994"/>
    <w:rsid w:val="00C97C10"/>
    <w:rsid w:val="00C97EDE"/>
    <w:rsid w:val="00CA000B"/>
    <w:rsid w:val="00CA033E"/>
    <w:rsid w:val="00CA07D0"/>
    <w:rsid w:val="00CA0B88"/>
    <w:rsid w:val="00CA0E67"/>
    <w:rsid w:val="00CA1706"/>
    <w:rsid w:val="00CA1980"/>
    <w:rsid w:val="00CA31E0"/>
    <w:rsid w:val="00CA38B5"/>
    <w:rsid w:val="00CA39A2"/>
    <w:rsid w:val="00CA3A02"/>
    <w:rsid w:val="00CA4F71"/>
    <w:rsid w:val="00CA5125"/>
    <w:rsid w:val="00CA5171"/>
    <w:rsid w:val="00CA5253"/>
    <w:rsid w:val="00CA5A6B"/>
    <w:rsid w:val="00CA5C57"/>
    <w:rsid w:val="00CA5D60"/>
    <w:rsid w:val="00CA6046"/>
    <w:rsid w:val="00CA64BA"/>
    <w:rsid w:val="00CA6B8E"/>
    <w:rsid w:val="00CA7654"/>
    <w:rsid w:val="00CA7699"/>
    <w:rsid w:val="00CA783A"/>
    <w:rsid w:val="00CA7EAA"/>
    <w:rsid w:val="00CB02FE"/>
    <w:rsid w:val="00CB03FE"/>
    <w:rsid w:val="00CB13E7"/>
    <w:rsid w:val="00CB20AC"/>
    <w:rsid w:val="00CB2A17"/>
    <w:rsid w:val="00CB30F4"/>
    <w:rsid w:val="00CB3259"/>
    <w:rsid w:val="00CB351A"/>
    <w:rsid w:val="00CB38C8"/>
    <w:rsid w:val="00CB45A9"/>
    <w:rsid w:val="00CB48A7"/>
    <w:rsid w:val="00CB5115"/>
    <w:rsid w:val="00CB5DFD"/>
    <w:rsid w:val="00CB6472"/>
    <w:rsid w:val="00CB7370"/>
    <w:rsid w:val="00CB7929"/>
    <w:rsid w:val="00CB7AA8"/>
    <w:rsid w:val="00CC0151"/>
    <w:rsid w:val="00CC0C2C"/>
    <w:rsid w:val="00CC1CFF"/>
    <w:rsid w:val="00CC2EF1"/>
    <w:rsid w:val="00CC300D"/>
    <w:rsid w:val="00CC3228"/>
    <w:rsid w:val="00CC33E6"/>
    <w:rsid w:val="00CC44E2"/>
    <w:rsid w:val="00CC4920"/>
    <w:rsid w:val="00CC5A36"/>
    <w:rsid w:val="00CC6724"/>
    <w:rsid w:val="00CC7C45"/>
    <w:rsid w:val="00CD05A7"/>
    <w:rsid w:val="00CD16A5"/>
    <w:rsid w:val="00CD1D9D"/>
    <w:rsid w:val="00CD1E0A"/>
    <w:rsid w:val="00CD1F4A"/>
    <w:rsid w:val="00CD1FD5"/>
    <w:rsid w:val="00CD2266"/>
    <w:rsid w:val="00CD226B"/>
    <w:rsid w:val="00CD29F3"/>
    <w:rsid w:val="00CD3B25"/>
    <w:rsid w:val="00CD4773"/>
    <w:rsid w:val="00CD4F38"/>
    <w:rsid w:val="00CD547B"/>
    <w:rsid w:val="00CD5D11"/>
    <w:rsid w:val="00CD614F"/>
    <w:rsid w:val="00CD6350"/>
    <w:rsid w:val="00CD63AE"/>
    <w:rsid w:val="00CD64DD"/>
    <w:rsid w:val="00CD6F37"/>
    <w:rsid w:val="00CD7BF3"/>
    <w:rsid w:val="00CD7C89"/>
    <w:rsid w:val="00CD7CD5"/>
    <w:rsid w:val="00CE04EA"/>
    <w:rsid w:val="00CE05A9"/>
    <w:rsid w:val="00CE0CEB"/>
    <w:rsid w:val="00CE0DEA"/>
    <w:rsid w:val="00CE1309"/>
    <w:rsid w:val="00CE14AE"/>
    <w:rsid w:val="00CE14E3"/>
    <w:rsid w:val="00CE2977"/>
    <w:rsid w:val="00CE2A33"/>
    <w:rsid w:val="00CE2FCF"/>
    <w:rsid w:val="00CE3A85"/>
    <w:rsid w:val="00CE3C7C"/>
    <w:rsid w:val="00CE3FFD"/>
    <w:rsid w:val="00CE46A3"/>
    <w:rsid w:val="00CE46B6"/>
    <w:rsid w:val="00CE49A1"/>
    <w:rsid w:val="00CE4B20"/>
    <w:rsid w:val="00CE4FC5"/>
    <w:rsid w:val="00CE5814"/>
    <w:rsid w:val="00CE603D"/>
    <w:rsid w:val="00CE60F8"/>
    <w:rsid w:val="00CE6646"/>
    <w:rsid w:val="00CE7269"/>
    <w:rsid w:val="00CF06A4"/>
    <w:rsid w:val="00CF0E4C"/>
    <w:rsid w:val="00CF11E4"/>
    <w:rsid w:val="00CF1BFC"/>
    <w:rsid w:val="00CF1FF4"/>
    <w:rsid w:val="00CF2325"/>
    <w:rsid w:val="00CF2A07"/>
    <w:rsid w:val="00CF378C"/>
    <w:rsid w:val="00CF3DC4"/>
    <w:rsid w:val="00CF40A2"/>
    <w:rsid w:val="00CF4168"/>
    <w:rsid w:val="00CF4255"/>
    <w:rsid w:val="00CF45C2"/>
    <w:rsid w:val="00CF4E25"/>
    <w:rsid w:val="00CF4E66"/>
    <w:rsid w:val="00CF561E"/>
    <w:rsid w:val="00CF5CD0"/>
    <w:rsid w:val="00CF6624"/>
    <w:rsid w:val="00CF78B6"/>
    <w:rsid w:val="00CF7D08"/>
    <w:rsid w:val="00CF7D49"/>
    <w:rsid w:val="00CF7EBD"/>
    <w:rsid w:val="00D00020"/>
    <w:rsid w:val="00D00317"/>
    <w:rsid w:val="00D00955"/>
    <w:rsid w:val="00D00C83"/>
    <w:rsid w:val="00D012D0"/>
    <w:rsid w:val="00D01AB4"/>
    <w:rsid w:val="00D01E29"/>
    <w:rsid w:val="00D01FC6"/>
    <w:rsid w:val="00D02315"/>
    <w:rsid w:val="00D031D2"/>
    <w:rsid w:val="00D0334E"/>
    <w:rsid w:val="00D03459"/>
    <w:rsid w:val="00D036E3"/>
    <w:rsid w:val="00D037EE"/>
    <w:rsid w:val="00D03841"/>
    <w:rsid w:val="00D048EB"/>
    <w:rsid w:val="00D05BC2"/>
    <w:rsid w:val="00D0622B"/>
    <w:rsid w:val="00D06498"/>
    <w:rsid w:val="00D067A9"/>
    <w:rsid w:val="00D073EC"/>
    <w:rsid w:val="00D0747B"/>
    <w:rsid w:val="00D075EF"/>
    <w:rsid w:val="00D07843"/>
    <w:rsid w:val="00D109DC"/>
    <w:rsid w:val="00D10ACF"/>
    <w:rsid w:val="00D10DDE"/>
    <w:rsid w:val="00D117DA"/>
    <w:rsid w:val="00D1194D"/>
    <w:rsid w:val="00D11F30"/>
    <w:rsid w:val="00D12A1B"/>
    <w:rsid w:val="00D1303B"/>
    <w:rsid w:val="00D13EBA"/>
    <w:rsid w:val="00D14CB6"/>
    <w:rsid w:val="00D15253"/>
    <w:rsid w:val="00D15538"/>
    <w:rsid w:val="00D1668F"/>
    <w:rsid w:val="00D16AF7"/>
    <w:rsid w:val="00D174ED"/>
    <w:rsid w:val="00D201F1"/>
    <w:rsid w:val="00D20C04"/>
    <w:rsid w:val="00D2103C"/>
    <w:rsid w:val="00D22D23"/>
    <w:rsid w:val="00D230D4"/>
    <w:rsid w:val="00D23818"/>
    <w:rsid w:val="00D245E2"/>
    <w:rsid w:val="00D24A70"/>
    <w:rsid w:val="00D25643"/>
    <w:rsid w:val="00D2609E"/>
    <w:rsid w:val="00D270E2"/>
    <w:rsid w:val="00D275EA"/>
    <w:rsid w:val="00D27C31"/>
    <w:rsid w:val="00D27F5F"/>
    <w:rsid w:val="00D309E7"/>
    <w:rsid w:val="00D30AEF"/>
    <w:rsid w:val="00D30AF1"/>
    <w:rsid w:val="00D32291"/>
    <w:rsid w:val="00D32332"/>
    <w:rsid w:val="00D323A1"/>
    <w:rsid w:val="00D323C5"/>
    <w:rsid w:val="00D32CF9"/>
    <w:rsid w:val="00D33422"/>
    <w:rsid w:val="00D33774"/>
    <w:rsid w:val="00D34984"/>
    <w:rsid w:val="00D34B25"/>
    <w:rsid w:val="00D34FD8"/>
    <w:rsid w:val="00D353C7"/>
    <w:rsid w:val="00D35509"/>
    <w:rsid w:val="00D35C47"/>
    <w:rsid w:val="00D35E5A"/>
    <w:rsid w:val="00D361B7"/>
    <w:rsid w:val="00D36C79"/>
    <w:rsid w:val="00D37A23"/>
    <w:rsid w:val="00D37BC5"/>
    <w:rsid w:val="00D37EB7"/>
    <w:rsid w:val="00D401D9"/>
    <w:rsid w:val="00D4127E"/>
    <w:rsid w:val="00D4138F"/>
    <w:rsid w:val="00D413A1"/>
    <w:rsid w:val="00D41598"/>
    <w:rsid w:val="00D4180E"/>
    <w:rsid w:val="00D4195A"/>
    <w:rsid w:val="00D41CC4"/>
    <w:rsid w:val="00D41D0E"/>
    <w:rsid w:val="00D42345"/>
    <w:rsid w:val="00D4263E"/>
    <w:rsid w:val="00D42C44"/>
    <w:rsid w:val="00D433BB"/>
    <w:rsid w:val="00D43FC2"/>
    <w:rsid w:val="00D446BF"/>
    <w:rsid w:val="00D45553"/>
    <w:rsid w:val="00D4577A"/>
    <w:rsid w:val="00D45AEB"/>
    <w:rsid w:val="00D45F22"/>
    <w:rsid w:val="00D46549"/>
    <w:rsid w:val="00D46770"/>
    <w:rsid w:val="00D47331"/>
    <w:rsid w:val="00D47817"/>
    <w:rsid w:val="00D478DD"/>
    <w:rsid w:val="00D501C8"/>
    <w:rsid w:val="00D508FA"/>
    <w:rsid w:val="00D50988"/>
    <w:rsid w:val="00D50C70"/>
    <w:rsid w:val="00D50CC7"/>
    <w:rsid w:val="00D513DF"/>
    <w:rsid w:val="00D5220F"/>
    <w:rsid w:val="00D5294C"/>
    <w:rsid w:val="00D52C0A"/>
    <w:rsid w:val="00D5334C"/>
    <w:rsid w:val="00D534CB"/>
    <w:rsid w:val="00D54B7D"/>
    <w:rsid w:val="00D54E68"/>
    <w:rsid w:val="00D54F8E"/>
    <w:rsid w:val="00D55788"/>
    <w:rsid w:val="00D55C41"/>
    <w:rsid w:val="00D5621E"/>
    <w:rsid w:val="00D5645B"/>
    <w:rsid w:val="00D56524"/>
    <w:rsid w:val="00D56583"/>
    <w:rsid w:val="00D56897"/>
    <w:rsid w:val="00D57B08"/>
    <w:rsid w:val="00D57C2F"/>
    <w:rsid w:val="00D57E4B"/>
    <w:rsid w:val="00D600F3"/>
    <w:rsid w:val="00D6071F"/>
    <w:rsid w:val="00D6142D"/>
    <w:rsid w:val="00D61B16"/>
    <w:rsid w:val="00D61F46"/>
    <w:rsid w:val="00D62669"/>
    <w:rsid w:val="00D62707"/>
    <w:rsid w:val="00D62D0D"/>
    <w:rsid w:val="00D631D7"/>
    <w:rsid w:val="00D63522"/>
    <w:rsid w:val="00D638FF"/>
    <w:rsid w:val="00D63C55"/>
    <w:rsid w:val="00D63CC2"/>
    <w:rsid w:val="00D640D7"/>
    <w:rsid w:val="00D648FA"/>
    <w:rsid w:val="00D64C9C"/>
    <w:rsid w:val="00D65BA8"/>
    <w:rsid w:val="00D65C5B"/>
    <w:rsid w:val="00D65C7C"/>
    <w:rsid w:val="00D65D96"/>
    <w:rsid w:val="00D65F3F"/>
    <w:rsid w:val="00D6640B"/>
    <w:rsid w:val="00D6674E"/>
    <w:rsid w:val="00D667B7"/>
    <w:rsid w:val="00D66FDD"/>
    <w:rsid w:val="00D67D91"/>
    <w:rsid w:val="00D71A2B"/>
    <w:rsid w:val="00D71C6B"/>
    <w:rsid w:val="00D71D51"/>
    <w:rsid w:val="00D72013"/>
    <w:rsid w:val="00D7270E"/>
    <w:rsid w:val="00D72F2A"/>
    <w:rsid w:val="00D7390B"/>
    <w:rsid w:val="00D73AB7"/>
    <w:rsid w:val="00D73B1A"/>
    <w:rsid w:val="00D73E96"/>
    <w:rsid w:val="00D74104"/>
    <w:rsid w:val="00D74BB6"/>
    <w:rsid w:val="00D7518E"/>
    <w:rsid w:val="00D75D9B"/>
    <w:rsid w:val="00D75E6C"/>
    <w:rsid w:val="00D766F1"/>
    <w:rsid w:val="00D76D22"/>
    <w:rsid w:val="00D76F79"/>
    <w:rsid w:val="00D7700D"/>
    <w:rsid w:val="00D77829"/>
    <w:rsid w:val="00D803A5"/>
    <w:rsid w:val="00D81172"/>
    <w:rsid w:val="00D8119E"/>
    <w:rsid w:val="00D81474"/>
    <w:rsid w:val="00D81AFD"/>
    <w:rsid w:val="00D81C69"/>
    <w:rsid w:val="00D8219F"/>
    <w:rsid w:val="00D82404"/>
    <w:rsid w:val="00D826E7"/>
    <w:rsid w:val="00D82A07"/>
    <w:rsid w:val="00D82FDD"/>
    <w:rsid w:val="00D841C8"/>
    <w:rsid w:val="00D84C7C"/>
    <w:rsid w:val="00D86091"/>
    <w:rsid w:val="00D8659F"/>
    <w:rsid w:val="00D8668B"/>
    <w:rsid w:val="00D867D8"/>
    <w:rsid w:val="00D877CC"/>
    <w:rsid w:val="00D91730"/>
    <w:rsid w:val="00D9181E"/>
    <w:rsid w:val="00D91907"/>
    <w:rsid w:val="00D91B50"/>
    <w:rsid w:val="00D91CE9"/>
    <w:rsid w:val="00D91FA7"/>
    <w:rsid w:val="00D9204F"/>
    <w:rsid w:val="00D92859"/>
    <w:rsid w:val="00D92B31"/>
    <w:rsid w:val="00D933A3"/>
    <w:rsid w:val="00D93FAC"/>
    <w:rsid w:val="00D947A8"/>
    <w:rsid w:val="00D949CC"/>
    <w:rsid w:val="00D95A8E"/>
    <w:rsid w:val="00D960D2"/>
    <w:rsid w:val="00D96470"/>
    <w:rsid w:val="00D965E4"/>
    <w:rsid w:val="00D977F8"/>
    <w:rsid w:val="00DA1F65"/>
    <w:rsid w:val="00DA2172"/>
    <w:rsid w:val="00DA227C"/>
    <w:rsid w:val="00DA2F31"/>
    <w:rsid w:val="00DA2FD1"/>
    <w:rsid w:val="00DA3B45"/>
    <w:rsid w:val="00DA3D17"/>
    <w:rsid w:val="00DA4993"/>
    <w:rsid w:val="00DA4EB0"/>
    <w:rsid w:val="00DA507E"/>
    <w:rsid w:val="00DA6692"/>
    <w:rsid w:val="00DA7411"/>
    <w:rsid w:val="00DA7994"/>
    <w:rsid w:val="00DA7A5E"/>
    <w:rsid w:val="00DB0AF5"/>
    <w:rsid w:val="00DB108A"/>
    <w:rsid w:val="00DB122A"/>
    <w:rsid w:val="00DB150A"/>
    <w:rsid w:val="00DB1582"/>
    <w:rsid w:val="00DB1624"/>
    <w:rsid w:val="00DB176C"/>
    <w:rsid w:val="00DB19AE"/>
    <w:rsid w:val="00DB2925"/>
    <w:rsid w:val="00DB2E8F"/>
    <w:rsid w:val="00DB30E2"/>
    <w:rsid w:val="00DB3291"/>
    <w:rsid w:val="00DB3498"/>
    <w:rsid w:val="00DB368B"/>
    <w:rsid w:val="00DB3FB9"/>
    <w:rsid w:val="00DB4253"/>
    <w:rsid w:val="00DB4530"/>
    <w:rsid w:val="00DB4F6B"/>
    <w:rsid w:val="00DB5249"/>
    <w:rsid w:val="00DB615B"/>
    <w:rsid w:val="00DB68E3"/>
    <w:rsid w:val="00DB772B"/>
    <w:rsid w:val="00DB7875"/>
    <w:rsid w:val="00DB7E24"/>
    <w:rsid w:val="00DC05E4"/>
    <w:rsid w:val="00DC084D"/>
    <w:rsid w:val="00DC0A76"/>
    <w:rsid w:val="00DC0E45"/>
    <w:rsid w:val="00DC1E14"/>
    <w:rsid w:val="00DC2633"/>
    <w:rsid w:val="00DC27C2"/>
    <w:rsid w:val="00DC283B"/>
    <w:rsid w:val="00DC3862"/>
    <w:rsid w:val="00DC3FBD"/>
    <w:rsid w:val="00DC5D9C"/>
    <w:rsid w:val="00DC6249"/>
    <w:rsid w:val="00DC6DEC"/>
    <w:rsid w:val="00DD0110"/>
    <w:rsid w:val="00DD0FE0"/>
    <w:rsid w:val="00DD161F"/>
    <w:rsid w:val="00DD23E4"/>
    <w:rsid w:val="00DD23F7"/>
    <w:rsid w:val="00DD2995"/>
    <w:rsid w:val="00DD3508"/>
    <w:rsid w:val="00DD3992"/>
    <w:rsid w:val="00DD445F"/>
    <w:rsid w:val="00DD4D37"/>
    <w:rsid w:val="00DD5CA0"/>
    <w:rsid w:val="00DD6A19"/>
    <w:rsid w:val="00DD6E77"/>
    <w:rsid w:val="00DD7290"/>
    <w:rsid w:val="00DD7307"/>
    <w:rsid w:val="00DE04F7"/>
    <w:rsid w:val="00DE0791"/>
    <w:rsid w:val="00DE2DB4"/>
    <w:rsid w:val="00DE2E8F"/>
    <w:rsid w:val="00DE351D"/>
    <w:rsid w:val="00DE36EC"/>
    <w:rsid w:val="00DE3EA3"/>
    <w:rsid w:val="00DE40C4"/>
    <w:rsid w:val="00DE433E"/>
    <w:rsid w:val="00DE599F"/>
    <w:rsid w:val="00DE5B58"/>
    <w:rsid w:val="00DE5E1D"/>
    <w:rsid w:val="00DE6826"/>
    <w:rsid w:val="00DE6B5A"/>
    <w:rsid w:val="00DE759D"/>
    <w:rsid w:val="00DE7AB6"/>
    <w:rsid w:val="00DF01B8"/>
    <w:rsid w:val="00DF0581"/>
    <w:rsid w:val="00DF06A4"/>
    <w:rsid w:val="00DF0A83"/>
    <w:rsid w:val="00DF0DBD"/>
    <w:rsid w:val="00DF180D"/>
    <w:rsid w:val="00DF1A75"/>
    <w:rsid w:val="00DF213B"/>
    <w:rsid w:val="00DF2DAF"/>
    <w:rsid w:val="00DF2E85"/>
    <w:rsid w:val="00DF3DF9"/>
    <w:rsid w:val="00DF412F"/>
    <w:rsid w:val="00DF4433"/>
    <w:rsid w:val="00DF5481"/>
    <w:rsid w:val="00DF6551"/>
    <w:rsid w:val="00DF69B8"/>
    <w:rsid w:val="00DF6E25"/>
    <w:rsid w:val="00DF7469"/>
    <w:rsid w:val="00E004C9"/>
    <w:rsid w:val="00E006B0"/>
    <w:rsid w:val="00E014B5"/>
    <w:rsid w:val="00E014DD"/>
    <w:rsid w:val="00E017C9"/>
    <w:rsid w:val="00E01A99"/>
    <w:rsid w:val="00E020E1"/>
    <w:rsid w:val="00E03445"/>
    <w:rsid w:val="00E0379E"/>
    <w:rsid w:val="00E03EC2"/>
    <w:rsid w:val="00E03F76"/>
    <w:rsid w:val="00E0443A"/>
    <w:rsid w:val="00E05247"/>
    <w:rsid w:val="00E055B5"/>
    <w:rsid w:val="00E05F16"/>
    <w:rsid w:val="00E06DA8"/>
    <w:rsid w:val="00E07E94"/>
    <w:rsid w:val="00E10CB4"/>
    <w:rsid w:val="00E11598"/>
    <w:rsid w:val="00E1195D"/>
    <w:rsid w:val="00E11C3C"/>
    <w:rsid w:val="00E12E12"/>
    <w:rsid w:val="00E12EF9"/>
    <w:rsid w:val="00E1342B"/>
    <w:rsid w:val="00E13459"/>
    <w:rsid w:val="00E137E6"/>
    <w:rsid w:val="00E13EEB"/>
    <w:rsid w:val="00E14515"/>
    <w:rsid w:val="00E14AE3"/>
    <w:rsid w:val="00E14F20"/>
    <w:rsid w:val="00E14F2C"/>
    <w:rsid w:val="00E1540C"/>
    <w:rsid w:val="00E15CC0"/>
    <w:rsid w:val="00E15F08"/>
    <w:rsid w:val="00E1641D"/>
    <w:rsid w:val="00E16D31"/>
    <w:rsid w:val="00E17B8F"/>
    <w:rsid w:val="00E20601"/>
    <w:rsid w:val="00E208B1"/>
    <w:rsid w:val="00E21DC1"/>
    <w:rsid w:val="00E22410"/>
    <w:rsid w:val="00E2260D"/>
    <w:rsid w:val="00E234E0"/>
    <w:rsid w:val="00E236CF"/>
    <w:rsid w:val="00E24DC7"/>
    <w:rsid w:val="00E25075"/>
    <w:rsid w:val="00E255D9"/>
    <w:rsid w:val="00E25869"/>
    <w:rsid w:val="00E2681E"/>
    <w:rsid w:val="00E26A34"/>
    <w:rsid w:val="00E26D30"/>
    <w:rsid w:val="00E26D37"/>
    <w:rsid w:val="00E27B96"/>
    <w:rsid w:val="00E300BA"/>
    <w:rsid w:val="00E301DD"/>
    <w:rsid w:val="00E3022B"/>
    <w:rsid w:val="00E30473"/>
    <w:rsid w:val="00E3060B"/>
    <w:rsid w:val="00E30E92"/>
    <w:rsid w:val="00E31895"/>
    <w:rsid w:val="00E31C30"/>
    <w:rsid w:val="00E32DF0"/>
    <w:rsid w:val="00E330ED"/>
    <w:rsid w:val="00E335B4"/>
    <w:rsid w:val="00E34164"/>
    <w:rsid w:val="00E3449C"/>
    <w:rsid w:val="00E348B6"/>
    <w:rsid w:val="00E3556E"/>
    <w:rsid w:val="00E3575B"/>
    <w:rsid w:val="00E35965"/>
    <w:rsid w:val="00E35A5A"/>
    <w:rsid w:val="00E35E09"/>
    <w:rsid w:val="00E3613F"/>
    <w:rsid w:val="00E36430"/>
    <w:rsid w:val="00E36A06"/>
    <w:rsid w:val="00E3736A"/>
    <w:rsid w:val="00E409BA"/>
    <w:rsid w:val="00E41618"/>
    <w:rsid w:val="00E41A6E"/>
    <w:rsid w:val="00E41B4C"/>
    <w:rsid w:val="00E41BE4"/>
    <w:rsid w:val="00E41D35"/>
    <w:rsid w:val="00E41F15"/>
    <w:rsid w:val="00E42390"/>
    <w:rsid w:val="00E42668"/>
    <w:rsid w:val="00E42769"/>
    <w:rsid w:val="00E42A62"/>
    <w:rsid w:val="00E43504"/>
    <w:rsid w:val="00E43952"/>
    <w:rsid w:val="00E43C30"/>
    <w:rsid w:val="00E44302"/>
    <w:rsid w:val="00E455A3"/>
    <w:rsid w:val="00E45914"/>
    <w:rsid w:val="00E45979"/>
    <w:rsid w:val="00E46270"/>
    <w:rsid w:val="00E4680C"/>
    <w:rsid w:val="00E50022"/>
    <w:rsid w:val="00E50159"/>
    <w:rsid w:val="00E50AA4"/>
    <w:rsid w:val="00E50B39"/>
    <w:rsid w:val="00E5190A"/>
    <w:rsid w:val="00E51DD2"/>
    <w:rsid w:val="00E521C4"/>
    <w:rsid w:val="00E524D3"/>
    <w:rsid w:val="00E527BA"/>
    <w:rsid w:val="00E52BC6"/>
    <w:rsid w:val="00E52D01"/>
    <w:rsid w:val="00E52E1F"/>
    <w:rsid w:val="00E53EE2"/>
    <w:rsid w:val="00E54978"/>
    <w:rsid w:val="00E54BE2"/>
    <w:rsid w:val="00E55CC7"/>
    <w:rsid w:val="00E56128"/>
    <w:rsid w:val="00E564D8"/>
    <w:rsid w:val="00E57336"/>
    <w:rsid w:val="00E5752F"/>
    <w:rsid w:val="00E57DC9"/>
    <w:rsid w:val="00E6136F"/>
    <w:rsid w:val="00E61663"/>
    <w:rsid w:val="00E616F4"/>
    <w:rsid w:val="00E61ABD"/>
    <w:rsid w:val="00E61B5E"/>
    <w:rsid w:val="00E61D1B"/>
    <w:rsid w:val="00E6217B"/>
    <w:rsid w:val="00E6294A"/>
    <w:rsid w:val="00E638EF"/>
    <w:rsid w:val="00E641C6"/>
    <w:rsid w:val="00E6488D"/>
    <w:rsid w:val="00E64950"/>
    <w:rsid w:val="00E64B2B"/>
    <w:rsid w:val="00E65729"/>
    <w:rsid w:val="00E66286"/>
    <w:rsid w:val="00E663A1"/>
    <w:rsid w:val="00E66429"/>
    <w:rsid w:val="00E66E40"/>
    <w:rsid w:val="00E7004E"/>
    <w:rsid w:val="00E7091E"/>
    <w:rsid w:val="00E70BD2"/>
    <w:rsid w:val="00E70EDE"/>
    <w:rsid w:val="00E70F96"/>
    <w:rsid w:val="00E717D6"/>
    <w:rsid w:val="00E720F4"/>
    <w:rsid w:val="00E7283A"/>
    <w:rsid w:val="00E72B36"/>
    <w:rsid w:val="00E72E29"/>
    <w:rsid w:val="00E7371E"/>
    <w:rsid w:val="00E74242"/>
    <w:rsid w:val="00E7449E"/>
    <w:rsid w:val="00E74666"/>
    <w:rsid w:val="00E74904"/>
    <w:rsid w:val="00E7514F"/>
    <w:rsid w:val="00E751C2"/>
    <w:rsid w:val="00E751FF"/>
    <w:rsid w:val="00E7531A"/>
    <w:rsid w:val="00E7617B"/>
    <w:rsid w:val="00E761B5"/>
    <w:rsid w:val="00E76F6D"/>
    <w:rsid w:val="00E772F0"/>
    <w:rsid w:val="00E774EC"/>
    <w:rsid w:val="00E7799F"/>
    <w:rsid w:val="00E77C56"/>
    <w:rsid w:val="00E8020C"/>
    <w:rsid w:val="00E802C7"/>
    <w:rsid w:val="00E80631"/>
    <w:rsid w:val="00E815E5"/>
    <w:rsid w:val="00E81BF7"/>
    <w:rsid w:val="00E81CA2"/>
    <w:rsid w:val="00E822AC"/>
    <w:rsid w:val="00E826BB"/>
    <w:rsid w:val="00E83057"/>
    <w:rsid w:val="00E835D1"/>
    <w:rsid w:val="00E8367E"/>
    <w:rsid w:val="00E846F1"/>
    <w:rsid w:val="00E84730"/>
    <w:rsid w:val="00E847FA"/>
    <w:rsid w:val="00E855C6"/>
    <w:rsid w:val="00E85B91"/>
    <w:rsid w:val="00E860DA"/>
    <w:rsid w:val="00E864C0"/>
    <w:rsid w:val="00E87B2E"/>
    <w:rsid w:val="00E901C0"/>
    <w:rsid w:val="00E9095F"/>
    <w:rsid w:val="00E90A34"/>
    <w:rsid w:val="00E92E7E"/>
    <w:rsid w:val="00E933E5"/>
    <w:rsid w:val="00E94B06"/>
    <w:rsid w:val="00E94B88"/>
    <w:rsid w:val="00E94D53"/>
    <w:rsid w:val="00E94DA3"/>
    <w:rsid w:val="00E96363"/>
    <w:rsid w:val="00E96889"/>
    <w:rsid w:val="00E968F6"/>
    <w:rsid w:val="00E96EB2"/>
    <w:rsid w:val="00E97212"/>
    <w:rsid w:val="00E976B1"/>
    <w:rsid w:val="00E9799B"/>
    <w:rsid w:val="00E97F8C"/>
    <w:rsid w:val="00EA0040"/>
    <w:rsid w:val="00EA117D"/>
    <w:rsid w:val="00EA150C"/>
    <w:rsid w:val="00EA1773"/>
    <w:rsid w:val="00EA277E"/>
    <w:rsid w:val="00EA27A6"/>
    <w:rsid w:val="00EA291F"/>
    <w:rsid w:val="00EA541D"/>
    <w:rsid w:val="00EA5AA6"/>
    <w:rsid w:val="00EA660B"/>
    <w:rsid w:val="00EA6B11"/>
    <w:rsid w:val="00EA6E59"/>
    <w:rsid w:val="00EA6EBA"/>
    <w:rsid w:val="00EA74B0"/>
    <w:rsid w:val="00EB0872"/>
    <w:rsid w:val="00EB1742"/>
    <w:rsid w:val="00EB177A"/>
    <w:rsid w:val="00EB1B7F"/>
    <w:rsid w:val="00EB1F76"/>
    <w:rsid w:val="00EB214A"/>
    <w:rsid w:val="00EB2933"/>
    <w:rsid w:val="00EB29F1"/>
    <w:rsid w:val="00EB2E88"/>
    <w:rsid w:val="00EB4BE2"/>
    <w:rsid w:val="00EB4E13"/>
    <w:rsid w:val="00EB4F7A"/>
    <w:rsid w:val="00EB5469"/>
    <w:rsid w:val="00EB5DF7"/>
    <w:rsid w:val="00EB5E85"/>
    <w:rsid w:val="00EB5FCC"/>
    <w:rsid w:val="00EB6D6C"/>
    <w:rsid w:val="00EB722B"/>
    <w:rsid w:val="00EB72A8"/>
    <w:rsid w:val="00EB7428"/>
    <w:rsid w:val="00EC006A"/>
    <w:rsid w:val="00EC0490"/>
    <w:rsid w:val="00EC0B30"/>
    <w:rsid w:val="00EC0C0F"/>
    <w:rsid w:val="00EC133E"/>
    <w:rsid w:val="00EC1578"/>
    <w:rsid w:val="00EC18FE"/>
    <w:rsid w:val="00EC1C36"/>
    <w:rsid w:val="00EC2281"/>
    <w:rsid w:val="00EC2AE5"/>
    <w:rsid w:val="00EC2EC4"/>
    <w:rsid w:val="00EC3189"/>
    <w:rsid w:val="00EC3E06"/>
    <w:rsid w:val="00EC4D95"/>
    <w:rsid w:val="00EC5272"/>
    <w:rsid w:val="00EC52AB"/>
    <w:rsid w:val="00EC553A"/>
    <w:rsid w:val="00EC56CA"/>
    <w:rsid w:val="00EC5800"/>
    <w:rsid w:val="00EC5AB7"/>
    <w:rsid w:val="00EC674E"/>
    <w:rsid w:val="00EC6F6D"/>
    <w:rsid w:val="00EC706C"/>
    <w:rsid w:val="00EC7FF8"/>
    <w:rsid w:val="00ED0424"/>
    <w:rsid w:val="00ED0A91"/>
    <w:rsid w:val="00ED0F18"/>
    <w:rsid w:val="00ED122A"/>
    <w:rsid w:val="00ED1951"/>
    <w:rsid w:val="00ED1A4D"/>
    <w:rsid w:val="00ED1BAD"/>
    <w:rsid w:val="00ED362C"/>
    <w:rsid w:val="00ED3847"/>
    <w:rsid w:val="00ED46CB"/>
    <w:rsid w:val="00ED53CC"/>
    <w:rsid w:val="00ED649D"/>
    <w:rsid w:val="00ED6A9E"/>
    <w:rsid w:val="00ED6EEA"/>
    <w:rsid w:val="00ED7D9E"/>
    <w:rsid w:val="00ED7DD8"/>
    <w:rsid w:val="00EE0886"/>
    <w:rsid w:val="00EE1442"/>
    <w:rsid w:val="00EE167F"/>
    <w:rsid w:val="00EE17B4"/>
    <w:rsid w:val="00EE1B1A"/>
    <w:rsid w:val="00EE20EA"/>
    <w:rsid w:val="00EE29A7"/>
    <w:rsid w:val="00EE345E"/>
    <w:rsid w:val="00EE4035"/>
    <w:rsid w:val="00EE49B3"/>
    <w:rsid w:val="00EE4AB2"/>
    <w:rsid w:val="00EE4ACD"/>
    <w:rsid w:val="00EE56DA"/>
    <w:rsid w:val="00EE5C26"/>
    <w:rsid w:val="00EE5C9E"/>
    <w:rsid w:val="00EE60A0"/>
    <w:rsid w:val="00EE61B2"/>
    <w:rsid w:val="00EE6431"/>
    <w:rsid w:val="00EE64CB"/>
    <w:rsid w:val="00EE7CCF"/>
    <w:rsid w:val="00EF0A08"/>
    <w:rsid w:val="00EF1507"/>
    <w:rsid w:val="00EF17D0"/>
    <w:rsid w:val="00EF1D91"/>
    <w:rsid w:val="00EF2920"/>
    <w:rsid w:val="00EF2CC5"/>
    <w:rsid w:val="00EF3313"/>
    <w:rsid w:val="00EF3C42"/>
    <w:rsid w:val="00EF41FD"/>
    <w:rsid w:val="00EF5BFE"/>
    <w:rsid w:val="00EF66C5"/>
    <w:rsid w:val="00EF67EA"/>
    <w:rsid w:val="00EF78CE"/>
    <w:rsid w:val="00EF7AFF"/>
    <w:rsid w:val="00EF7D7C"/>
    <w:rsid w:val="00EF7DB0"/>
    <w:rsid w:val="00EF7DE9"/>
    <w:rsid w:val="00EF7FD0"/>
    <w:rsid w:val="00F001D7"/>
    <w:rsid w:val="00F00B18"/>
    <w:rsid w:val="00F01920"/>
    <w:rsid w:val="00F03386"/>
    <w:rsid w:val="00F03DA5"/>
    <w:rsid w:val="00F04222"/>
    <w:rsid w:val="00F044CD"/>
    <w:rsid w:val="00F04A9C"/>
    <w:rsid w:val="00F05777"/>
    <w:rsid w:val="00F05885"/>
    <w:rsid w:val="00F05A8B"/>
    <w:rsid w:val="00F05C6B"/>
    <w:rsid w:val="00F07581"/>
    <w:rsid w:val="00F0760E"/>
    <w:rsid w:val="00F1004E"/>
    <w:rsid w:val="00F10281"/>
    <w:rsid w:val="00F102D0"/>
    <w:rsid w:val="00F103C4"/>
    <w:rsid w:val="00F10C02"/>
    <w:rsid w:val="00F1199E"/>
    <w:rsid w:val="00F12465"/>
    <w:rsid w:val="00F134A9"/>
    <w:rsid w:val="00F134C1"/>
    <w:rsid w:val="00F139AA"/>
    <w:rsid w:val="00F139D5"/>
    <w:rsid w:val="00F13E89"/>
    <w:rsid w:val="00F14B2A"/>
    <w:rsid w:val="00F14FF6"/>
    <w:rsid w:val="00F16AC0"/>
    <w:rsid w:val="00F175A5"/>
    <w:rsid w:val="00F17C92"/>
    <w:rsid w:val="00F204B6"/>
    <w:rsid w:val="00F21A6A"/>
    <w:rsid w:val="00F22293"/>
    <w:rsid w:val="00F22C2A"/>
    <w:rsid w:val="00F22E33"/>
    <w:rsid w:val="00F233B1"/>
    <w:rsid w:val="00F23B6D"/>
    <w:rsid w:val="00F25274"/>
    <w:rsid w:val="00F26197"/>
    <w:rsid w:val="00F2639C"/>
    <w:rsid w:val="00F26B57"/>
    <w:rsid w:val="00F26BEF"/>
    <w:rsid w:val="00F27551"/>
    <w:rsid w:val="00F3037C"/>
    <w:rsid w:val="00F30946"/>
    <w:rsid w:val="00F314D6"/>
    <w:rsid w:val="00F316A2"/>
    <w:rsid w:val="00F31956"/>
    <w:rsid w:val="00F31E1B"/>
    <w:rsid w:val="00F32F53"/>
    <w:rsid w:val="00F332A4"/>
    <w:rsid w:val="00F33930"/>
    <w:rsid w:val="00F33A8B"/>
    <w:rsid w:val="00F3519C"/>
    <w:rsid w:val="00F35A38"/>
    <w:rsid w:val="00F35B66"/>
    <w:rsid w:val="00F35C3C"/>
    <w:rsid w:val="00F35E8F"/>
    <w:rsid w:val="00F3703B"/>
    <w:rsid w:val="00F371E4"/>
    <w:rsid w:val="00F374AE"/>
    <w:rsid w:val="00F378D8"/>
    <w:rsid w:val="00F37DBD"/>
    <w:rsid w:val="00F40981"/>
    <w:rsid w:val="00F41D31"/>
    <w:rsid w:val="00F41E62"/>
    <w:rsid w:val="00F41ED3"/>
    <w:rsid w:val="00F420EA"/>
    <w:rsid w:val="00F423E5"/>
    <w:rsid w:val="00F425A0"/>
    <w:rsid w:val="00F42D9E"/>
    <w:rsid w:val="00F43803"/>
    <w:rsid w:val="00F43A34"/>
    <w:rsid w:val="00F43B75"/>
    <w:rsid w:val="00F43F14"/>
    <w:rsid w:val="00F44315"/>
    <w:rsid w:val="00F44E03"/>
    <w:rsid w:val="00F45331"/>
    <w:rsid w:val="00F46740"/>
    <w:rsid w:val="00F4682A"/>
    <w:rsid w:val="00F46838"/>
    <w:rsid w:val="00F47756"/>
    <w:rsid w:val="00F47CCB"/>
    <w:rsid w:val="00F47D27"/>
    <w:rsid w:val="00F509FD"/>
    <w:rsid w:val="00F50BC7"/>
    <w:rsid w:val="00F51096"/>
    <w:rsid w:val="00F5148B"/>
    <w:rsid w:val="00F521A5"/>
    <w:rsid w:val="00F525E9"/>
    <w:rsid w:val="00F52B5F"/>
    <w:rsid w:val="00F52F80"/>
    <w:rsid w:val="00F539C8"/>
    <w:rsid w:val="00F5434E"/>
    <w:rsid w:val="00F54DA1"/>
    <w:rsid w:val="00F54ED5"/>
    <w:rsid w:val="00F552FE"/>
    <w:rsid w:val="00F554EB"/>
    <w:rsid w:val="00F56B35"/>
    <w:rsid w:val="00F57006"/>
    <w:rsid w:val="00F5731A"/>
    <w:rsid w:val="00F57513"/>
    <w:rsid w:val="00F60138"/>
    <w:rsid w:val="00F605CF"/>
    <w:rsid w:val="00F60B10"/>
    <w:rsid w:val="00F60E69"/>
    <w:rsid w:val="00F610A7"/>
    <w:rsid w:val="00F6148E"/>
    <w:rsid w:val="00F61568"/>
    <w:rsid w:val="00F61FBF"/>
    <w:rsid w:val="00F622C1"/>
    <w:rsid w:val="00F62391"/>
    <w:rsid w:val="00F62541"/>
    <w:rsid w:val="00F629F0"/>
    <w:rsid w:val="00F62CB6"/>
    <w:rsid w:val="00F63166"/>
    <w:rsid w:val="00F64F28"/>
    <w:rsid w:val="00F656D4"/>
    <w:rsid w:val="00F65E91"/>
    <w:rsid w:val="00F6615D"/>
    <w:rsid w:val="00F6639D"/>
    <w:rsid w:val="00F665FD"/>
    <w:rsid w:val="00F66710"/>
    <w:rsid w:val="00F66A13"/>
    <w:rsid w:val="00F66ACD"/>
    <w:rsid w:val="00F66BA4"/>
    <w:rsid w:val="00F67AF5"/>
    <w:rsid w:val="00F67ECE"/>
    <w:rsid w:val="00F70716"/>
    <w:rsid w:val="00F7075C"/>
    <w:rsid w:val="00F71109"/>
    <w:rsid w:val="00F71C0E"/>
    <w:rsid w:val="00F73664"/>
    <w:rsid w:val="00F73828"/>
    <w:rsid w:val="00F73B85"/>
    <w:rsid w:val="00F743C6"/>
    <w:rsid w:val="00F74800"/>
    <w:rsid w:val="00F74E9F"/>
    <w:rsid w:val="00F765AD"/>
    <w:rsid w:val="00F76D85"/>
    <w:rsid w:val="00F76E56"/>
    <w:rsid w:val="00F76EE5"/>
    <w:rsid w:val="00F772A3"/>
    <w:rsid w:val="00F7785C"/>
    <w:rsid w:val="00F77C86"/>
    <w:rsid w:val="00F810A6"/>
    <w:rsid w:val="00F81383"/>
    <w:rsid w:val="00F82029"/>
    <w:rsid w:val="00F828AE"/>
    <w:rsid w:val="00F82F52"/>
    <w:rsid w:val="00F83C03"/>
    <w:rsid w:val="00F83E6E"/>
    <w:rsid w:val="00F84417"/>
    <w:rsid w:val="00F845CB"/>
    <w:rsid w:val="00F8495A"/>
    <w:rsid w:val="00F84A49"/>
    <w:rsid w:val="00F84C73"/>
    <w:rsid w:val="00F84DF0"/>
    <w:rsid w:val="00F84EF7"/>
    <w:rsid w:val="00F8507F"/>
    <w:rsid w:val="00F85390"/>
    <w:rsid w:val="00F85E89"/>
    <w:rsid w:val="00F86151"/>
    <w:rsid w:val="00F862FF"/>
    <w:rsid w:val="00F86C4B"/>
    <w:rsid w:val="00F871A9"/>
    <w:rsid w:val="00F905D5"/>
    <w:rsid w:val="00F90D7A"/>
    <w:rsid w:val="00F91E9A"/>
    <w:rsid w:val="00F921E8"/>
    <w:rsid w:val="00F923BC"/>
    <w:rsid w:val="00F93419"/>
    <w:rsid w:val="00F93694"/>
    <w:rsid w:val="00F93F52"/>
    <w:rsid w:val="00F95738"/>
    <w:rsid w:val="00F96044"/>
    <w:rsid w:val="00F961E0"/>
    <w:rsid w:val="00F97546"/>
    <w:rsid w:val="00F97A06"/>
    <w:rsid w:val="00FA0C9A"/>
    <w:rsid w:val="00FA12B6"/>
    <w:rsid w:val="00FA1BD3"/>
    <w:rsid w:val="00FA391E"/>
    <w:rsid w:val="00FA3D5B"/>
    <w:rsid w:val="00FA4778"/>
    <w:rsid w:val="00FA509E"/>
    <w:rsid w:val="00FA533E"/>
    <w:rsid w:val="00FA5B2F"/>
    <w:rsid w:val="00FA62A2"/>
    <w:rsid w:val="00FA6EC6"/>
    <w:rsid w:val="00FB060D"/>
    <w:rsid w:val="00FB0A53"/>
    <w:rsid w:val="00FB111F"/>
    <w:rsid w:val="00FB3158"/>
    <w:rsid w:val="00FB31BC"/>
    <w:rsid w:val="00FB3379"/>
    <w:rsid w:val="00FB3446"/>
    <w:rsid w:val="00FB3BF8"/>
    <w:rsid w:val="00FB3C25"/>
    <w:rsid w:val="00FB3EB8"/>
    <w:rsid w:val="00FB45E8"/>
    <w:rsid w:val="00FB484D"/>
    <w:rsid w:val="00FB533A"/>
    <w:rsid w:val="00FB5621"/>
    <w:rsid w:val="00FB58CF"/>
    <w:rsid w:val="00FB6087"/>
    <w:rsid w:val="00FB69A6"/>
    <w:rsid w:val="00FB69CF"/>
    <w:rsid w:val="00FB6D65"/>
    <w:rsid w:val="00FB70E1"/>
    <w:rsid w:val="00FB7857"/>
    <w:rsid w:val="00FB7DEC"/>
    <w:rsid w:val="00FC0021"/>
    <w:rsid w:val="00FC075A"/>
    <w:rsid w:val="00FC1152"/>
    <w:rsid w:val="00FC1340"/>
    <w:rsid w:val="00FC1960"/>
    <w:rsid w:val="00FC2E97"/>
    <w:rsid w:val="00FC3C58"/>
    <w:rsid w:val="00FC3E56"/>
    <w:rsid w:val="00FC43F8"/>
    <w:rsid w:val="00FC47A7"/>
    <w:rsid w:val="00FC65D3"/>
    <w:rsid w:val="00FC669D"/>
    <w:rsid w:val="00FC6B08"/>
    <w:rsid w:val="00FC70D1"/>
    <w:rsid w:val="00FC7837"/>
    <w:rsid w:val="00FC7911"/>
    <w:rsid w:val="00FC7E98"/>
    <w:rsid w:val="00FD00B2"/>
    <w:rsid w:val="00FD01E9"/>
    <w:rsid w:val="00FD0D07"/>
    <w:rsid w:val="00FD0D43"/>
    <w:rsid w:val="00FD125E"/>
    <w:rsid w:val="00FD216B"/>
    <w:rsid w:val="00FD24CD"/>
    <w:rsid w:val="00FD2BC6"/>
    <w:rsid w:val="00FD3490"/>
    <w:rsid w:val="00FD50AA"/>
    <w:rsid w:val="00FD5194"/>
    <w:rsid w:val="00FD5EBC"/>
    <w:rsid w:val="00FD5FF7"/>
    <w:rsid w:val="00FD61A6"/>
    <w:rsid w:val="00FD622D"/>
    <w:rsid w:val="00FD64FD"/>
    <w:rsid w:val="00FD7438"/>
    <w:rsid w:val="00FD7927"/>
    <w:rsid w:val="00FD7B16"/>
    <w:rsid w:val="00FE0049"/>
    <w:rsid w:val="00FE024F"/>
    <w:rsid w:val="00FE0475"/>
    <w:rsid w:val="00FE0C55"/>
    <w:rsid w:val="00FE1204"/>
    <w:rsid w:val="00FE18BC"/>
    <w:rsid w:val="00FE1AC4"/>
    <w:rsid w:val="00FE1C26"/>
    <w:rsid w:val="00FE22A4"/>
    <w:rsid w:val="00FE2BB2"/>
    <w:rsid w:val="00FE3CB8"/>
    <w:rsid w:val="00FE4306"/>
    <w:rsid w:val="00FE4E78"/>
    <w:rsid w:val="00FE4EA4"/>
    <w:rsid w:val="00FE60FB"/>
    <w:rsid w:val="00FE6390"/>
    <w:rsid w:val="00FE6DEC"/>
    <w:rsid w:val="00FE6EAA"/>
    <w:rsid w:val="00FE771C"/>
    <w:rsid w:val="00FF02C1"/>
    <w:rsid w:val="00FF0400"/>
    <w:rsid w:val="00FF0A28"/>
    <w:rsid w:val="00FF0F61"/>
    <w:rsid w:val="00FF1503"/>
    <w:rsid w:val="00FF1B7B"/>
    <w:rsid w:val="00FF302D"/>
    <w:rsid w:val="00FF34DC"/>
    <w:rsid w:val="00FF3A9E"/>
    <w:rsid w:val="00FF4BA7"/>
    <w:rsid w:val="00FF5645"/>
    <w:rsid w:val="00FF5731"/>
    <w:rsid w:val="00FF5822"/>
    <w:rsid w:val="00FF5A18"/>
    <w:rsid w:val="00FF5C87"/>
    <w:rsid w:val="00FF6ADA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6BBE09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E07"/>
    <w:pPr>
      <w:spacing w:after="200" w:line="276" w:lineRule="auto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A25348"/>
    <w:pPr>
      <w:keepNext/>
      <w:keepLines/>
      <w:spacing w:before="40" w:after="0"/>
      <w:outlineLvl w:val="4"/>
    </w:pPr>
    <w:rPr>
      <w:rFonts w:ascii="Consolas" w:eastAsiaTheme="majorEastAsia" w:hAnsi="Consolas" w:cstheme="majorBidi"/>
      <w:b/>
      <w:color w:val="FF0000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sid w:val="00A25348"/>
    <w:rPr>
      <w:rFonts w:ascii="Consolas" w:eastAsiaTheme="majorEastAsia" w:hAnsi="Consolas" w:cstheme="majorBidi"/>
      <w:b/>
      <w:color w:val="FF0000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710617"/>
    <w:pPr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000000" w:themeColor="text1" w:themeShade="F2"/>
      <w:sz w:val="18"/>
    </w:rPr>
  </w:style>
  <w:style w:type="character" w:customStyle="1" w:styleId="OutputChar">
    <w:name w:val="Output Char"/>
    <w:basedOn w:val="DefaultParagraphFont"/>
    <w:link w:val="Output"/>
    <w:rsid w:val="00710617"/>
    <w:rPr>
      <w:rFonts w:ascii="Consolas" w:hAnsi="Consolas" w:cs="Consolas"/>
      <w:color w:val="000000" w:themeColor="text1" w:themeShade="F2"/>
      <w:sz w:val="18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yntax">
    <w:name w:val="syntax"/>
    <w:basedOn w:val="Normal"/>
    <w:link w:val="syntaxChar"/>
    <w:autoRedefine/>
    <w:qFormat/>
    <w:rsid w:val="00E74666"/>
    <w:pPr>
      <w:pBdr>
        <w:top w:val="single" w:sz="2" w:space="1" w:color="0D0D0D" w:themeColor="text1" w:themeTint="F2" w:shadow="1"/>
        <w:left w:val="single" w:sz="2" w:space="4" w:color="0D0D0D" w:themeColor="text1" w:themeTint="F2" w:shadow="1"/>
        <w:bottom w:val="single" w:sz="2" w:space="1" w:color="0D0D0D" w:themeColor="text1" w:themeTint="F2" w:shadow="1"/>
        <w:right w:val="single" w:sz="2" w:space="4" w:color="0D0D0D" w:themeColor="text1" w:themeTint="F2" w:shadow="1"/>
      </w:pBdr>
      <w:shd w:val="solid" w:color="F2F2F2" w:themeColor="background1" w:themeShade="F2" w:fill="F2F2F2" w:themeFill="background1" w:themeFillShade="F2"/>
      <w:spacing w:after="0" w:line="240" w:lineRule="auto"/>
      <w:ind w:left="360"/>
    </w:pPr>
    <w:rPr>
      <w:rFonts w:ascii="Consolas" w:hAnsi="Consolas" w:cs="Consolas"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E74666"/>
    <w:rPr>
      <w:rFonts w:ascii="Consolas" w:hAnsi="Consolas" w:cs="Consolas"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paragraph" w:customStyle="1" w:styleId="Heading30">
    <w:name w:val="Heading3"/>
    <w:basedOn w:val="Heading3"/>
    <w:link w:val="Heading3Char0"/>
    <w:autoRedefine/>
    <w:qFormat/>
    <w:rsid w:val="00115AD1"/>
    <w:pPr>
      <w:spacing w:before="0" w:after="0" w:line="240" w:lineRule="auto"/>
    </w:pPr>
  </w:style>
  <w:style w:type="character" w:customStyle="1" w:styleId="Heading3Char0">
    <w:name w:val="Heading3 Char"/>
    <w:basedOn w:val="Heading3Char"/>
    <w:link w:val="Heading30"/>
    <w:rsid w:val="00115AD1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character" w:customStyle="1" w:styleId="include">
    <w:name w:val="include"/>
    <w:basedOn w:val="DefaultParagraphFont"/>
    <w:rsid w:val="006A4255"/>
  </w:style>
  <w:style w:type="character" w:customStyle="1" w:styleId="type">
    <w:name w:val="type"/>
    <w:basedOn w:val="DefaultParagraphFont"/>
    <w:rsid w:val="006A4255"/>
  </w:style>
  <w:style w:type="character" w:customStyle="1" w:styleId="cm-meta">
    <w:name w:val="cm-meta"/>
    <w:basedOn w:val="DefaultParagraphFont"/>
    <w:rsid w:val="000B3D9E"/>
  </w:style>
  <w:style w:type="character" w:customStyle="1" w:styleId="cm-keyword">
    <w:name w:val="cm-keyword"/>
    <w:basedOn w:val="DefaultParagraphFont"/>
    <w:rsid w:val="000B3D9E"/>
  </w:style>
  <w:style w:type="character" w:customStyle="1" w:styleId="cm-def">
    <w:name w:val="cm-def"/>
    <w:basedOn w:val="DefaultParagraphFont"/>
    <w:rsid w:val="000B3D9E"/>
  </w:style>
  <w:style w:type="character" w:customStyle="1" w:styleId="cm-variable">
    <w:name w:val="cm-variable"/>
    <w:basedOn w:val="DefaultParagraphFont"/>
    <w:rsid w:val="000B3D9E"/>
  </w:style>
  <w:style w:type="character" w:customStyle="1" w:styleId="cm-string">
    <w:name w:val="cm-string"/>
    <w:basedOn w:val="DefaultParagraphFont"/>
    <w:rsid w:val="008F4AD4"/>
  </w:style>
  <w:style w:type="character" w:customStyle="1" w:styleId="crayon-v">
    <w:name w:val="crayon-v"/>
    <w:basedOn w:val="DefaultParagraphFont"/>
    <w:rsid w:val="00763021"/>
  </w:style>
  <w:style w:type="character" w:customStyle="1" w:styleId="CommentTextChar1">
    <w:name w:val="Comment Text Char1"/>
    <w:basedOn w:val="DefaultParagraphFont"/>
    <w:uiPriority w:val="99"/>
    <w:semiHidden/>
    <w:rsid w:val="00F04222"/>
    <w:rPr>
      <w:rFonts w:ascii="Segoe UI" w:hAnsi="Segoe UI"/>
      <w:color w:val="000000" w:themeColor="text1"/>
    </w:rPr>
  </w:style>
  <w:style w:type="character" w:customStyle="1" w:styleId="CommentSubjectChar1">
    <w:name w:val="Comment Subject Char1"/>
    <w:basedOn w:val="CommentTextChar1"/>
    <w:uiPriority w:val="99"/>
    <w:semiHidden/>
    <w:rsid w:val="00F04222"/>
    <w:rPr>
      <w:rFonts w:ascii="Segoe UI" w:hAnsi="Segoe UI"/>
      <w:b/>
      <w:bCs/>
      <w:color w:val="000000" w:themeColor="text1"/>
    </w:rPr>
  </w:style>
  <w:style w:type="paragraph" w:customStyle="1" w:styleId="Title1">
    <w:name w:val="Title1"/>
    <w:basedOn w:val="Normal"/>
    <w:rsid w:val="00F0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l-keyword">
    <w:name w:val="hl-keyword"/>
    <w:basedOn w:val="DefaultParagraphFont"/>
    <w:rsid w:val="00F04222"/>
  </w:style>
  <w:style w:type="character" w:styleId="HTMLTypewriter">
    <w:name w:val="HTML Typewriter"/>
    <w:basedOn w:val="DefaultParagraphFont"/>
    <w:uiPriority w:val="99"/>
    <w:semiHidden/>
    <w:unhideWhenUsed/>
    <w:rsid w:val="00F0422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5672D"/>
    <w:rPr>
      <w:color w:val="605E5C"/>
      <w:shd w:val="clear" w:color="auto" w:fill="E1DFDD"/>
    </w:rPr>
  </w:style>
  <w:style w:type="paragraph" w:customStyle="1" w:styleId="SyntaxPink">
    <w:name w:val="SyntaxPink"/>
    <w:basedOn w:val="Normal"/>
    <w:link w:val="SyntaxPinkChar"/>
    <w:qFormat/>
    <w:rsid w:val="00997DD5"/>
    <w:rPr>
      <w:rFonts w:ascii="Consolas" w:hAnsi="Consolas"/>
      <w:b/>
      <w:bCs/>
      <w:color w:val="CC0099"/>
    </w:rPr>
  </w:style>
  <w:style w:type="paragraph" w:customStyle="1" w:styleId="alt">
    <w:name w:val="alt"/>
    <w:basedOn w:val="Normal"/>
    <w:rsid w:val="0063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SyntaxPinkChar">
    <w:name w:val="SyntaxPink Char"/>
    <w:basedOn w:val="DefaultParagraphFont"/>
    <w:link w:val="SyntaxPink"/>
    <w:rsid w:val="00997DD5"/>
    <w:rPr>
      <w:rFonts w:ascii="Consolas" w:hAnsi="Consolas"/>
      <w:b/>
      <w:bCs/>
      <w:color w:val="CC0099"/>
    </w:rPr>
  </w:style>
  <w:style w:type="paragraph" w:customStyle="1" w:styleId="separator">
    <w:name w:val="separator"/>
    <w:basedOn w:val="Normal"/>
    <w:rsid w:val="0039027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39027F"/>
  </w:style>
  <w:style w:type="character" w:customStyle="1" w:styleId="crayon-sy">
    <w:name w:val="crayon-sy"/>
    <w:basedOn w:val="DefaultParagraphFont"/>
    <w:rsid w:val="0039027F"/>
  </w:style>
  <w:style w:type="character" w:customStyle="1" w:styleId="crayon-m">
    <w:name w:val="crayon-m"/>
    <w:basedOn w:val="DefaultParagraphFont"/>
    <w:rsid w:val="0039027F"/>
  </w:style>
  <w:style w:type="character" w:customStyle="1" w:styleId="crayon-cn">
    <w:name w:val="crayon-cn"/>
    <w:basedOn w:val="DefaultParagraphFont"/>
    <w:rsid w:val="0039027F"/>
  </w:style>
  <w:style w:type="character" w:customStyle="1" w:styleId="crayon-c">
    <w:name w:val="crayon-c"/>
    <w:basedOn w:val="DefaultParagraphFont"/>
    <w:rsid w:val="0039027F"/>
  </w:style>
  <w:style w:type="character" w:customStyle="1" w:styleId="kwrd">
    <w:name w:val="kwrd"/>
    <w:basedOn w:val="DefaultParagraphFont"/>
    <w:rsid w:val="0039027F"/>
  </w:style>
  <w:style w:type="character" w:customStyle="1" w:styleId="hljs-keyword">
    <w:name w:val="hljs-keyword"/>
    <w:basedOn w:val="DefaultParagraphFont"/>
    <w:rsid w:val="0039027F"/>
  </w:style>
  <w:style w:type="character" w:customStyle="1" w:styleId="hljs-builtin">
    <w:name w:val="hljs-built_in"/>
    <w:basedOn w:val="DefaultParagraphFont"/>
    <w:rsid w:val="0039027F"/>
  </w:style>
  <w:style w:type="character" w:customStyle="1" w:styleId="hljs-string">
    <w:name w:val="hljs-string"/>
    <w:basedOn w:val="DefaultParagraphFont"/>
    <w:rsid w:val="0039027F"/>
  </w:style>
  <w:style w:type="character" w:customStyle="1" w:styleId="rem">
    <w:name w:val="rem"/>
    <w:basedOn w:val="DefaultParagraphFont"/>
    <w:rsid w:val="0039027F"/>
  </w:style>
  <w:style w:type="paragraph" w:customStyle="1" w:styleId="Syntax0">
    <w:name w:val="Syntax"/>
    <w:basedOn w:val="Normal"/>
    <w:link w:val="SyntaxChar0"/>
    <w:qFormat/>
    <w:rsid w:val="0039027F"/>
    <w:pPr>
      <w:spacing w:after="240"/>
    </w:pPr>
    <w:rPr>
      <w:rFonts w:ascii="Consolas" w:hAnsi="Consolas"/>
      <w:b/>
      <w:bCs/>
      <w:color w:val="D60093"/>
    </w:rPr>
  </w:style>
  <w:style w:type="character" w:customStyle="1" w:styleId="SyntaxChar0">
    <w:name w:val="Syntax Char"/>
    <w:basedOn w:val="DefaultParagraphFont"/>
    <w:link w:val="Syntax0"/>
    <w:rsid w:val="0039027F"/>
    <w:rPr>
      <w:rFonts w:ascii="Consolas" w:hAnsi="Consolas"/>
      <w:b/>
      <w:bCs/>
      <w:color w:val="D60093"/>
    </w:rPr>
  </w:style>
  <w:style w:type="paragraph" w:customStyle="1" w:styleId="BlueSyntax">
    <w:name w:val="BlueSyntax"/>
    <w:basedOn w:val="Normal"/>
    <w:link w:val="BlueSyntaxChar"/>
    <w:qFormat/>
    <w:rsid w:val="0039027F"/>
    <w:pPr>
      <w:spacing w:after="0"/>
    </w:pPr>
    <w:rPr>
      <w:rFonts w:ascii="Consolas" w:hAnsi="Consolas"/>
      <w:b/>
      <w:color w:val="0000FF"/>
    </w:rPr>
  </w:style>
  <w:style w:type="character" w:customStyle="1" w:styleId="xml">
    <w:name w:val="xml"/>
    <w:basedOn w:val="DefaultParagraphFont"/>
    <w:rsid w:val="0039027F"/>
  </w:style>
  <w:style w:type="character" w:customStyle="1" w:styleId="BlueSyntaxChar">
    <w:name w:val="BlueSyntax Char"/>
    <w:basedOn w:val="DefaultParagraphFont"/>
    <w:link w:val="BlueSyntax"/>
    <w:rsid w:val="0039027F"/>
    <w:rPr>
      <w:rFonts w:ascii="Consolas" w:hAnsi="Consolas"/>
      <w:b/>
      <w:color w:val="0000FF"/>
    </w:rPr>
  </w:style>
  <w:style w:type="character" w:customStyle="1" w:styleId="hljs-tag">
    <w:name w:val="hljs-tag"/>
    <w:basedOn w:val="DefaultParagraphFont"/>
    <w:rsid w:val="0039027F"/>
  </w:style>
  <w:style w:type="character" w:customStyle="1" w:styleId="hljs-name">
    <w:name w:val="hljs-name"/>
    <w:basedOn w:val="DefaultParagraphFont"/>
    <w:rsid w:val="0039027F"/>
  </w:style>
  <w:style w:type="character" w:customStyle="1" w:styleId="hljs-attr">
    <w:name w:val="hljs-attr"/>
    <w:basedOn w:val="DefaultParagraphFont"/>
    <w:rsid w:val="0039027F"/>
  </w:style>
  <w:style w:type="character" w:customStyle="1" w:styleId="hljs-function">
    <w:name w:val="hljs-function"/>
    <w:basedOn w:val="DefaultParagraphFont"/>
    <w:rsid w:val="0039027F"/>
  </w:style>
  <w:style w:type="character" w:customStyle="1" w:styleId="hljs-title">
    <w:name w:val="hljs-title"/>
    <w:basedOn w:val="DefaultParagraphFont"/>
    <w:rsid w:val="0039027F"/>
  </w:style>
  <w:style w:type="paragraph" w:customStyle="1" w:styleId="SourceCode">
    <w:name w:val="Source Code"/>
    <w:basedOn w:val="Normal"/>
    <w:link w:val="SourceCodeChar"/>
    <w:qFormat/>
    <w:rsid w:val="0039027F"/>
    <w:pPr>
      <w:shd w:val="clear" w:color="auto" w:fill="D9D9D9" w:themeFill="background1" w:themeFillShade="D9"/>
      <w:spacing w:after="240"/>
      <w:ind w:left="720"/>
      <w:contextualSpacing/>
    </w:pPr>
    <w:rPr>
      <w:rFonts w:ascii="Consolas" w:hAnsi="Consolas" w:cs="Consolas"/>
      <w:b/>
      <w:bCs/>
      <w:color w:val="00B050"/>
      <w:sz w:val="18"/>
    </w:rPr>
  </w:style>
  <w:style w:type="character" w:customStyle="1" w:styleId="SourceCodeChar">
    <w:name w:val="Source Code Char"/>
    <w:basedOn w:val="OutputChar"/>
    <w:link w:val="SourceCode"/>
    <w:rsid w:val="0039027F"/>
    <w:rPr>
      <w:rFonts w:ascii="Consolas" w:hAnsi="Consolas" w:cs="Consolas"/>
      <w:b/>
      <w:bCs/>
      <w:color w:val="00B050"/>
      <w:sz w:val="18"/>
      <w:shd w:val="clear" w:color="auto" w:fill="D9D9D9" w:themeFill="background1" w:themeFillShade="D9"/>
    </w:rPr>
  </w:style>
  <w:style w:type="paragraph" w:styleId="Bibliography">
    <w:name w:val="Bibliography"/>
    <w:basedOn w:val="Normal"/>
    <w:next w:val="Normal"/>
    <w:uiPriority w:val="37"/>
    <w:semiHidden/>
    <w:unhideWhenUsed/>
    <w:rsid w:val="0039027F"/>
    <w:pPr>
      <w:spacing w:after="240"/>
    </w:pPr>
  </w:style>
  <w:style w:type="character" w:customStyle="1" w:styleId="hljs-class">
    <w:name w:val="hljs-class"/>
    <w:basedOn w:val="DefaultParagraphFont"/>
    <w:rsid w:val="0039027F"/>
  </w:style>
  <w:style w:type="character" w:customStyle="1" w:styleId="hljs-params">
    <w:name w:val="hljs-params"/>
    <w:basedOn w:val="DefaultParagraphFont"/>
    <w:rsid w:val="0039027F"/>
  </w:style>
  <w:style w:type="character" w:customStyle="1" w:styleId="hljs-number">
    <w:name w:val="hljs-number"/>
    <w:basedOn w:val="DefaultParagraphFont"/>
    <w:rsid w:val="0039027F"/>
  </w:style>
  <w:style w:type="character" w:customStyle="1" w:styleId="hljs-comment">
    <w:name w:val="hljs-comment"/>
    <w:basedOn w:val="DefaultParagraphFont"/>
    <w:rsid w:val="0039027F"/>
  </w:style>
  <w:style w:type="character" w:customStyle="1" w:styleId="hljs-meta">
    <w:name w:val="hljs-meta"/>
    <w:basedOn w:val="DefaultParagraphFont"/>
    <w:rsid w:val="0039027F"/>
  </w:style>
  <w:style w:type="character" w:customStyle="1" w:styleId="hljs-literal">
    <w:name w:val="hljs-literal"/>
    <w:basedOn w:val="DefaultParagraphFont"/>
    <w:rsid w:val="001D4622"/>
  </w:style>
  <w:style w:type="character" w:customStyle="1" w:styleId="hljs-bullet">
    <w:name w:val="hljs-bullet"/>
    <w:basedOn w:val="DefaultParagraphFont"/>
    <w:rsid w:val="00CF0E4C"/>
  </w:style>
  <w:style w:type="character" w:customStyle="1" w:styleId="c">
    <w:name w:val="c"/>
    <w:basedOn w:val="DefaultParagraphFont"/>
    <w:rsid w:val="00C3372C"/>
  </w:style>
  <w:style w:type="paragraph" w:customStyle="1" w:styleId="ho">
    <w:name w:val="ho"/>
    <w:basedOn w:val="Normal"/>
    <w:rsid w:val="003F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ljs-parameter">
    <w:name w:val="hljs-parameter"/>
    <w:basedOn w:val="DefaultParagraphFont"/>
    <w:rsid w:val="00292A1D"/>
  </w:style>
  <w:style w:type="character" w:customStyle="1" w:styleId="language">
    <w:name w:val="language"/>
    <w:basedOn w:val="DefaultParagraphFont"/>
    <w:rsid w:val="00C103C2"/>
  </w:style>
  <w:style w:type="character" w:customStyle="1" w:styleId="hljs-keyword1">
    <w:name w:val="hljs-keyword1"/>
    <w:basedOn w:val="DefaultParagraphFont"/>
    <w:rsid w:val="00705044"/>
    <w:rPr>
      <w:color w:val="D73A49"/>
    </w:rPr>
  </w:style>
  <w:style w:type="character" w:customStyle="1" w:styleId="hljs-title1">
    <w:name w:val="hljs-title1"/>
    <w:basedOn w:val="DefaultParagraphFont"/>
    <w:rsid w:val="00705044"/>
    <w:rPr>
      <w:color w:val="6F42C1"/>
    </w:rPr>
  </w:style>
  <w:style w:type="character" w:customStyle="1" w:styleId="hljs-meta1">
    <w:name w:val="hljs-meta1"/>
    <w:basedOn w:val="DefaultParagraphFont"/>
    <w:rsid w:val="00705044"/>
    <w:rPr>
      <w:color w:val="6A737D"/>
    </w:rPr>
  </w:style>
  <w:style w:type="character" w:customStyle="1" w:styleId="hljs-string1">
    <w:name w:val="hljs-string1"/>
    <w:basedOn w:val="DefaultParagraphFont"/>
    <w:rsid w:val="00705044"/>
    <w:rPr>
      <w:color w:val="DF5000"/>
    </w:rPr>
  </w:style>
  <w:style w:type="character" w:customStyle="1" w:styleId="hljs-comment1">
    <w:name w:val="hljs-comment1"/>
    <w:basedOn w:val="DefaultParagraphFont"/>
    <w:rsid w:val="00705044"/>
    <w:rPr>
      <w:color w:val="6A737D"/>
    </w:rPr>
  </w:style>
  <w:style w:type="paragraph" w:customStyle="1" w:styleId="SyntaxHiglate">
    <w:name w:val="SyntaxHiglate"/>
    <w:basedOn w:val="Output"/>
    <w:link w:val="SyntaxHiglateChar"/>
    <w:qFormat/>
    <w:rsid w:val="0070504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</w:pPr>
    <w:rPr>
      <w:color w:val="0000FF"/>
    </w:rPr>
  </w:style>
  <w:style w:type="character" w:customStyle="1" w:styleId="SyntaxHiglateChar">
    <w:name w:val="SyntaxHiglate Char"/>
    <w:basedOn w:val="OutputChar"/>
    <w:link w:val="SyntaxHiglate"/>
    <w:rsid w:val="00705044"/>
    <w:rPr>
      <w:rFonts w:ascii="Consolas" w:hAnsi="Consolas" w:cs="Consolas"/>
      <w:color w:val="0000FF"/>
      <w:sz w:val="18"/>
      <w:shd w:val="solid" w:color="F2F2F2" w:themeColor="background1" w:themeShade="F2" w:fill="808080" w:themeFill="background1" w:themeFillShade="80"/>
    </w:rPr>
  </w:style>
  <w:style w:type="character" w:customStyle="1" w:styleId="pl-s1">
    <w:name w:val="pl-s1"/>
    <w:basedOn w:val="DefaultParagraphFont"/>
    <w:rsid w:val="008146F8"/>
  </w:style>
  <w:style w:type="character" w:customStyle="1" w:styleId="pl-kos">
    <w:name w:val="pl-kos"/>
    <w:basedOn w:val="DefaultParagraphFont"/>
    <w:rsid w:val="008146F8"/>
  </w:style>
  <w:style w:type="character" w:customStyle="1" w:styleId="pl-en">
    <w:name w:val="pl-en"/>
    <w:basedOn w:val="DefaultParagraphFont"/>
    <w:rsid w:val="008146F8"/>
  </w:style>
  <w:style w:type="character" w:customStyle="1" w:styleId="pl-s">
    <w:name w:val="pl-s"/>
    <w:basedOn w:val="DefaultParagraphFont"/>
    <w:rsid w:val="008146F8"/>
  </w:style>
  <w:style w:type="character" w:customStyle="1" w:styleId="pl-k">
    <w:name w:val="pl-k"/>
    <w:basedOn w:val="DefaultParagraphFont"/>
    <w:rsid w:val="008146F8"/>
  </w:style>
  <w:style w:type="character" w:customStyle="1" w:styleId="pl-c">
    <w:name w:val="pl-c"/>
    <w:basedOn w:val="DefaultParagraphFont"/>
    <w:rsid w:val="008146F8"/>
  </w:style>
  <w:style w:type="character" w:customStyle="1" w:styleId="pl-smi">
    <w:name w:val="pl-smi"/>
    <w:basedOn w:val="DefaultParagraphFont"/>
    <w:rsid w:val="0081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7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4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79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3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7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5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0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868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08253037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78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9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8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37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51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0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72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63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27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8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2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0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52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2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669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6" w:color="545454"/>
            <w:right w:val="none" w:sz="0" w:space="0" w:color="auto"/>
          </w:divBdr>
        </w:div>
      </w:divsChild>
    </w:div>
    <w:div w:id="60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79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60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658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1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4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3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5" w:color="303030"/>
            <w:bottom w:val="none" w:sz="0" w:space="0" w:color="auto"/>
            <w:right w:val="none" w:sz="0" w:space="0" w:color="auto"/>
          </w:divBdr>
        </w:div>
      </w:divsChild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9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662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979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7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5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32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127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7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447">
          <w:marLeft w:val="0"/>
          <w:marRight w:val="0"/>
          <w:marTop w:val="30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1918856537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522939470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480315542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1809274903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246422705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1215002415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1692875223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12609538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898521347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2071345143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419301404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641235967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535504644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1595236456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509490505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  <w:div w:id="1323510512">
          <w:marLeft w:val="0"/>
          <w:marRight w:val="0"/>
          <w:marTop w:val="0"/>
          <w:marBottom w:val="300"/>
          <w:divBdr>
            <w:top w:val="single" w:sz="6" w:space="8" w:color="EEEEEE"/>
            <w:left w:val="single" w:sz="36" w:space="8" w:color="CE4844"/>
            <w:bottom w:val="single" w:sz="6" w:space="8" w:color="EEEEEE"/>
            <w:right w:val="single" w:sz="6" w:space="8" w:color="EEEEEE"/>
          </w:divBdr>
        </w:div>
      </w:divsChild>
    </w:div>
    <w:div w:id="1298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715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331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79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5143227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82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8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59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46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8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4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0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5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5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75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5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352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54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5" w:color="303030"/>
            <w:bottom w:val="none" w:sz="0" w:space="0" w:color="auto"/>
            <w:right w:val="none" w:sz="0" w:space="0" w:color="auto"/>
          </w:divBdr>
        </w:div>
      </w:divsChild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52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6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96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6" w:color="545454"/>
            <w:right w:val="none" w:sz="0" w:space="0" w:color="auto"/>
          </w:divBdr>
        </w:div>
      </w:divsChild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31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1434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08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8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12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1617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9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150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11" w:color="EEEEEE"/>
                        <w:left w:val="single" w:sz="6" w:space="11" w:color="EEEEEE"/>
                        <w:bottom w:val="single" w:sz="6" w:space="11" w:color="EEEEEE"/>
                        <w:right w:val="single" w:sz="6" w:space="11" w:color="EEEEEE"/>
                      </w:divBdr>
                      <w:divsChild>
                        <w:div w:id="11051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651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2876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8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6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6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8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611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11" w:color="EEEEEE"/>
                        <w:left w:val="single" w:sz="6" w:space="11" w:color="EEEEEE"/>
                        <w:bottom w:val="single" w:sz="6" w:space="11" w:color="EEEEEE"/>
                        <w:right w:val="single" w:sz="6" w:space="11" w:color="EEEEEE"/>
                      </w:divBdr>
                      <w:divsChild>
                        <w:div w:id="13386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850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8126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0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7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4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93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0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5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15C4A-A2AB-4C8D-8975-B0DBFE893A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C:\Users\kaveti_S\AppData\Roaming\Microsoft\Templates\Client satisfaction survey report (Red design).dotx</Template>
  <TotalTime>2122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AngularJS</dc:creator>
  <cp:keywords/>
  <dc:description/>
  <cp:lastModifiedBy>Kaveti V S Satyanarayana</cp:lastModifiedBy>
  <cp:revision>156</cp:revision>
  <cp:lastPrinted>2019-02-20T19:36:00Z</cp:lastPrinted>
  <dcterms:created xsi:type="dcterms:W3CDTF">2021-08-17T09:23:00Z</dcterms:created>
  <dcterms:modified xsi:type="dcterms:W3CDTF">2023-10-27T11:03:00Z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