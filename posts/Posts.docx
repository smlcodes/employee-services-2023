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F15E9D" w14:textId="64FB23E5" w:rsidR="003F172A" w:rsidRDefault="003F172A" w:rsidP="003F172A">
      <w:pPr>
        <w:pStyle w:val="Title"/>
      </w:pPr>
      <w:r>
        <w:t>Java</w:t>
      </w:r>
    </w:p>
    <w:p w14:paraId="03D37FC9" w14:textId="77777777" w:rsidR="003F172A" w:rsidRDefault="003F172A" w:rsidP="003F172A"/>
    <w:p w14:paraId="39057955" w14:textId="591BEE6B" w:rsidR="003F172A" w:rsidRPr="003F172A" w:rsidRDefault="00487460" w:rsidP="003F172A">
      <w:pPr>
        <w:pStyle w:val="Heading1"/>
      </w:pPr>
      <w:r>
        <w:t xml:space="preserve">Java - </w:t>
      </w:r>
      <w:r w:rsidR="003F172A">
        <w:t>Database Indexing</w:t>
      </w:r>
    </w:p>
    <w:p w14:paraId="495A853F" w14:textId="77777777" w:rsidR="003F172A" w:rsidRDefault="003F172A" w:rsidP="003F172A">
      <w:r>
        <w:rPr>
          <w:rStyle w:val="Strong"/>
          <w:rFonts w:ascii="Georgia" w:hAnsi="Georgia"/>
          <w:color w:val="242424"/>
          <w:spacing w:val="-1"/>
          <w:sz w:val="30"/>
          <w:szCs w:val="30"/>
        </w:rPr>
        <w:t>What is an Index?</w:t>
      </w:r>
    </w:p>
    <w:p w14:paraId="30B68E51" w14:textId="77777777" w:rsidR="003F172A" w:rsidRDefault="003F172A" w:rsidP="003F172A">
      <w:r>
        <w:t xml:space="preserve">An index in a database is </w:t>
      </w:r>
      <w:proofErr w:type="gramStart"/>
      <w:r>
        <w:t>similar to</w:t>
      </w:r>
      <w:proofErr w:type="gramEnd"/>
      <w:r>
        <w:t xml:space="preserve"> an index in a book. It provides a quick way to look up data based on the values of certain columns. Without an index, the database would have to scan every row in a table to find the rows that meet a certain condition, which can be slow for large tables.</w:t>
      </w:r>
    </w:p>
    <w:p w14:paraId="667E7764" w14:textId="77777777" w:rsidR="003F172A" w:rsidRDefault="003F172A" w:rsidP="003F172A">
      <w:r>
        <w:rPr>
          <w:rStyle w:val="Strong"/>
          <w:rFonts w:ascii="Georgia" w:hAnsi="Georgia"/>
          <w:color w:val="242424"/>
          <w:spacing w:val="-1"/>
          <w:sz w:val="30"/>
          <w:szCs w:val="30"/>
        </w:rPr>
        <w:t>How Indexes Work:</w:t>
      </w:r>
    </w:p>
    <w:p w14:paraId="1CB7197D" w14:textId="77777777" w:rsidR="003F172A" w:rsidRDefault="003F172A" w:rsidP="003F172A">
      <w:r>
        <w:t>When a query is executed, the database engine first checks if there is an index that can be used to satisfy the query.</w:t>
      </w:r>
    </w:p>
    <w:p w14:paraId="375981F0" w14:textId="77777777" w:rsidR="003F172A" w:rsidRDefault="003F172A" w:rsidP="003F172A">
      <w:r>
        <w:t>If an index exists, the database engine uses it to quickly locate the rows that meet the query conditions.</w:t>
      </w:r>
    </w:p>
    <w:p w14:paraId="7FDAB07F" w14:textId="77777777" w:rsidR="003F172A" w:rsidRDefault="003F172A" w:rsidP="003F172A">
      <w:r>
        <w:t>Without an index, the database engine must scan the entire table to find the relevant rows.</w:t>
      </w:r>
    </w:p>
    <w:p w14:paraId="03B1EFF3" w14:textId="77777777" w:rsidR="003F172A" w:rsidRDefault="003F172A" w:rsidP="003F172A">
      <w:r>
        <w:rPr>
          <w:rStyle w:val="Strong"/>
          <w:rFonts w:ascii="Georgia" w:hAnsi="Georgia"/>
          <w:color w:val="242424"/>
          <w:spacing w:val="-1"/>
          <w:sz w:val="30"/>
          <w:szCs w:val="30"/>
        </w:rPr>
        <w:t>Considerations:</w:t>
      </w:r>
    </w:p>
    <w:p w14:paraId="5C4F01D6" w14:textId="77777777" w:rsidR="003F172A" w:rsidRDefault="003F172A" w:rsidP="003F172A">
      <w:r>
        <w:t>Indexes consume storage space, so it’s important to balance the performance benefits with the storage overhead.</w:t>
      </w:r>
    </w:p>
    <w:p w14:paraId="5E06504C" w14:textId="77777777" w:rsidR="003F172A" w:rsidRDefault="003F172A" w:rsidP="003F172A">
      <w:r>
        <w:t>Indexes need to be maintained whenever data in the indexed columns is inserted, updated, or deleted, which can impact write performance.</w:t>
      </w:r>
    </w:p>
    <w:p w14:paraId="3343607B" w14:textId="77777777" w:rsidR="003F172A" w:rsidRDefault="003F172A" w:rsidP="003F172A">
      <w:r>
        <w:t>Regularly monitor and optimize indexes to ensure they are providing the expected performance benefits.</w:t>
      </w:r>
    </w:p>
    <w:p w14:paraId="3AD9259A"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Example</w:t>
      </w:r>
    </w:p>
    <w:p w14:paraId="37845365" w14:textId="77777777" w:rsidR="003F172A" w:rsidRDefault="003F172A" w:rsidP="003F172A">
      <w:r>
        <w:t>let’s go through an example of creating an index in a PostgreSQL database. Suppose you have a table named </w:t>
      </w:r>
      <w:r>
        <w:rPr>
          <w:rStyle w:val="HTMLCode"/>
          <w:rFonts w:ascii="Menlo" w:eastAsiaTheme="majorEastAsia" w:hAnsi="Menlo" w:cs="Menlo"/>
          <w:color w:val="242424"/>
          <w:spacing w:val="-1"/>
          <w:sz w:val="23"/>
          <w:szCs w:val="23"/>
          <w:shd w:val="clear" w:color="auto" w:fill="F2F2F2"/>
        </w:rPr>
        <w:t>employees</w:t>
      </w:r>
      <w:r>
        <w:t> with columns </w:t>
      </w:r>
      <w:proofErr w:type="spellStart"/>
      <w:r>
        <w:rPr>
          <w:rStyle w:val="HTMLCode"/>
          <w:rFonts w:ascii="Menlo" w:eastAsiaTheme="majorEastAsia" w:hAnsi="Menlo" w:cs="Menlo"/>
          <w:color w:val="242424"/>
          <w:spacing w:val="-1"/>
          <w:sz w:val="23"/>
          <w:szCs w:val="23"/>
          <w:shd w:val="clear" w:color="auto" w:fill="F2F2F2"/>
        </w:rPr>
        <w:t>employee_id</w:t>
      </w:r>
      <w:proofErr w:type="spellEnd"/>
      <w:r>
        <w:t>, </w:t>
      </w:r>
      <w:proofErr w:type="spellStart"/>
      <w:r>
        <w:rPr>
          <w:rStyle w:val="HTMLCode"/>
          <w:rFonts w:ascii="Menlo" w:eastAsiaTheme="majorEastAsia" w:hAnsi="Menlo" w:cs="Menlo"/>
          <w:color w:val="242424"/>
          <w:spacing w:val="-1"/>
          <w:sz w:val="23"/>
          <w:szCs w:val="23"/>
          <w:shd w:val="clear" w:color="auto" w:fill="F2F2F2"/>
        </w:rPr>
        <w:t>first_name</w:t>
      </w:r>
      <w:proofErr w:type="spellEnd"/>
      <w:r>
        <w:t>, </w:t>
      </w:r>
      <w:proofErr w:type="spellStart"/>
      <w:r>
        <w:rPr>
          <w:rStyle w:val="HTMLCode"/>
          <w:rFonts w:ascii="Menlo" w:eastAsiaTheme="majorEastAsia" w:hAnsi="Menlo" w:cs="Menlo"/>
          <w:color w:val="242424"/>
          <w:spacing w:val="-1"/>
          <w:sz w:val="23"/>
          <w:szCs w:val="23"/>
          <w:shd w:val="clear" w:color="auto" w:fill="F2F2F2"/>
        </w:rPr>
        <w:t>last_name</w:t>
      </w:r>
      <w:proofErr w:type="spellEnd"/>
      <w:r>
        <w:t>, </w:t>
      </w:r>
      <w:r>
        <w:rPr>
          <w:rStyle w:val="HTMLCode"/>
          <w:rFonts w:ascii="Menlo" w:eastAsiaTheme="majorEastAsia" w:hAnsi="Menlo" w:cs="Menlo"/>
          <w:color w:val="242424"/>
          <w:spacing w:val="-1"/>
          <w:sz w:val="23"/>
          <w:szCs w:val="23"/>
          <w:shd w:val="clear" w:color="auto" w:fill="F2F2F2"/>
        </w:rPr>
        <w:t>department</w:t>
      </w:r>
      <w:r>
        <w:t>, and </w:t>
      </w:r>
      <w:r>
        <w:rPr>
          <w:rStyle w:val="HTMLCode"/>
          <w:rFonts w:ascii="Menlo" w:eastAsiaTheme="majorEastAsia" w:hAnsi="Menlo" w:cs="Menlo"/>
          <w:color w:val="242424"/>
          <w:spacing w:val="-1"/>
          <w:sz w:val="23"/>
          <w:szCs w:val="23"/>
          <w:shd w:val="clear" w:color="auto" w:fill="F2F2F2"/>
        </w:rPr>
        <w:t>salary</w:t>
      </w:r>
      <w:r>
        <w:t>. You often need to search for employees by their </w:t>
      </w:r>
      <w:proofErr w:type="spellStart"/>
      <w:r>
        <w:rPr>
          <w:rStyle w:val="HTMLCode"/>
          <w:rFonts w:ascii="Menlo" w:eastAsiaTheme="majorEastAsia" w:hAnsi="Menlo" w:cs="Menlo"/>
          <w:color w:val="242424"/>
          <w:spacing w:val="-1"/>
          <w:sz w:val="23"/>
          <w:szCs w:val="23"/>
          <w:shd w:val="clear" w:color="auto" w:fill="F2F2F2"/>
        </w:rPr>
        <w:t>last_name</w:t>
      </w:r>
      <w:proofErr w:type="spellEnd"/>
      <w:r>
        <w:t>, so creating an index on this column could improve query performance.</w:t>
      </w:r>
    </w:p>
    <w:p w14:paraId="6A802A59" w14:textId="77777777" w:rsidR="003F172A" w:rsidRDefault="003F172A" w:rsidP="003F172A">
      <w:r>
        <w:t>Here’s how you can create an index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w:t>
      </w:r>
    </w:p>
    <w:p w14:paraId="51E57E4F" w14:textId="77777777" w:rsidR="003F172A" w:rsidRDefault="003F172A" w:rsidP="003F172A">
      <w:pPr>
        <w:rPr>
          <w:rFonts w:ascii="Menlo" w:hAnsi="Menlo" w:cs="Menlo"/>
        </w:rPr>
      </w:pPr>
      <w:r>
        <w:rPr>
          <w:rStyle w:val="hljs-function"/>
          <w:rFonts w:ascii="Menlo" w:hAnsi="Menlo" w:cs="Menlo"/>
          <w:color w:val="242424"/>
          <w:spacing w:val="-5"/>
          <w:sz w:val="21"/>
          <w:szCs w:val="21"/>
        </w:rPr>
        <w:t xml:space="preserve">CREATE INDEX </w:t>
      </w:r>
      <w:proofErr w:type="spellStart"/>
      <w:r>
        <w:rPr>
          <w:rStyle w:val="hljs-function"/>
          <w:rFonts w:ascii="Menlo" w:hAnsi="Menlo" w:cs="Menlo"/>
          <w:color w:val="242424"/>
          <w:spacing w:val="-5"/>
          <w:sz w:val="21"/>
          <w:szCs w:val="21"/>
        </w:rPr>
        <w:t>idx_last_name</w:t>
      </w:r>
      <w:proofErr w:type="spellEnd"/>
      <w:r>
        <w:rPr>
          <w:rStyle w:val="hljs-function"/>
          <w:rFonts w:ascii="Menlo" w:hAnsi="Menlo" w:cs="Menlo"/>
          <w:color w:val="242424"/>
          <w:spacing w:val="-5"/>
          <w:sz w:val="21"/>
          <w:szCs w:val="21"/>
        </w:rPr>
        <w:t xml:space="preserve"> ON </w:t>
      </w:r>
      <w:r>
        <w:rPr>
          <w:rStyle w:val="hljs-title"/>
          <w:rFonts w:ascii="Menlo" w:hAnsi="Menlo" w:cs="Menlo"/>
          <w:color w:val="1C00CF"/>
          <w:spacing w:val="-5"/>
          <w:sz w:val="21"/>
          <w:szCs w:val="21"/>
        </w:rPr>
        <w:t>employees</w:t>
      </w:r>
      <w:r>
        <w:rPr>
          <w:rStyle w:val="hljs-function"/>
          <w:rFonts w:ascii="Menlo" w:hAnsi="Menlo" w:cs="Menlo"/>
          <w:color w:val="242424"/>
          <w:spacing w:val="-5"/>
          <w:sz w:val="21"/>
          <w:szCs w:val="21"/>
        </w:rPr>
        <w:t xml:space="preserve"> </w:t>
      </w:r>
      <w:r>
        <w:rPr>
          <w:rStyle w:val="hljs-params"/>
          <w:rFonts w:ascii="Menlo" w:hAnsi="Menlo" w:cs="Menlo"/>
          <w:color w:val="5C2699"/>
          <w:spacing w:val="-5"/>
          <w:sz w:val="21"/>
          <w:szCs w:val="21"/>
        </w:rPr>
        <w:t>(</w:t>
      </w:r>
      <w:proofErr w:type="spellStart"/>
      <w:r>
        <w:rPr>
          <w:rStyle w:val="hljs-params"/>
          <w:rFonts w:ascii="Menlo" w:hAnsi="Menlo" w:cs="Menlo"/>
          <w:color w:val="5C2699"/>
          <w:spacing w:val="-5"/>
          <w:sz w:val="21"/>
          <w:szCs w:val="21"/>
        </w:rPr>
        <w:t>last_name</w:t>
      </w:r>
      <w:proofErr w:type="spellEnd"/>
      <w:proofErr w:type="gramStart"/>
      <w:r>
        <w:rPr>
          <w:rStyle w:val="hljs-params"/>
          <w:rFonts w:ascii="Menlo" w:hAnsi="Menlo" w:cs="Menlo"/>
          <w:color w:val="5C2699"/>
          <w:spacing w:val="-5"/>
          <w:sz w:val="21"/>
          <w:szCs w:val="21"/>
        </w:rPr>
        <w:t>)</w:t>
      </w:r>
      <w:r>
        <w:rPr>
          <w:rStyle w:val="oc"/>
          <w:rFonts w:ascii="Menlo" w:hAnsi="Menlo" w:cs="Menlo"/>
          <w:color w:val="242424"/>
          <w:spacing w:val="-5"/>
          <w:sz w:val="21"/>
          <w:szCs w:val="21"/>
        </w:rPr>
        <w:t>;</w:t>
      </w:r>
      <w:proofErr w:type="gramEnd"/>
    </w:p>
    <w:p w14:paraId="6C2B7EB4" w14:textId="77777777" w:rsidR="003F172A" w:rsidRDefault="003F172A" w:rsidP="003F172A">
      <w:pPr>
        <w:rPr>
          <w:rFonts w:cs="Times New Roman"/>
        </w:rPr>
      </w:pPr>
      <w:r>
        <w:t>This statement creates an index named </w:t>
      </w:r>
      <w:proofErr w:type="spellStart"/>
      <w:r>
        <w:rPr>
          <w:rStyle w:val="HTMLCode"/>
          <w:rFonts w:ascii="Menlo" w:eastAsiaTheme="majorEastAsia" w:hAnsi="Menlo" w:cs="Menlo"/>
          <w:color w:val="242424"/>
          <w:spacing w:val="-1"/>
          <w:sz w:val="23"/>
          <w:szCs w:val="23"/>
          <w:shd w:val="clear" w:color="auto" w:fill="F2F2F2"/>
        </w:rPr>
        <w:t>idx_last_name</w:t>
      </w:r>
      <w:proofErr w:type="spellEnd"/>
      <w:r>
        <w:t>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 of the </w:t>
      </w:r>
      <w:proofErr w:type="gramStart"/>
      <w:r>
        <w:rPr>
          <w:rStyle w:val="HTMLCode"/>
          <w:rFonts w:ascii="Menlo" w:eastAsiaTheme="majorEastAsia" w:hAnsi="Menlo" w:cs="Menlo"/>
          <w:color w:val="242424"/>
          <w:spacing w:val="-1"/>
          <w:sz w:val="23"/>
          <w:szCs w:val="23"/>
          <w:shd w:val="clear" w:color="auto" w:fill="F2F2F2"/>
        </w:rPr>
        <w:t>employees</w:t>
      </w:r>
      <w:proofErr w:type="gramEnd"/>
      <w:r>
        <w:t> table.</w:t>
      </w:r>
    </w:p>
    <w:p w14:paraId="5BA8AFB5" w14:textId="77777777" w:rsidR="003F172A" w:rsidRDefault="003F172A" w:rsidP="003F172A">
      <w:r>
        <w:lastRenderedPageBreak/>
        <w:t>Now, let’s say you frequently run queries to find employees by their last name:</w:t>
      </w:r>
    </w:p>
    <w:p w14:paraId="71699761"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employees </w:t>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last_name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'Smith</w:t>
      </w:r>
      <w:proofErr w:type="gramStart"/>
      <w:r>
        <w:rPr>
          <w:rStyle w:val="hljs-string"/>
          <w:rFonts w:ascii="Menlo" w:hAnsi="Menlo" w:cs="Menlo"/>
          <w:color w:val="C41A16"/>
          <w:spacing w:val="-5"/>
          <w:sz w:val="21"/>
          <w:szCs w:val="21"/>
        </w:rPr>
        <w:t>'</w:t>
      </w:r>
      <w:r>
        <w:rPr>
          <w:rStyle w:val="oc"/>
          <w:rFonts w:ascii="Menlo" w:hAnsi="Menlo" w:cs="Menlo"/>
          <w:color w:val="242424"/>
          <w:spacing w:val="-5"/>
          <w:sz w:val="21"/>
          <w:szCs w:val="21"/>
        </w:rPr>
        <w:t>;</w:t>
      </w:r>
      <w:proofErr w:type="gramEnd"/>
    </w:p>
    <w:p w14:paraId="7AE16244" w14:textId="77777777" w:rsidR="003F172A" w:rsidRDefault="003F172A" w:rsidP="003F172A">
      <w:pPr>
        <w:rPr>
          <w:rFonts w:cs="Times New Roman"/>
        </w:rPr>
      </w:pPr>
      <w:r>
        <w:t>With the index in place, PostgreSQL can use it to quickly locate the rows where </w:t>
      </w:r>
      <w:proofErr w:type="spellStart"/>
      <w:r>
        <w:rPr>
          <w:rStyle w:val="HTMLCode"/>
          <w:rFonts w:ascii="Menlo" w:eastAsiaTheme="majorEastAsia" w:hAnsi="Menlo" w:cs="Menlo"/>
          <w:color w:val="242424"/>
          <w:spacing w:val="-1"/>
          <w:sz w:val="23"/>
          <w:szCs w:val="23"/>
          <w:shd w:val="clear" w:color="auto" w:fill="F2F2F2"/>
        </w:rPr>
        <w:t>last_name</w:t>
      </w:r>
      <w:proofErr w:type="spellEnd"/>
      <w:r>
        <w:t> is </w:t>
      </w:r>
      <w:r>
        <w:rPr>
          <w:rStyle w:val="HTMLCode"/>
          <w:rFonts w:ascii="Menlo" w:eastAsiaTheme="majorEastAsia" w:hAnsi="Menlo" w:cs="Menlo"/>
          <w:color w:val="242424"/>
          <w:spacing w:val="-1"/>
          <w:sz w:val="23"/>
          <w:szCs w:val="23"/>
          <w:shd w:val="clear" w:color="auto" w:fill="F2F2F2"/>
        </w:rPr>
        <w:t>'Smith'</w:t>
      </w:r>
      <w:r>
        <w:t>, resulting in faster query execution.</w:t>
      </w:r>
    </w:p>
    <w:p w14:paraId="3383B879" w14:textId="77777777" w:rsidR="003F172A" w:rsidRDefault="003F172A" w:rsidP="003F172A">
      <w:r>
        <w:t>Remember that while indexes can improve query performance, they also come with overhead during data modifications (like inserts, updates, and deletes) because PostgreSQL needs to update the index as well. So, it’s essential to consider the trade-offs and create indexes judiciously based on the queries your application frequently executes.</w:t>
      </w:r>
    </w:p>
    <w:p w14:paraId="5F48D7D7"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Check the list of indexes</w:t>
      </w:r>
    </w:p>
    <w:p w14:paraId="088D43CD" w14:textId="77777777" w:rsidR="003F172A" w:rsidRDefault="003F172A" w:rsidP="003F172A">
      <w:r>
        <w:t>To check the list of indexes in a PostgreSQL database, you can query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system catalog view. Here's an example SQL query to retrieve the list of indexes in the current database:</w:t>
      </w:r>
    </w:p>
    <w:p w14:paraId="2E6ECA25"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tablename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indexname</w:t>
      </w:r>
      <w:proofErr w:type="spellEnd"/>
      <w:r>
        <w:rPr>
          <w:rFonts w:ascii="Menlo" w:hAnsi="Menlo" w:cs="Menlo"/>
          <w:spacing w:val="-5"/>
          <w:sz w:val="21"/>
          <w:szCs w:val="21"/>
        </w:rPr>
        <w:br/>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pg_indexes</w:t>
      </w:r>
      <w:proofErr w:type="spellEnd"/>
      <w:r>
        <w:rPr>
          <w:rFonts w:ascii="Menlo" w:hAnsi="Menlo" w:cs="Menlo"/>
          <w:spacing w:val="-5"/>
          <w:sz w:val="21"/>
          <w:szCs w:val="21"/>
        </w:rPr>
        <w:br/>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NOT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LIKE</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pg</w:t>
      </w:r>
      <w:proofErr w:type="spellEnd"/>
      <w:r>
        <w:rPr>
          <w:rStyle w:val="hljs-string"/>
          <w:rFonts w:ascii="Menlo" w:hAnsi="Menlo" w:cs="Menlo"/>
          <w:color w:val="C41A16"/>
          <w:spacing w:val="-5"/>
          <w:sz w:val="21"/>
          <w:szCs w:val="21"/>
        </w:rPr>
        <w:t>_%'</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AND</w:t>
      </w:r>
      <w:r>
        <w:rPr>
          <w:rStyle w:val="oc"/>
          <w:rFonts w:ascii="Menlo" w:hAnsi="Menlo" w:cs="Menlo"/>
          <w:color w:val="242424"/>
          <w:spacing w:val="-5"/>
          <w:sz w:val="21"/>
          <w:szCs w:val="21"/>
        </w:rPr>
        <w:t xml:space="preserve"> </w:t>
      </w:r>
      <w:proofErr w:type="spellStart"/>
      <w:proofErr w:type="gram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proofErr w:type="gramEnd"/>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information_schema</w:t>
      </w:r>
      <w:proofErr w:type="spellEnd"/>
      <w:proofErr w:type="gramStart"/>
      <w:r>
        <w:rPr>
          <w:rStyle w:val="hljs-string"/>
          <w:rFonts w:ascii="Menlo" w:hAnsi="Menlo" w:cs="Menlo"/>
          <w:color w:val="C41A16"/>
          <w:spacing w:val="-5"/>
          <w:sz w:val="21"/>
          <w:szCs w:val="21"/>
        </w:rPr>
        <w:t>'</w:t>
      </w:r>
      <w:r>
        <w:rPr>
          <w:rStyle w:val="oc"/>
          <w:rFonts w:ascii="Menlo" w:hAnsi="Menlo" w:cs="Menlo"/>
          <w:color w:val="242424"/>
          <w:spacing w:val="-5"/>
          <w:sz w:val="21"/>
          <w:szCs w:val="21"/>
        </w:rPr>
        <w:t>;</w:t>
      </w:r>
      <w:proofErr w:type="gramEnd"/>
    </w:p>
    <w:p w14:paraId="6B4DA988" w14:textId="77777777" w:rsidR="003F172A" w:rsidRDefault="003F172A" w:rsidP="003F172A">
      <w:pPr>
        <w:rPr>
          <w:rFonts w:cs="Times New Roman"/>
        </w:rPr>
      </w:pPr>
      <w:r>
        <w:t>This query will return the schema name, table name, and index name for each index in the database.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view filters out system indexes by excluding schema names that start with '</w:t>
      </w:r>
      <w:proofErr w:type="spellStart"/>
      <w:r>
        <w:t>pg</w:t>
      </w:r>
      <w:proofErr w:type="spellEnd"/>
      <w:r>
        <w:t>_' and the '</w:t>
      </w:r>
      <w:proofErr w:type="spellStart"/>
      <w:r>
        <w:t>information_schema</w:t>
      </w:r>
      <w:proofErr w:type="spellEnd"/>
      <w:r>
        <w:t>' schema.</w:t>
      </w:r>
    </w:p>
    <w:p w14:paraId="6830D853" w14:textId="2C68C2E3" w:rsidR="003F172A" w:rsidRDefault="003F172A" w:rsidP="003F172A">
      <w:pPr>
        <w:shd w:val="clear" w:color="auto" w:fill="FFFFFF"/>
        <w:spacing w:line="240" w:lineRule="auto"/>
        <w:rPr>
          <w:rFonts w:cs="Segoe UI"/>
          <w:color w:val="auto"/>
          <w:sz w:val="27"/>
          <w:szCs w:val="27"/>
        </w:rPr>
      </w:pPr>
    </w:p>
    <w:p w14:paraId="34E7D6BF" w14:textId="77777777" w:rsidR="003F172A" w:rsidRDefault="003F172A" w:rsidP="003F172A">
      <w:pPr>
        <w:shd w:val="clear" w:color="auto" w:fill="FFFFFF"/>
        <w:rPr>
          <w:rFonts w:cs="Segoe UI"/>
          <w:sz w:val="27"/>
          <w:szCs w:val="27"/>
        </w:rPr>
      </w:pPr>
      <w:hyperlink r:id="rId10" w:history="1">
        <w:r>
          <w:rPr>
            <w:rFonts w:cs="Segoe UI"/>
            <w:color w:val="0000FF"/>
            <w:sz w:val="27"/>
            <w:szCs w:val="27"/>
            <w:bdr w:val="none" w:sz="0" w:space="0" w:color="auto" w:frame="1"/>
          </w:rPr>
          <w:br/>
        </w:r>
      </w:hyperlink>
    </w:p>
    <w:p w14:paraId="193D6929" w14:textId="77777777" w:rsidR="003F172A" w:rsidRDefault="003F172A" w:rsidP="003F172A"/>
    <w:p w14:paraId="1E1183C3" w14:textId="77777777" w:rsidR="003F172A" w:rsidRDefault="003F172A" w:rsidP="003F172A"/>
    <w:p w14:paraId="79FA9EC6" w14:textId="77777777" w:rsidR="003F172A" w:rsidRDefault="003F172A" w:rsidP="003F172A"/>
    <w:p w14:paraId="50ECDF14" w14:textId="77777777" w:rsidR="003F172A" w:rsidRDefault="003F172A" w:rsidP="003F172A"/>
    <w:p w14:paraId="3E40FA58" w14:textId="77777777" w:rsidR="003F172A" w:rsidRDefault="003F172A" w:rsidP="007D34C9">
      <w:pPr>
        <w:pStyle w:val="Title"/>
      </w:pPr>
    </w:p>
    <w:p w14:paraId="30BE43AC" w14:textId="77777777" w:rsidR="003F172A" w:rsidRDefault="003F172A" w:rsidP="007D34C9">
      <w:pPr>
        <w:pStyle w:val="Title"/>
      </w:pPr>
    </w:p>
    <w:p w14:paraId="7A0D6C62" w14:textId="5DD0DD14" w:rsidR="007D34C9" w:rsidRDefault="007D34C9" w:rsidP="007D34C9">
      <w:pPr>
        <w:pStyle w:val="Title"/>
      </w:pPr>
      <w:r>
        <w:lastRenderedPageBreak/>
        <w:t>SpringBoot</w:t>
      </w:r>
    </w:p>
    <w:p w14:paraId="629F4264" w14:textId="77B0D6E2" w:rsidR="007D34C9" w:rsidRDefault="00487460" w:rsidP="007D34C9">
      <w:pPr>
        <w:pStyle w:val="Heading1"/>
      </w:pPr>
      <w:r>
        <w:t>S</w:t>
      </w:r>
      <w:r w:rsidRPr="007D34C9">
        <w:t>pring</w:t>
      </w:r>
      <w:r>
        <w:t>B</w:t>
      </w:r>
      <w:r w:rsidRPr="007D34C9">
        <w:t>oot</w:t>
      </w:r>
      <w:r>
        <w:t xml:space="preserve"> - </w:t>
      </w:r>
      <w:r w:rsidR="007D34C9">
        <w:t>A</w:t>
      </w:r>
      <w:r w:rsidR="007D34C9" w:rsidRPr="007D34C9">
        <w:t xml:space="preserve">uditing (spring data </w:t>
      </w:r>
      <w:proofErr w:type="spellStart"/>
      <w:r w:rsidR="007D34C9" w:rsidRPr="007D34C9">
        <w:t>envers</w:t>
      </w:r>
      <w:proofErr w:type="spellEnd"/>
      <w:r w:rsidR="007D34C9"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Hibernate Envers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has following methods to get Version history</w:t>
      </w:r>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Envers,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proofErr w:type="gramStart"/>
      <w:r>
        <w:t>java.lang</w:t>
      </w:r>
      <w:proofErr w:type="gramEnd"/>
      <w:r>
        <w:t>.IllegalStateException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not</w:t>
      </w:r>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List &lt;Objects&gt; inside class</w:t>
      </w:r>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6FF7FEA6" w:rsidR="001A4B9F" w:rsidRDefault="001A4B9F" w:rsidP="001A4B9F">
      <w:pPr>
        <w:pStyle w:val="Heading1"/>
      </w:pPr>
      <w:r>
        <w:t xml:space="preserve">SpringBoot </w:t>
      </w:r>
      <w:r w:rsidR="00487460">
        <w:t xml:space="preserve">– </w:t>
      </w:r>
      <w:proofErr w:type="spellStart"/>
      <w:r>
        <w:t>Querydsl</w:t>
      </w:r>
      <w:proofErr w:type="spellEnd"/>
      <w:r w:rsidR="00487460">
        <w:t xml:space="preserve"> </w:t>
      </w:r>
      <w:r>
        <w:t>Guide</w:t>
      </w:r>
    </w:p>
    <w:p w14:paraId="31737657" w14:textId="2602AD56" w:rsidR="00120650" w:rsidRDefault="00120650" w:rsidP="00120650">
      <w:pPr>
        <w:pStyle w:val="pw-post-body-paragraph"/>
      </w:pPr>
      <w:r>
        <w:t>Done:</w:t>
      </w:r>
    </w:p>
    <w:p w14:paraId="2A199780" w14:textId="19817153" w:rsidR="00120650" w:rsidRDefault="00120650" w:rsidP="00120650">
      <w:pPr>
        <w:pStyle w:val="pw-post-body-paragraph"/>
      </w:pPr>
      <w:hyperlink r:id="rId11" w:history="1">
        <w:r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w:t>
      </w:r>
      <w:proofErr w:type="gramStart"/>
      <w:r>
        <w:rPr>
          <w:rStyle w:val="hljs-variable"/>
          <w:rFonts w:eastAsiaTheme="majorEastAsia"/>
        </w:rPr>
        <w:t>GeneratedValue</w:t>
      </w:r>
      <w:r>
        <w:rPr>
          <w:rStyle w:val="abt"/>
        </w:rPr>
        <w:t>(</w:t>
      </w:r>
      <w:proofErr w:type="gramEnd"/>
      <w:r>
        <w:rPr>
          <w:rStyle w:val="abt"/>
        </w:rPr>
        <w:t xml:space="preserve">strategy = </w:t>
      </w:r>
      <w:proofErr w:type="spellStart"/>
      <w:r>
        <w:rPr>
          <w:rStyle w:val="abt"/>
        </w:rPr>
        <w:t>GenerationType.IDENTITY</w:t>
      </w:r>
      <w:proofErr w:type="spellEnd"/>
      <w:r>
        <w:rPr>
          <w:rStyle w:val="abt"/>
        </w:rPr>
        <w:t>)</w:t>
      </w:r>
      <w:r>
        <w:br/>
      </w:r>
      <w:r>
        <w:rPr>
          <w:rStyle w:val="abt"/>
        </w:rPr>
        <w:t xml:space="preserve">    private </w:t>
      </w:r>
      <w:proofErr w:type="gramStart"/>
      <w:r>
        <w:rPr>
          <w:rStyle w:val="abt"/>
        </w:rPr>
        <w:t>Long</w:t>
      </w:r>
      <w:proofErr w:type="gramEnd"/>
      <w:r>
        <w:rPr>
          <w:rStyle w:val="abt"/>
        </w:rPr>
        <w:t xml:space="preserve">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TypeToken&lt;List&lt;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48C1B31F" w:rsidR="001D2843" w:rsidRDefault="0051491D" w:rsidP="00DC6A34">
      <w:pPr>
        <w:pStyle w:val="Heading1"/>
      </w:pPr>
      <w:r w:rsidRPr="0051491D">
        <w:lastRenderedPageBreak/>
        <w:t>SpringBoot</w:t>
      </w:r>
      <w:r w:rsidR="00487460">
        <w:t xml:space="preserve"> –</w:t>
      </w:r>
      <w:r w:rsidRPr="0051491D">
        <w:t xml:space="preserve"> </w:t>
      </w:r>
      <w:r>
        <w:t>Dynamic</w:t>
      </w:r>
      <w:r w:rsidR="00487460">
        <w:t xml:space="preserve"> </w:t>
      </w:r>
      <w:r w:rsidRPr="0051491D">
        <w:t>Task Scheduling</w:t>
      </w:r>
    </w:p>
    <w:p w14:paraId="6D9EF332" w14:textId="77777777" w:rsidR="001D2843" w:rsidRDefault="001D2843" w:rsidP="0052464F"/>
    <w:p w14:paraId="31105FF4" w14:textId="4A5CB3CE" w:rsidR="001D2843" w:rsidRDefault="0051491D" w:rsidP="0052464F">
      <w:hyperlink r:id="rId14" w:history="1">
        <w:r w:rsidRPr="00582DE1">
          <w:rPr>
            <w:rStyle w:val="Hyperlink"/>
          </w:rPr>
          <w:t>https://satyacodes.gitlab.io/SpringBoot-Task-Scheduling-Guide.html</w:t>
        </w:r>
      </w:hyperlink>
    </w:p>
    <w:p w14:paraId="3DEA339E" w14:textId="14305541" w:rsidR="0051491D" w:rsidRDefault="00FC6ED2" w:rsidP="0052464F">
      <w:hyperlink r:id="rId15" w:history="1">
        <w:r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JAXB</w:t>
      </w:r>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methods</w:t>
      </w:r>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Update maven Build plugin</w:t>
      </w:r>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install</w:t>
      </w:r>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6"/>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w:t>
      </w:r>
      <w:proofErr w:type="gramStart"/>
      <w:r>
        <w:t>don’t</w:t>
      </w:r>
      <w:proofErr w:type="gramEnd"/>
      <w:r>
        <w:t xml:space="preserve"> want </w:t>
      </w:r>
      <w:proofErr w:type="gramStart"/>
      <w:r>
        <w:t>this technical details</w:t>
      </w:r>
      <w:proofErr w:type="gramEnd"/>
      <w:r>
        <w:t xml:space="preserve">.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@ControllerAdvice</w:t>
      </w:r>
      <w:bookmarkEnd w:id="33"/>
      <w:bookmarkEnd w:id="34"/>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r w:rsidRPr="009372E2">
        <w:rPr>
          <w:lang w:val="en-IN" w:eastAsia="en-GB"/>
        </w:rPr>
        <w:t>ArrayList&lt;&gt;();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r w:rsidRPr="009372E2">
        <w:rPr>
          <w:lang w:val="en-IN" w:eastAsia="en-GB"/>
        </w:rPr>
        <w:t>ArrayList&lt;String&gt;();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proofErr w:type="gramStart"/>
      <w:r>
        <w:rPr>
          <w:rStyle w:val="mh"/>
        </w:rPr>
        <w:t>mapper.writeValueAsString</w:t>
      </w:r>
      <w:proofErr w:type="spellEnd"/>
      <w:proofErr w:type="gram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proofErr w:type="gramStart"/>
      <w:r>
        <w:rPr>
          <w:rStyle w:val="mh"/>
        </w:rPr>
        <w:t>mapper.readValue</w:t>
      </w:r>
      <w:proofErr w:type="spellEnd"/>
      <w:proofErr w:type="gram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proofErr w:type="gramStart"/>
      <w:r>
        <w:rPr>
          <w:rStyle w:val="mh"/>
        </w:rPr>
        <w:t>);</w:t>
      </w:r>
      <w:proofErr w:type="gramEnd"/>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Export Java Objects to JSON file</w:t>
      </w:r>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w:t>
      </w:r>
      <w:proofErr w:type="gramStart"/>
      <w:r>
        <w:rPr>
          <w:rStyle w:val="mh"/>
        </w:rPr>
        <w:t>log.info(</w:t>
      </w:r>
      <w:proofErr w:type="gramEnd"/>
      <w:r>
        <w:rPr>
          <w:rStyle w:val="hljs-string"/>
        </w:rPr>
        <w:t xml:space="preserve">"save </w:t>
      </w:r>
      <w:proofErr w:type="gramStart"/>
      <w:r>
        <w:rPr>
          <w:rStyle w:val="hljs-string"/>
        </w:rPr>
        <w:t>start :</w:t>
      </w:r>
      <w:proofErr w:type="gramEnd"/>
      <w:r>
        <w:rPr>
          <w:rStyle w:val="hljs-string"/>
        </w:rPr>
        <w:t xml:space="preserve">::: </w:t>
      </w:r>
      <w:proofErr w:type="spellStart"/>
      <w:proofErr w:type="gramStart"/>
      <w:r>
        <w:rPr>
          <w:rStyle w:val="hljs-string"/>
        </w:rPr>
        <w:t>employeeId</w:t>
      </w:r>
      <w:proofErr w:type="spellEnd"/>
      <w:r>
        <w:rPr>
          <w:rStyle w:val="hljs-string"/>
        </w:rPr>
        <w:t>:{</w:t>
      </w:r>
      <w:proofErr w:type="gram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proofErr w:type="gramStart"/>
      <w:r>
        <w:rPr>
          <w:rStyle w:val="mh"/>
        </w:rPr>
        <w:t>) ?</w:t>
      </w:r>
      <w:proofErr w:type="gramEnd"/>
      <w:r>
        <w:rPr>
          <w:rStyle w:val="mh"/>
        </w:rPr>
        <w:t xml:space="preserve">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12A30DD2" w:rsidR="007476AD" w:rsidRPr="007476AD" w:rsidRDefault="00F444D5" w:rsidP="007476AD">
      <w:pPr>
        <w:pStyle w:val="Heading1"/>
      </w:pPr>
      <w:r w:rsidRPr="00F444D5">
        <w:lastRenderedPageBreak/>
        <w:t xml:space="preserve">Spring Boot </w:t>
      </w:r>
      <w:r w:rsidR="00487460">
        <w:t xml:space="preserve">–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7"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8"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9"/>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20"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start-dev</w:t>
      </w:r>
    </w:p>
    <w:p w14:paraId="145ECE79" w14:textId="0C764355" w:rsidR="007476AD" w:rsidRDefault="007210C8" w:rsidP="00B10FB1">
      <w:pPr>
        <w:pStyle w:val="ListParagraph"/>
        <w:numPr>
          <w:ilvl w:val="0"/>
          <w:numId w:val="7"/>
        </w:numPr>
      </w:pPr>
      <w:r>
        <w:t xml:space="preserve">The default port is 8080. Open </w:t>
      </w:r>
      <w:hyperlink r:id="rId21"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lastRenderedPageBreak/>
        <w:t>Login to the admin account &amp; update the password.</w:t>
      </w:r>
    </w:p>
    <w:p w14:paraId="30BB3DAE" w14:textId="101334E9" w:rsidR="00230B39" w:rsidRDefault="00230B39" w:rsidP="00230B39">
      <w:pPr>
        <w:pStyle w:val="Heading2"/>
        <w:rPr>
          <w:lang w:val="en-IN"/>
        </w:rPr>
      </w:pPr>
      <w:r>
        <w:rPr>
          <w:lang w:val="en-IN"/>
        </w:rPr>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2"/>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lastRenderedPageBreak/>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7"/>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user1 ,</w:t>
      </w:r>
      <w:proofErr w:type="gramEnd"/>
      <w:r w:rsidRPr="00C6376E">
        <w:t> user2 or </w:t>
      </w:r>
      <w:proofErr w:type="gramStart"/>
      <w:r>
        <w:t>admin</w:t>
      </w:r>
      <w:r w:rsidRPr="00C6376E">
        <w:t> )</w:t>
      </w:r>
      <w:proofErr w:type="gramEnd"/>
      <w:r w:rsidRPr="00C6376E">
        <w:t xml:space="preserve">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8"/>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9"/>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30"/>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1"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2"/>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434A88" w:rsidP="00434A88">
      <w:hyperlink r:id="rId33" w:history="1">
        <w:r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console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Postman, fill details &amp; hit again</w:t>
      </w:r>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4"/>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5"/>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application</w:t>
      </w:r>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41085B" w:rsidP="0041085B">
      <w:hyperlink r:id="rId36" w:history="1">
        <w:r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3914A7" w:rsidP="003914A7">
      <w:hyperlink r:id="rId37" w:history="1">
        <w:r w:rsidRPr="007116AC">
          <w:rPr>
            <w:rStyle w:val="Hyperlink"/>
          </w:rPr>
          <w:t>https://www.bezkoder.com/spring-boot-jwt-authentication/</w:t>
        </w:r>
      </w:hyperlink>
    </w:p>
    <w:p w14:paraId="67FE2F4E" w14:textId="316339BB" w:rsidR="00720A23" w:rsidRDefault="00720A23" w:rsidP="003914A7">
      <w:hyperlink r:id="rId38" w:history="1">
        <w:r w:rsidRPr="007116AC">
          <w:rPr>
            <w:rStyle w:val="Hyperlink"/>
          </w:rPr>
          <w:t>https://javainfinite.com/spring-boot/integrate-spring-boot-with-keycloak-example/</w:t>
        </w:r>
      </w:hyperlink>
    </w:p>
    <w:p w14:paraId="19087620" w14:textId="4DE23142" w:rsidR="00720A23" w:rsidRDefault="00720A23" w:rsidP="003914A7">
      <w:hyperlink r:id="rId39" w:history="1">
        <w:r w:rsidRPr="007116AC">
          <w:rPr>
            <w:rStyle w:val="Hyperlink"/>
          </w:rPr>
          <w:t>https://www.baeldung.com/spring-boot-keycloak</w:t>
        </w:r>
      </w:hyperlink>
    </w:p>
    <w:p w14:paraId="72E0ABD1" w14:textId="6A33BDF2" w:rsidR="00720A23" w:rsidRDefault="0010511F" w:rsidP="003914A7">
      <w:hyperlink r:id="rId40" w:history="1">
        <w:r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0AD8B9DB" w:rsidR="00EF7282" w:rsidRDefault="00157B6E" w:rsidP="00EF7282">
      <w:pPr>
        <w:pStyle w:val="Heading1"/>
      </w:pPr>
      <w:r>
        <w:fldChar w:fldCharType="end"/>
      </w:r>
      <w:r w:rsidR="00EF7282" w:rsidRPr="00C95177">
        <w:t xml:space="preserve">Spring Boot </w:t>
      </w:r>
      <w:r w:rsidR="00487460">
        <w:t xml:space="preserve">– </w:t>
      </w:r>
      <w:r w:rsidR="00EF7282" w:rsidRPr="00C95177">
        <w:t>Cach</w:t>
      </w:r>
      <w:r w:rsidR="00EF7282">
        <w:t>e</w:t>
      </w:r>
      <w:r w:rsidR="00487460">
        <w:t xml:space="preserve"> </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By default, for each hibernate application, the first level cache is automatically enabled. We can’t Enable/Disable first level cache</w:t>
      </w:r>
    </w:p>
    <w:p w14:paraId="2DD29FD6" w14:textId="77777777" w:rsidR="00EF7282" w:rsidRPr="00CA1FE6" w:rsidRDefault="00EF7282" w:rsidP="00B10FB1">
      <w:pPr>
        <w:pStyle w:val="ListParagraph"/>
        <w:numPr>
          <w:ilvl w:val="0"/>
          <w:numId w:val="19"/>
        </w:numPr>
      </w:pPr>
      <w:r w:rsidRPr="00CA1FE6">
        <w:t>the first level cache is associated with the session object and scope of the cache is limited to one session only</w:t>
      </w:r>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If we load the same object once again, with in the same session, then the object will be loaded from the local cache memory not from the database</w:t>
      </w:r>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roofErr w:type="gramStart"/>
      <w:r w:rsidRPr="00CA1FE6">
        <w:rPr>
          <w:rFonts w:ascii="Georgia" w:hAnsi="Georgia" w:cs="Menlo"/>
          <w:color w:val="222222"/>
          <w:sz w:val="24"/>
          <w:szCs w:val="24"/>
        </w:rPr>
        <w:t>);</w:t>
      </w:r>
      <w:proofErr w:type="gramEnd"/>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A90276"/>
          <w:sz w:val="24"/>
          <w:szCs w:val="24"/>
        </w:rPr>
        <w:t>Integer</w:t>
      </w:r>
      <w:r w:rsidRPr="00CA1FE6">
        <w:rPr>
          <w:rFonts w:ascii="Georgia" w:hAnsi="Georgia" w:cs="Menlo"/>
          <w:color w:val="222222"/>
          <w:sz w:val="24"/>
          <w:szCs w:val="24"/>
        </w:rPr>
        <w:t>(</w:t>
      </w:r>
      <w:proofErr w:type="gramEnd"/>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A90276"/>
          <w:sz w:val="24"/>
          <w:szCs w:val="24"/>
        </w:rPr>
        <w:t>Integer</w:t>
      </w:r>
      <w:r w:rsidRPr="00CA1FE6">
        <w:rPr>
          <w:rFonts w:ascii="Georgia" w:hAnsi="Georgia" w:cs="Menlo"/>
          <w:color w:val="222222"/>
          <w:sz w:val="24"/>
          <w:szCs w:val="24"/>
        </w:rPr>
        <w:t>(</w:t>
      </w:r>
      <w:proofErr w:type="gramEnd"/>
      <w:r w:rsidRPr="00CA1FE6">
        <w:rPr>
          <w:rFonts w:ascii="Georgia" w:hAnsi="Georgia" w:cs="Menlo"/>
          <w:color w:val="222222"/>
          <w:sz w:val="24"/>
          <w:szCs w:val="24"/>
        </w:rPr>
        <w:t>101</w:t>
      </w:r>
      <w:proofErr w:type="gramStart"/>
      <w:r w:rsidRPr="00CA1FE6">
        <w:rPr>
          <w:rFonts w:ascii="Georgia" w:hAnsi="Georgia" w:cs="Menlo"/>
          <w:color w:val="222222"/>
          <w:sz w:val="24"/>
          <w:szCs w:val="24"/>
        </w:rPr>
        <w:t>));</w:t>
      </w:r>
      <w:r w:rsidRPr="00CA1FE6">
        <w:rPr>
          <w:rFonts w:ascii="Georgia" w:hAnsi="Georgia" w:cs="Menlo"/>
          <w:color w:val="008000"/>
          <w:sz w:val="24"/>
          <w:szCs w:val="24"/>
        </w:rPr>
        <w:t>/</w:t>
      </w:r>
      <w:proofErr w:type="gramEnd"/>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A90276"/>
          <w:sz w:val="24"/>
          <w:szCs w:val="24"/>
        </w:rPr>
        <w:t>Integer</w:t>
      </w:r>
      <w:r w:rsidRPr="00CA1FE6">
        <w:rPr>
          <w:rFonts w:ascii="Georgia" w:hAnsi="Georgia" w:cs="Menlo"/>
          <w:color w:val="222222"/>
          <w:sz w:val="24"/>
          <w:szCs w:val="24"/>
        </w:rPr>
        <w:t>(</w:t>
      </w:r>
      <w:proofErr w:type="gramEnd"/>
      <w:r w:rsidRPr="00CA1FE6">
        <w:rPr>
          <w:rFonts w:ascii="Georgia" w:hAnsi="Georgia" w:cs="Menlo"/>
          <w:color w:val="222222"/>
          <w:sz w:val="24"/>
          <w:szCs w:val="24"/>
        </w:rPr>
        <w:t>101</w:t>
      </w:r>
      <w:proofErr w:type="gramStart"/>
      <w:r w:rsidRPr="00CA1FE6">
        <w:rPr>
          <w:rFonts w:ascii="Georgia" w:hAnsi="Georgia" w:cs="Menlo"/>
          <w:color w:val="222222"/>
          <w:sz w:val="24"/>
          <w:szCs w:val="24"/>
        </w:rPr>
        <w:t>));</w:t>
      </w:r>
      <w:r w:rsidRPr="00CA1FE6">
        <w:rPr>
          <w:rFonts w:ascii="Georgia" w:hAnsi="Georgia" w:cs="Menlo"/>
          <w:color w:val="008000"/>
          <w:sz w:val="24"/>
          <w:szCs w:val="24"/>
        </w:rPr>
        <w:t>/</w:t>
      </w:r>
      <w:proofErr w:type="gramEnd"/>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r w:rsidRPr="00CA1FE6">
        <w:rPr>
          <w:rFonts w:ascii="Georgia" w:hAnsi="Georgia" w:cs="Menlo"/>
          <w:color w:val="222222"/>
          <w:sz w:val="24"/>
          <w:szCs w:val="24"/>
        </w:rPr>
        <w:t>();</w:t>
      </w:r>
      <w:r w:rsidRPr="00CA1FE6">
        <w:rPr>
          <w:rFonts w:ascii="Georgia" w:hAnsi="Georgia" w:cs="Menlo"/>
          <w:color w:val="008000"/>
          <w:sz w:val="24"/>
          <w:szCs w:val="24"/>
        </w:rPr>
        <w:t>/</w:t>
      </w:r>
      <w:proofErr w:type="gramEnd"/>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roofErr w:type="gramStart"/>
      <w:r w:rsidRPr="00CA1FE6">
        <w:rPr>
          <w:rFonts w:ascii="Georgia" w:hAnsi="Georgia" w:cs="Menlo"/>
          <w:color w:val="222222"/>
          <w:sz w:val="24"/>
          <w:szCs w:val="24"/>
        </w:rPr>
        <w:t>);</w:t>
      </w:r>
      <w:proofErr w:type="gramEnd"/>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A90276"/>
          <w:sz w:val="24"/>
          <w:szCs w:val="24"/>
        </w:rPr>
        <w:t>Integer</w:t>
      </w:r>
      <w:r w:rsidRPr="00CA1FE6">
        <w:rPr>
          <w:rFonts w:ascii="Georgia" w:hAnsi="Georgia" w:cs="Menlo"/>
          <w:color w:val="222222"/>
          <w:sz w:val="24"/>
          <w:szCs w:val="24"/>
        </w:rPr>
        <w:t>(</w:t>
      </w:r>
      <w:proofErr w:type="gramEnd"/>
      <w:r w:rsidRPr="00CA1FE6">
        <w:rPr>
          <w:rFonts w:ascii="Georgia" w:hAnsi="Georgia" w:cs="Menlo"/>
          <w:color w:val="222222"/>
          <w:sz w:val="24"/>
          <w:szCs w:val="24"/>
        </w:rPr>
        <w:t>101</w:t>
      </w:r>
      <w:proofErr w:type="gramStart"/>
      <w:r w:rsidRPr="00CA1FE6">
        <w:rPr>
          <w:rFonts w:ascii="Georgia" w:hAnsi="Georgia" w:cs="Menlo"/>
          <w:color w:val="222222"/>
          <w:sz w:val="24"/>
          <w:szCs w:val="24"/>
        </w:rPr>
        <w:t>));</w:t>
      </w:r>
      <w:r w:rsidRPr="00CA1FE6">
        <w:rPr>
          <w:rFonts w:ascii="Georgia" w:hAnsi="Georgia" w:cs="Menlo"/>
          <w:color w:val="008000"/>
          <w:sz w:val="24"/>
          <w:szCs w:val="24"/>
        </w:rPr>
        <w:t>/</w:t>
      </w:r>
      <w:proofErr w:type="gramEnd"/>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session</w:t>
      </w:r>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xml:space="preserve"> or </w:t>
      </w:r>
      <w:proofErr w:type="gramStart"/>
      <w:r w:rsidRPr="00CA1FE6">
        <w:t>clear(</w:t>
      </w:r>
      <w:proofErr w:type="gramEnd"/>
      <w:r w:rsidRPr="00CA1FE6">
        <w:t>)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2"/>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w:t>
      </w:r>
      <w:proofErr w:type="gramStart"/>
      <w:r w:rsidRPr="0015590D">
        <w:rPr>
          <w:rFonts w:ascii="Georgia" w:hAnsi="Georgia"/>
          <w:sz w:val="24"/>
          <w:szCs w:val="24"/>
        </w:rPr>
        <w:t>access</w:t>
      </w:r>
      <w:proofErr w:type="gramEnd"/>
      <w:r w:rsidRPr="0015590D">
        <w:rPr>
          <w:rFonts w:ascii="Georgia" w:hAnsi="Georgia"/>
          <w:sz w:val="24"/>
          <w:szCs w:val="24"/>
        </w:rPr>
        <w:t xml:space="preserve">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w:t>
      </w:r>
      <w:proofErr w:type="gramStart"/>
      <w:r w:rsidRPr="00575A5A">
        <w:rPr>
          <w:rFonts w:ascii="Georgia" w:hAnsi="Georgia"/>
          <w:sz w:val="24"/>
          <w:szCs w:val="24"/>
        </w:rPr>
        <w:t>it</w:t>
      </w:r>
      <w:proofErr w:type="gramEnd"/>
      <w:r w:rsidRPr="00575A5A">
        <w:rPr>
          <w:rFonts w:ascii="Georgia" w:hAnsi="Georgia"/>
          <w:sz w:val="24"/>
          <w:szCs w:val="24"/>
        </w:rPr>
        <w:t xml:space="preserve">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We can specify this in SpringBoot main Application class &amp; Configuration class</w:t>
      </w:r>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main(String[</w:t>
      </w:r>
      <w:proofErr w:type="gramEnd"/>
      <w:r w:rsidRPr="00575A5A">
        <w:t xml:space="preserve">]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proofErr w:type="gramStart"/>
      <w:r w:rsidRPr="00575A5A">
        <w:t>SpringApplication</w:t>
      </w:r>
      <w:proofErr w:type="spellEnd"/>
      <w:r w:rsidRPr="00575A5A">
        <w:t>(</w:t>
      </w:r>
      <w:proofErr w:type="spellStart"/>
      <w:proofErr w:type="gramEnd"/>
      <w:r w:rsidRPr="00575A5A">
        <w:t>Application.</w:t>
      </w:r>
      <w:r w:rsidRPr="00575A5A">
        <w:rPr>
          <w:b/>
          <w:bCs/>
          <w:color w:val="000080"/>
        </w:rPr>
        <w:t>class</w:t>
      </w:r>
      <w:proofErr w:type="spellEnd"/>
      <w:proofErr w:type="gramStart"/>
      <w:r w:rsidRPr="00575A5A">
        <w:t>);</w:t>
      </w:r>
      <w:proofErr w:type="gramEnd"/>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3"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w:t>
      </w:r>
      <w:proofErr w:type="gramStart"/>
      <w:r>
        <w:rPr>
          <w:shd w:val="clear" w:color="auto" w:fill="F2F2F2"/>
        </w:rPr>
        <w:t>CacheEvict(</w:t>
      </w:r>
      <w:proofErr w:type="gramEnd"/>
      <w:r>
        <w:rPr>
          <w:shd w:val="clear" w:color="auto" w:fill="F2F2F2"/>
        </w:rPr>
        <w:t>value</w:t>
      </w:r>
      <w:proofErr w:type="gramStart"/>
      <w:r>
        <w:rPr>
          <w:shd w:val="clear" w:color="auto" w:fill="F2F2F2"/>
        </w:rPr>
        <w:t>=“</w:t>
      </w:r>
      <w:proofErr w:type="gramEnd"/>
      <w:r>
        <w:rPr>
          <w:shd w:val="clear" w:color="auto" w:fill="F2F2F2"/>
        </w:rPr>
        <w:t>employee”, key</w:t>
      </w:r>
      <w:proofErr w:type="gramStart"/>
      <w:r>
        <w:rPr>
          <w:shd w:val="clear" w:color="auto" w:fill="F2F2F2"/>
        </w:rPr>
        <w:t>=”#</w:t>
      </w:r>
      <w:proofErr w:type="gramEnd"/>
      <w:r>
        <w:rPr>
          <w:shd w:val="clear" w:color="auto" w:fill="F2F2F2"/>
        </w:rPr>
        <w:t>employee.id”)</w:t>
      </w:r>
      <w:r>
        <w:br/>
      </w:r>
      <w:r>
        <w:rPr>
          <w:shd w:val="clear" w:color="auto" w:fill="F2F2F2"/>
        </w:rPr>
        <w:t>})</w:t>
      </w:r>
      <w:r>
        <w:br/>
      </w:r>
      <w:r>
        <w:rPr>
          <w:shd w:val="clear" w:color="auto" w:fill="F2F2F2"/>
        </w:rPr>
        <w:t xml:space="preserve">public Employee </w:t>
      </w:r>
      <w:proofErr w:type="spellStart"/>
      <w:proofErr w:type="gramStart"/>
      <w:r>
        <w:rPr>
          <w:shd w:val="clear" w:color="auto" w:fill="F2F2F2"/>
        </w:rPr>
        <w:t>getEmployee</w:t>
      </w:r>
      <w:proofErr w:type="spellEnd"/>
      <w:r>
        <w:rPr>
          <w:shd w:val="clear" w:color="auto" w:fill="F2F2F2"/>
        </w:rPr>
        <w:t>(</w:t>
      </w:r>
      <w:proofErr w:type="gram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proofErr w:type="gramStart"/>
      <w:r>
        <w:t>application.yaml</w:t>
      </w:r>
      <w:proofErr w:type="spellEnd"/>
      <w:proofErr w:type="gram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127.0.0.1:6379</w:t>
      </w:r>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proofErr w:type="gram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w:t>
      </w:r>
      <w:proofErr w:type="gramEnd"/>
      <w:r w:rsidRPr="005E7593">
        <w:rPr>
          <w:rFonts w:ascii="Courier New" w:hAnsi="Courier New" w:cs="Courier New"/>
          <w:i/>
          <w:iCs/>
          <w:color w:val="808080"/>
        </w:rPr>
        <w:t>&gt;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proofErr w:type="gramStart"/>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proofErr w:type="gram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4"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5"/>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#To prevent automatic execution of Job at Startup</w:t>
      </w:r>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7"/>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E04847" w:rsidP="00E04847">
      <w:hyperlink r:id="rId48" w:history="1">
        <w:r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9"/>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Report"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For example: Page header heading will be "Student Records"</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field</w:t>
      </w:r>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E04847" w:rsidP="00E04847">
      <w:pPr>
        <w:numPr>
          <w:ilvl w:val="0"/>
          <w:numId w:val="34"/>
        </w:numPr>
        <w:spacing w:line="300" w:lineRule="auto"/>
        <w:rPr>
          <w:lang w:val="en-IN"/>
        </w:rPr>
      </w:pPr>
      <w:hyperlink r:id="rId51" w:history="1">
        <w:r w:rsidRPr="00BA1777">
          <w:rPr>
            <w:rStyle w:val="Hyperlink"/>
            <w:lang w:val="en-IN"/>
          </w:rPr>
          <w:t>Designing the report</w:t>
        </w:r>
      </w:hyperlink>
      <w:r w:rsidRPr="00BA1777">
        <w:rPr>
          <w:lang w:val="en-IN"/>
        </w:rPr>
        <w:t xml:space="preserve"> − In this step we, create the JRXML file, which is an XML document that contains the definition of the report layout. </w:t>
      </w:r>
    </w:p>
    <w:p w14:paraId="0E1F0F36" w14:textId="77777777" w:rsidR="00E04847" w:rsidRPr="00BA1777" w:rsidRDefault="00E04847" w:rsidP="00E04847">
      <w:pPr>
        <w:numPr>
          <w:ilvl w:val="0"/>
          <w:numId w:val="34"/>
        </w:numPr>
        <w:spacing w:line="300" w:lineRule="auto"/>
        <w:rPr>
          <w:lang w:val="en-IN"/>
        </w:rPr>
      </w:pPr>
      <w:hyperlink r:id="rId52" w:history="1">
        <w:r w:rsidRPr="00BA1777">
          <w:rPr>
            <w:rStyle w:val="Hyperlink"/>
            <w:lang w:val="en-IN"/>
          </w:rPr>
          <w:t>Compiling the report</w:t>
        </w:r>
      </w:hyperlink>
      <w:r w:rsidRPr="00BA1777">
        <w:rPr>
          <w:lang w:val="en-IN"/>
        </w:rPr>
        <w:t> − In this step, JRXML is compiled in a binary object called a Jasper file (*.</w:t>
      </w:r>
      <w:r w:rsidRPr="00BA1777">
        <w:rPr>
          <w:b/>
          <w:bCs/>
          <w:lang w:val="en-IN"/>
        </w:rPr>
        <w:t>jasper</w:t>
      </w:r>
      <w:r w:rsidRPr="00BA1777">
        <w:rPr>
          <w:lang w:val="en-IN"/>
        </w:rPr>
        <w:t xml:space="preserve">). </w:t>
      </w:r>
    </w:p>
    <w:p w14:paraId="589742D0" w14:textId="77777777" w:rsidR="00E04847" w:rsidRPr="00BA1777" w:rsidRDefault="00E04847" w:rsidP="00E04847">
      <w:pPr>
        <w:numPr>
          <w:ilvl w:val="0"/>
          <w:numId w:val="34"/>
        </w:numPr>
        <w:spacing w:line="300" w:lineRule="auto"/>
        <w:rPr>
          <w:lang w:val="en-IN"/>
        </w:rPr>
      </w:pPr>
      <w:hyperlink r:id="rId53" w:history="1">
        <w:r w:rsidRPr="00BA1777">
          <w:rPr>
            <w:rStyle w:val="Hyperlink"/>
            <w:lang w:val="en-IN"/>
          </w:rPr>
          <w:t>Executing the report (Filling data into the report)</w:t>
        </w:r>
      </w:hyperlink>
      <w:r w:rsidRPr="00BA1777">
        <w:rPr>
          <w:lang w:val="en-IN"/>
        </w:rPr>
        <w:t xml:space="preserve"> − In this step, data from the application is filled in the compiled report. The class </w:t>
      </w:r>
      <w:proofErr w:type="spellStart"/>
      <w:r w:rsidRPr="00BA1777">
        <w:rPr>
          <w:lang w:val="en-IN"/>
        </w:rPr>
        <w:t>net.sf.jasperreports.engine.</w:t>
      </w:r>
      <w:r w:rsidRPr="00BA1777">
        <w:rPr>
          <w:b/>
          <w:bCs/>
          <w:lang w:val="en-IN"/>
        </w:rPr>
        <w:t>JasperFillManager</w:t>
      </w:r>
      <w:proofErr w:type="spellEnd"/>
      <w:r w:rsidRPr="00BA1777">
        <w:rPr>
          <w:lang w:val="en-IN"/>
        </w:rPr>
        <w:t xml:space="preserve"> provides necessary functions to fill the data in the reports. A Jasper print file (*.</w:t>
      </w:r>
      <w:proofErr w:type="spellStart"/>
      <w:r w:rsidRPr="00BA1777">
        <w:rPr>
          <w:b/>
          <w:bCs/>
          <w:lang w:val="en-IN"/>
        </w:rPr>
        <w:t>jrprint</w:t>
      </w:r>
      <w:proofErr w:type="spellEnd"/>
      <w:r w:rsidRPr="00BA1777">
        <w:rPr>
          <w:lang w:val="en-IN"/>
        </w:rPr>
        <w:t>) is created, which can be used either to print or export the report.</w:t>
      </w:r>
    </w:p>
    <w:p w14:paraId="3DEB083E" w14:textId="77777777" w:rsidR="00E04847" w:rsidRPr="00BA1777" w:rsidRDefault="00E04847" w:rsidP="00E04847">
      <w:pPr>
        <w:numPr>
          <w:ilvl w:val="0"/>
          <w:numId w:val="34"/>
        </w:numPr>
        <w:spacing w:line="300" w:lineRule="auto"/>
      </w:pPr>
      <w:hyperlink r:id="rId54" w:history="1">
        <w:r w:rsidRPr="00BA1777">
          <w:rPr>
            <w:rStyle w:val="Hyperlink"/>
            <w:lang w:val="en-IN"/>
          </w:rPr>
          <w:t>Exporting the report to desired format</w:t>
        </w:r>
      </w:hyperlink>
      <w:r w:rsidRPr="00BA1777">
        <w:rPr>
          <w:lang w:val="en-IN"/>
        </w:rPr>
        <w:t xml:space="preserve"> − In this step, we can export the Jasper print file created in the previous step to any format using </w:t>
      </w:r>
      <w:proofErr w:type="spellStart"/>
      <w:r w:rsidRPr="00BA1777">
        <w:rPr>
          <w:b/>
          <w:bCs/>
          <w:lang w:val="en-IN"/>
        </w:rPr>
        <w:t>JasperExportManager</w:t>
      </w:r>
      <w:proofErr w:type="spellEnd"/>
      <w:r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it is used to change the value on every iteration, or we can say it is used to represent a row data in the table</w:t>
      </w:r>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r>
        <w:t>JasperExportManager</w:t>
      </w:r>
      <w:proofErr w:type="spell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"Eum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rPr>
          <w:noProof/>
        </w:rPr>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5"/>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Jaspersoft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="Pilat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="Pilat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="Pilat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="Pilat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BA7185" w:rsidP="00B10FB1">
      <w:pPr>
        <w:rPr>
          <w:rFonts w:cs="Segoe UI"/>
          <w:color w:val="212121"/>
          <w:sz w:val="18"/>
          <w:szCs w:val="18"/>
          <w:shd w:val="clear" w:color="auto" w:fill="FFFFFF"/>
        </w:rPr>
      </w:pPr>
      <w:hyperlink r:id="rId56" w:history="1">
        <w:r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noProof/>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7"/>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proofErr w:type="gramStart"/>
      <w:r>
        <w:t>user.jrxml</w:t>
      </w:r>
      <w:proofErr w:type="spellEnd"/>
      <w:proofErr w:type="gramEnd"/>
      <w:r>
        <w:t xml:space="preserve"> as </w:t>
      </w:r>
      <w:proofErr w:type="spellStart"/>
      <w:r>
        <w:t>subreport</w:t>
      </w:r>
      <w:proofErr w:type="spellEnd"/>
      <w:r>
        <w:t>.</w:t>
      </w:r>
    </w:p>
    <w:p w14:paraId="30858004" w14:textId="77777777" w:rsidR="000273CA" w:rsidRDefault="000273CA" w:rsidP="00B54F37"/>
    <w:p w14:paraId="257F1E46" w14:textId="6DC7DF0D"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r w:rsidR="00CB3C97">
        <w:t>report, click</w:t>
      </w:r>
      <w:r>
        <w:t xml:space="preserve"> on </w:t>
      </w:r>
      <w:proofErr w:type="spellStart"/>
      <w:r>
        <w:t>subreport</w:t>
      </w:r>
      <w:proofErr w:type="spellEnd"/>
      <w:r>
        <w:t xml:space="preserve"> from </w:t>
      </w:r>
      <w:proofErr w:type="spellStart"/>
      <w:r>
        <w:t>pattle</w:t>
      </w:r>
      <w:proofErr w:type="spellEnd"/>
      <w:r>
        <w:t>, drag to summery area &amp; provide below details</w:t>
      </w:r>
    </w:p>
    <w:p w14:paraId="3696FDC2" w14:textId="2DE950AA"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r w:rsidR="00CB3C97">
        <w:t>Next.</w:t>
      </w:r>
    </w:p>
    <w:p w14:paraId="3CA2FC39" w14:textId="06EF8B2F" w:rsidR="000273CA" w:rsidRDefault="000273CA" w:rsidP="000273CA">
      <w:pPr>
        <w:pStyle w:val="ListParagraph"/>
        <w:numPr>
          <w:ilvl w:val="0"/>
          <w:numId w:val="43"/>
        </w:numPr>
      </w:pPr>
      <w:r>
        <w:t xml:space="preserve">Don’t use any database connection, next, </w:t>
      </w:r>
      <w:r w:rsidR="00CB3C97">
        <w:t>finish.</w:t>
      </w:r>
    </w:p>
    <w:p w14:paraId="059E064F" w14:textId="037037C4" w:rsidR="000273CA" w:rsidRDefault="000273CA" w:rsidP="000273CA">
      <w:pPr>
        <w:pStyle w:val="ListParagraph"/>
        <w:numPr>
          <w:ilvl w:val="0"/>
          <w:numId w:val="43"/>
        </w:numPr>
      </w:pPr>
      <w:r>
        <w:t xml:space="preserve">Right click &gt; Align &gt; Fit to </w:t>
      </w:r>
      <w:r w:rsidR="00CB3C97">
        <w:t xml:space="preserve">width. / Table </w:t>
      </w:r>
      <w:proofErr w:type="spellStart"/>
      <w:r w:rsidR="00CB3C97">
        <w:t>formate</w:t>
      </w:r>
      <w:proofErr w:type="spellEnd"/>
    </w:p>
    <w:p w14:paraId="52DBF697" w14:textId="3EA9A9BF" w:rsidR="000273CA" w:rsidRDefault="00F729A1" w:rsidP="000273CA">
      <w:r w:rsidRPr="00F729A1">
        <w:rPr>
          <w:noProof/>
        </w:rPr>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8"/>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in the main Report</w:t>
      </w:r>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r w:rsidRPr="00303A95">
        <w:rPr>
          <w:b/>
          <w:bCs/>
        </w:rPr>
        <w:t>JRBeanCollectionDataSource</w:t>
      </w:r>
      <w:proofErr w:type="spell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r>
        <w:rPr>
          <w:b/>
          <w:bCs/>
        </w:rPr>
        <w:t>Map</w:t>
      </w:r>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 xml:space="preserve">Parameter Map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rPr>
          <w:noProof/>
        </w:rPr>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9"/>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"Eum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Test it</w:t>
      </w:r>
    </w:p>
    <w:p w14:paraId="7F68AAF7" w14:textId="05AEEB8A" w:rsidR="001E73F4" w:rsidRDefault="003F5E95" w:rsidP="00B10FB1">
      <w:pPr>
        <w:rPr>
          <w:rFonts w:cs="Segoe UI"/>
          <w:color w:val="212121"/>
          <w:sz w:val="18"/>
          <w:szCs w:val="18"/>
          <w:shd w:val="clear" w:color="auto" w:fill="FFFFFF"/>
        </w:rPr>
      </w:pPr>
      <w:hyperlink r:id="rId60" w:history="1">
        <w:r w:rsidRPr="00797D8F">
          <w:rPr>
            <w:rStyle w:val="Hyperlink"/>
            <w:rFonts w:cs="Segoe UI"/>
            <w:sz w:val="18"/>
            <w:szCs w:val="18"/>
            <w:shd w:val="clear" w:color="auto" w:fill="FFFFFF"/>
          </w:rPr>
          <w:t>http://localhost:8990/empapp/api/v1/reports/jasper/subreport?fileType=pdf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noProof/>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1"/>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5031F2" w:rsidP="005031F2">
      <w:hyperlink r:id="rId62" w:history="1">
        <w:r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3"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4"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5"/>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6"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7"/>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"1990-10-27"</w:t>
      </w:r>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"1990-10-27"</w:t>
      </w:r>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8"/>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9"/>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70"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1"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2"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3"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w:t>
      </w:r>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"1990-10-27"</w:t>
      </w:r>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"1990-10-27"</w:t>
      </w:r>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845DDD" w:rsidP="00B10FB1">
      <w:hyperlink r:id="rId74" w:history="1">
        <w:r w:rsidRPr="00462467">
          <w:rPr>
            <w:rStyle w:val="Hyperlink"/>
          </w:rPr>
          <w:t>https://carbone.io/api-reference.html</w:t>
        </w:r>
      </w:hyperlink>
    </w:p>
    <w:p w14:paraId="054EEF7A" w14:textId="77DABC8E" w:rsidR="00845DDD" w:rsidRDefault="00845DDD" w:rsidP="00B10FB1">
      <w:hyperlink r:id="rId75" w:anchor="/studio" w:history="1">
        <w:r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r>
        <w:rPr>
          <w:rStyle w:val="HTMLCode"/>
          <w:rFonts w:ascii="Consolas" w:eastAsiaTheme="minorEastAsia" w:hAnsi="Consolas" w:cs="Consolas"/>
          <w:color w:val="DC143C"/>
          <w:sz w:val="24"/>
        </w:rPr>
        <w:t>static</w:t>
      </w:r>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lastRenderedPageBreak/>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lastRenderedPageBreak/>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w:t>
      </w:r>
      <w:proofErr w:type="gramStart"/>
      <w:r>
        <w:t>Print :</w:t>
      </w:r>
      <w:proofErr w:type="gramEnd"/>
      <w:r>
        <w:t xml:space="preserve"> </w:t>
      </w:r>
      <w:proofErr w:type="gramStart"/>
      <w:r>
        <w:t>Bachelor in Medicine</w:t>
      </w:r>
      <w:proofErr w:type="gramEnd"/>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2ECC871F" w:rsidR="00030A36" w:rsidRDefault="006E060C" w:rsidP="006E060C">
      <w:pPr>
        <w:pStyle w:val="Heading1"/>
      </w:pPr>
      <w:r>
        <w:t xml:space="preserve">SpringBoot – </w:t>
      </w:r>
      <w:proofErr w:type="spellStart"/>
      <w:r>
        <w:t>RestTemplate</w:t>
      </w:r>
      <w:proofErr w:type="spellEnd"/>
      <w:r w:rsidR="00430CB4">
        <w:t xml:space="preserve"> &amp; Feign</w:t>
      </w:r>
      <w:r>
        <w:t xml:space="preserve"> Guide</w:t>
      </w:r>
    </w:p>
    <w:p w14:paraId="5D76D19B" w14:textId="77777777" w:rsidR="006E060C" w:rsidRDefault="006E060C" w:rsidP="006E060C"/>
    <w:p w14:paraId="406A601E" w14:textId="78395EFC" w:rsidR="008656CB" w:rsidRDefault="008656CB" w:rsidP="006E060C">
      <w:r w:rsidRPr="008656CB">
        <w:t xml:space="preserve">Spring Boot's </w:t>
      </w:r>
      <w:proofErr w:type="spellStart"/>
      <w:r w:rsidRPr="008656CB">
        <w:t>RestTemplate</w:t>
      </w:r>
      <w:proofErr w:type="spellEnd"/>
      <w:r w:rsidRPr="008656CB">
        <w:t xml:space="preserve"> is a class provided by Spring Framework(spring-boot-starter-web) that makes it easy to communicate with external services and APIs.</w:t>
      </w:r>
    </w:p>
    <w:p w14:paraId="6608E76A" w14:textId="77777777" w:rsidR="008656CB" w:rsidRDefault="008656CB" w:rsidP="006E060C"/>
    <w:p w14:paraId="41AA2B1D" w14:textId="0A7881AD" w:rsidR="008656CB" w:rsidRDefault="008656CB" w:rsidP="006E060C">
      <w:proofErr w:type="spellStart"/>
      <w:r w:rsidRPr="008656CB">
        <w:t>RestTemplate</w:t>
      </w:r>
      <w:proofErr w:type="spellEnd"/>
      <w:r w:rsidRPr="008656CB">
        <w:t xml:space="preserve"> is a powerful synchronous client for handling HTTP communication in Spring Boot applications. It internally uses an HTTP client library i.e. </w:t>
      </w:r>
      <w:proofErr w:type="spellStart"/>
      <w:proofErr w:type="gramStart"/>
      <w:r w:rsidRPr="008656CB">
        <w:t>java.net.HttpURLConnection</w:t>
      </w:r>
      <w:proofErr w:type="spellEnd"/>
      <w:proofErr w:type="gramEnd"/>
      <w:r w:rsidRPr="008656CB">
        <w:t>, simplifying the process of making RESTful requests to external services and APIs</w:t>
      </w:r>
    </w:p>
    <w:p w14:paraId="5B2792A9" w14:textId="77777777" w:rsidR="008656CB" w:rsidRDefault="008656CB" w:rsidP="006E060C"/>
    <w:p w14:paraId="5AD99AD2" w14:textId="1F6709C7" w:rsidR="008656CB" w:rsidRDefault="008656CB" w:rsidP="006E060C">
      <w:proofErr w:type="gramStart"/>
      <w:r w:rsidRPr="008656CB">
        <w:lastRenderedPageBreak/>
        <w:t>Overall</w:t>
      </w:r>
      <w:proofErr w:type="gramEnd"/>
      <w:r w:rsidRPr="008656CB">
        <w:t xml:space="preserve"> in this article, we will see how to invoke external APIs using methods provided by </w:t>
      </w:r>
      <w:proofErr w:type="spellStart"/>
      <w:r w:rsidRPr="008656CB">
        <w:t>RestTemplate</w:t>
      </w:r>
      <w:proofErr w:type="spellEnd"/>
      <w:r w:rsidRPr="008656CB">
        <w:t xml:space="preserve"> in your Spring Boot Application. </w:t>
      </w:r>
      <w:proofErr w:type="spellStart"/>
      <w:r w:rsidRPr="008656CB">
        <w:t>RestTemplate</w:t>
      </w:r>
      <w:proofErr w:type="spellEnd"/>
      <w:r w:rsidRPr="008656CB">
        <w:t xml:space="preserve"> is a well-known rest client in the Spring framework to performs synchronous HTTP requests.</w:t>
      </w:r>
    </w:p>
    <w:p w14:paraId="2E9D185B" w14:textId="77777777" w:rsidR="008656CB" w:rsidRDefault="008656CB" w:rsidP="006E060C"/>
    <w:p w14:paraId="5C40C481" w14:textId="0573F1CE" w:rsidR="008656CB" w:rsidRDefault="00737BA2" w:rsidP="00737BA2">
      <w:pPr>
        <w:pStyle w:val="Heading2"/>
      </w:pPr>
      <w:proofErr w:type="spellStart"/>
      <w:r>
        <w:t>RestTemplate</w:t>
      </w:r>
      <w:proofErr w:type="spellEnd"/>
      <w:r>
        <w:t xml:space="preserve"> Methods</w:t>
      </w:r>
    </w:p>
    <w:p w14:paraId="6B4270D1" w14:textId="77777777" w:rsidR="00737BA2" w:rsidRDefault="00737BA2" w:rsidP="00737BA2"/>
    <w:p w14:paraId="76976605" w14:textId="6689416F" w:rsidR="00737BA2" w:rsidRPr="00737BA2" w:rsidRDefault="00737BA2" w:rsidP="00737BA2">
      <w:pPr>
        <w:rPr>
          <w:rStyle w:val="BlueSyntaxChar"/>
          <w:lang w:val="en-IN"/>
        </w:rPr>
      </w:pPr>
      <w:r w:rsidRPr="00737BA2">
        <w:rPr>
          <w:b/>
          <w:bCs/>
          <w:lang w:val="en-IN"/>
        </w:rPr>
        <w:t>Path:</w:t>
      </w:r>
      <w:r>
        <w:rPr>
          <w:lang w:val="en-IN"/>
        </w:rPr>
        <w:t xml:space="preserve"> </w:t>
      </w:r>
      <w:proofErr w:type="spellStart"/>
      <w:r w:rsidRPr="00737BA2">
        <w:rPr>
          <w:rStyle w:val="BlueSyntaxChar"/>
          <w:lang w:val="en-IN"/>
        </w:rPr>
        <w:t>org.springframework.web.client.RestTemplate</w:t>
      </w:r>
      <w:proofErr w:type="spellEnd"/>
    </w:p>
    <w:p w14:paraId="2931D4C4" w14:textId="77777777" w:rsidR="00737BA2" w:rsidRPr="00737BA2" w:rsidRDefault="00737BA2" w:rsidP="00737BA2">
      <w:pPr>
        <w:rPr>
          <w:lang w:val="en-IN"/>
        </w:rPr>
      </w:pPr>
      <w:r w:rsidRPr="00737BA2">
        <w:rPr>
          <w:b/>
          <w:bCs/>
          <w:lang w:val="en-IN"/>
        </w:rPr>
        <w:t>Constructors:</w:t>
      </w:r>
    </w:p>
    <w:p w14:paraId="77BC1BEC"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
    <w:p w14:paraId="068819D5"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roofErr w:type="spellStart"/>
      <w:r w:rsidRPr="00737BA2">
        <w:rPr>
          <w:lang w:val="en-IN"/>
        </w:rPr>
        <w:t>ClientHttpRequestFactory</w:t>
      </w:r>
      <w:proofErr w:type="spellEnd"/>
      <w:r w:rsidRPr="00737BA2">
        <w:rPr>
          <w:lang w:val="en-IN"/>
        </w:rPr>
        <w:t xml:space="preserve"> </w:t>
      </w:r>
      <w:proofErr w:type="spellStart"/>
      <w:r w:rsidRPr="00737BA2">
        <w:rPr>
          <w:lang w:val="en-IN"/>
        </w:rPr>
        <w:t>requestFactory</w:t>
      </w:r>
      <w:proofErr w:type="spellEnd"/>
      <w:r w:rsidRPr="00737BA2">
        <w:rPr>
          <w:lang w:val="en-IN"/>
        </w:rPr>
        <w:t>)</w:t>
      </w:r>
    </w:p>
    <w:p w14:paraId="2E53C5D7"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(List&lt;</w:t>
      </w:r>
      <w:proofErr w:type="spellStart"/>
      <w:r w:rsidRPr="00737BA2">
        <w:rPr>
          <w:lang w:val="en-IN"/>
        </w:rPr>
        <w:t>HttpMessageConverter</w:t>
      </w:r>
      <w:proofErr w:type="spellEnd"/>
      <w:r w:rsidRPr="00737BA2">
        <w:rPr>
          <w:lang w:val="en-IN"/>
        </w:rPr>
        <w:t xml:space="preserve">&lt;?&gt;&gt; </w:t>
      </w:r>
      <w:proofErr w:type="spellStart"/>
      <w:r w:rsidRPr="00737BA2">
        <w:rPr>
          <w:lang w:val="en-IN"/>
        </w:rPr>
        <w:t>messageConverters</w:t>
      </w:r>
      <w:proofErr w:type="spellEnd"/>
      <w:r w:rsidRPr="00737BA2">
        <w:rPr>
          <w:lang w:val="en-IN"/>
        </w:rPr>
        <w:t>)</w:t>
      </w:r>
    </w:p>
    <w:p w14:paraId="215D33EF" w14:textId="77777777" w:rsidR="00737BA2" w:rsidRPr="00737BA2" w:rsidRDefault="00737BA2" w:rsidP="00737BA2"/>
    <w:p w14:paraId="3E700D67" w14:textId="77777777" w:rsidR="008656CB" w:rsidRDefault="008656CB" w:rsidP="00737BA2"/>
    <w:p w14:paraId="47547D08" w14:textId="201EEB13" w:rsidR="00737BA2" w:rsidRPr="00737BA2" w:rsidRDefault="00737BA2" w:rsidP="00737BA2">
      <w:pPr>
        <w:numPr>
          <w:ilvl w:val="0"/>
          <w:numId w:val="47"/>
        </w:numPr>
        <w:tabs>
          <w:tab w:val="clear" w:pos="720"/>
          <w:tab w:val="num" w:pos="360"/>
        </w:tabs>
        <w:ind w:left="360"/>
        <w:rPr>
          <w:lang w:val="en-IN"/>
        </w:rPr>
      </w:pPr>
      <w:proofErr w:type="spellStart"/>
      <w:r>
        <w:rPr>
          <w:b/>
          <w:bCs/>
          <w:lang w:val="en-IN"/>
        </w:rPr>
        <w:t>XXX</w:t>
      </w:r>
      <w:r w:rsidRPr="00737BA2">
        <w:rPr>
          <w:b/>
          <w:bCs/>
          <w:lang w:val="en-IN"/>
        </w:rPr>
        <w:t>ForObject</w:t>
      </w:r>
      <w:proofErr w:type="spellEnd"/>
      <w:r w:rsidRPr="00737BA2">
        <w:rPr>
          <w:lang w:val="en-IN"/>
        </w:rPr>
        <w:t> should be used when you have an exact declaration of Java class for the same, so that the response automatically converts it to a Java object, making it convenient for straightforward use cases.</w:t>
      </w:r>
    </w:p>
    <w:p w14:paraId="0F4D802A" w14:textId="574FFCA0" w:rsidR="00737BA2" w:rsidRPr="00737BA2" w:rsidRDefault="00737BA2" w:rsidP="00737BA2">
      <w:pPr>
        <w:numPr>
          <w:ilvl w:val="0"/>
          <w:numId w:val="48"/>
        </w:numPr>
        <w:tabs>
          <w:tab w:val="clear" w:pos="720"/>
          <w:tab w:val="num" w:pos="360"/>
        </w:tabs>
        <w:ind w:left="360"/>
        <w:rPr>
          <w:lang w:val="en-IN"/>
        </w:rPr>
      </w:pPr>
      <w:proofErr w:type="spellStart"/>
      <w:r>
        <w:rPr>
          <w:b/>
          <w:bCs/>
          <w:lang w:val="en-IN"/>
        </w:rPr>
        <w:t>XXX</w:t>
      </w:r>
      <w:r w:rsidRPr="00737BA2">
        <w:rPr>
          <w:b/>
          <w:bCs/>
          <w:lang w:val="en-IN"/>
        </w:rPr>
        <w:t>ForEntity</w:t>
      </w:r>
      <w:proofErr w:type="spellEnd"/>
      <w:r w:rsidRPr="00737BA2">
        <w:rPr>
          <w:b/>
          <w:bCs/>
          <w:lang w:val="en-IN"/>
        </w:rPr>
        <w:t> </w:t>
      </w:r>
      <w:r w:rsidRPr="00737BA2">
        <w:rPr>
          <w:lang w:val="en-IN"/>
        </w:rPr>
        <w:t xml:space="preserve">returns the response encapsulated into a </w:t>
      </w:r>
      <w:proofErr w:type="spellStart"/>
      <w:r w:rsidRPr="00737BA2">
        <w:rPr>
          <w:lang w:val="en-IN"/>
        </w:rPr>
        <w:t>ResponseEntity</w:t>
      </w:r>
      <w:proofErr w:type="spellEnd"/>
      <w:r w:rsidRPr="00737BA2">
        <w:rPr>
          <w:lang w:val="en-IN"/>
        </w:rPr>
        <w:t xml:space="preserve"> Object. It also contains HTTP status codes and headers, allowing more control over the handling of the data. Provides more flexibility over </w:t>
      </w:r>
      <w:proofErr w:type="spellStart"/>
      <w:r w:rsidRPr="00737BA2">
        <w:rPr>
          <w:lang w:val="en-IN"/>
        </w:rPr>
        <w:t>getForObject</w:t>
      </w:r>
      <w:proofErr w:type="spellEnd"/>
      <w:r w:rsidRPr="00737BA2">
        <w:rPr>
          <w:lang w:val="en-IN"/>
        </w:rPr>
        <w:t>.</w:t>
      </w:r>
    </w:p>
    <w:p w14:paraId="4E53FFA1" w14:textId="10C55D1B" w:rsidR="00737BA2" w:rsidRPr="00737BA2" w:rsidRDefault="00737BA2" w:rsidP="006E060C">
      <w:pPr>
        <w:numPr>
          <w:ilvl w:val="0"/>
          <w:numId w:val="49"/>
        </w:numPr>
        <w:tabs>
          <w:tab w:val="clear" w:pos="720"/>
          <w:tab w:val="num" w:pos="360"/>
        </w:tabs>
        <w:ind w:left="360"/>
        <w:rPr>
          <w:lang w:val="en-IN"/>
        </w:rPr>
      </w:pPr>
      <w:r w:rsidRPr="00737BA2">
        <w:rPr>
          <w:b/>
          <w:bCs/>
          <w:lang w:val="en-IN"/>
        </w:rPr>
        <w:t>exchange </w:t>
      </w:r>
      <w:r w:rsidRPr="00737BA2">
        <w:rPr>
          <w:lang w:val="en-IN"/>
        </w:rPr>
        <w:t>is the most advanced and widely used for GET requests. Using it you can access the full range of response information, including status code, headers, and the response body. Best suitable when you need to customize the request headers or non-standard response types.</w:t>
      </w:r>
    </w:p>
    <w:tbl>
      <w:tblPr>
        <w:tblW w:w="0" w:type="auto"/>
        <w:shd w:val="clear" w:color="auto" w:fill="FFFFFF"/>
        <w:tblCellMar>
          <w:left w:w="0" w:type="dxa"/>
          <w:right w:w="0" w:type="dxa"/>
        </w:tblCellMar>
        <w:tblLook w:val="04A0" w:firstRow="1" w:lastRow="0" w:firstColumn="1" w:lastColumn="0" w:noHBand="0" w:noVBand="1"/>
      </w:tblPr>
      <w:tblGrid>
        <w:gridCol w:w="1070"/>
        <w:gridCol w:w="6015"/>
      </w:tblGrid>
      <w:tr w:rsidR="00737BA2" w:rsidRPr="00737BA2" w14:paraId="0FEA452F" w14:textId="77777777" w:rsidTr="00737B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6D0759C" w14:textId="77777777" w:rsidR="00737BA2" w:rsidRPr="00737BA2" w:rsidRDefault="00737BA2" w:rsidP="00737BA2">
            <w:pPr>
              <w:spacing w:after="0" w:line="240" w:lineRule="auto"/>
              <w:rPr>
                <w:b/>
                <w:bCs/>
                <w:lang w:val="en-IN"/>
              </w:rPr>
            </w:pPr>
            <w:r w:rsidRPr="00737BA2">
              <w:rPr>
                <w:b/>
                <w:bCs/>
                <w:lang w:val="en-IN"/>
              </w:rPr>
              <w:t>Operation</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3CA747" w14:textId="77777777" w:rsidR="00737BA2" w:rsidRPr="00737BA2" w:rsidRDefault="00737BA2" w:rsidP="00737BA2">
            <w:pPr>
              <w:spacing w:after="0" w:line="240" w:lineRule="auto"/>
              <w:rPr>
                <w:b/>
                <w:bCs/>
                <w:lang w:val="en-IN"/>
              </w:rPr>
            </w:pPr>
            <w:r w:rsidRPr="00737BA2">
              <w:rPr>
                <w:b/>
                <w:bCs/>
                <w:lang w:val="en-IN"/>
              </w:rPr>
              <w:t>Methods</w:t>
            </w:r>
          </w:p>
        </w:tc>
      </w:tr>
      <w:tr w:rsidR="00737BA2" w:rsidRPr="00737BA2" w14:paraId="1397F405"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296CCF40" w14:textId="77777777" w:rsidR="00737BA2" w:rsidRPr="00737BA2" w:rsidRDefault="00737BA2" w:rsidP="00737BA2">
            <w:pPr>
              <w:spacing w:after="0" w:line="240" w:lineRule="auto"/>
              <w:rPr>
                <w:b/>
                <w:bCs/>
                <w:lang w:val="en-IN"/>
              </w:rPr>
            </w:pPr>
            <w:r w:rsidRPr="00737BA2">
              <w:rPr>
                <w:b/>
                <w:bCs/>
                <w:lang w:val="en-IN"/>
              </w:rPr>
              <w:t>GET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57A669" w14:textId="43C37187" w:rsidR="00737BA2" w:rsidRPr="00737BA2" w:rsidRDefault="00737BA2" w:rsidP="00737BA2">
            <w:pPr>
              <w:spacing w:after="0" w:line="240" w:lineRule="auto"/>
              <w:rPr>
                <w:lang w:val="en-IN"/>
              </w:rPr>
            </w:pPr>
            <w:proofErr w:type="spellStart"/>
            <w:r w:rsidRPr="00737BA2">
              <w:rPr>
                <w:lang w:val="en-IN"/>
              </w:rPr>
              <w:t>getForObject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getForEntity</w:t>
            </w:r>
            <w:proofErr w:type="spellEnd"/>
            <w:r w:rsidRPr="00737BA2">
              <w:rPr>
                <w:lang w:val="en-IN"/>
              </w:rPr>
              <w:t>()</w:t>
            </w:r>
          </w:p>
        </w:tc>
      </w:tr>
      <w:tr w:rsidR="00737BA2" w:rsidRPr="00737BA2" w14:paraId="5CC09AEA"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4779308B" w14:textId="77777777" w:rsidR="00737BA2" w:rsidRPr="00737BA2" w:rsidRDefault="00737BA2" w:rsidP="00737BA2">
            <w:pPr>
              <w:spacing w:after="0" w:line="240" w:lineRule="auto"/>
              <w:rPr>
                <w:b/>
                <w:bCs/>
                <w:lang w:val="en-IN"/>
              </w:rPr>
            </w:pPr>
            <w:r w:rsidRPr="00737BA2">
              <w:rPr>
                <w:b/>
                <w:bCs/>
                <w:lang w:val="en-IN"/>
              </w:rPr>
              <w:t>POST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481E57" w14:textId="2A1A8EA9" w:rsidR="00737BA2" w:rsidRPr="00737BA2" w:rsidRDefault="00737BA2" w:rsidP="00737BA2">
            <w:pPr>
              <w:spacing w:after="0" w:line="240" w:lineRule="auto"/>
              <w:rPr>
                <w:lang w:val="en-IN"/>
              </w:rPr>
            </w:pPr>
            <w:proofErr w:type="spellStart"/>
            <w:r w:rsidRPr="00737BA2">
              <w:rPr>
                <w:lang w:val="en-IN"/>
              </w:rPr>
              <w:t>postForObject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postFor</w:t>
            </w:r>
            <w:r>
              <w:rPr>
                <w:lang w:val="en-IN"/>
              </w:rPr>
              <w:t>Entity</w:t>
            </w:r>
            <w:proofErr w:type="spellEnd"/>
            <w:r>
              <w:rPr>
                <w:lang w:val="en-IN"/>
              </w:rPr>
              <w:t>()</w:t>
            </w:r>
          </w:p>
        </w:tc>
      </w:tr>
      <w:tr w:rsidR="00737BA2" w:rsidRPr="00737BA2" w14:paraId="2429ACE9"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403DC65" w14:textId="77777777" w:rsidR="00737BA2" w:rsidRPr="00737BA2" w:rsidRDefault="00737BA2" w:rsidP="00737BA2">
            <w:pPr>
              <w:spacing w:after="0" w:line="240" w:lineRule="auto"/>
              <w:rPr>
                <w:b/>
                <w:bCs/>
                <w:lang w:val="en-IN"/>
              </w:rPr>
            </w:pPr>
            <w:r w:rsidRPr="00737BA2">
              <w:rPr>
                <w:b/>
                <w:bCs/>
                <w:lang w:val="en-IN"/>
              </w:rPr>
              <w:t>PUT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2B0349" w14:textId="77777777" w:rsidR="00737BA2" w:rsidRPr="00737BA2" w:rsidRDefault="00737BA2" w:rsidP="00737BA2">
            <w:pPr>
              <w:spacing w:after="0" w:line="240" w:lineRule="auto"/>
              <w:rPr>
                <w:lang w:val="en-IN"/>
              </w:rPr>
            </w:pPr>
            <w:r w:rsidRPr="00737BA2">
              <w:rPr>
                <w:lang w:val="en-IN"/>
              </w:rPr>
              <w:t>put()</w:t>
            </w:r>
          </w:p>
        </w:tc>
      </w:tr>
      <w:tr w:rsidR="00737BA2" w:rsidRPr="00737BA2" w14:paraId="50A9ACC2"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DDB329F" w14:textId="77777777" w:rsidR="00737BA2" w:rsidRPr="00737BA2" w:rsidRDefault="00737BA2" w:rsidP="00737BA2">
            <w:pPr>
              <w:spacing w:after="0" w:line="240" w:lineRule="auto"/>
              <w:rPr>
                <w:b/>
                <w:bCs/>
                <w:lang w:val="en-IN"/>
              </w:rPr>
            </w:pPr>
            <w:r w:rsidRPr="00737BA2">
              <w:rPr>
                <w:b/>
                <w:bCs/>
                <w:lang w:val="en-IN"/>
              </w:rPr>
              <w:t>DELETE</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1F5A7" w14:textId="77777777" w:rsidR="00737BA2" w:rsidRPr="00737BA2" w:rsidRDefault="00737BA2" w:rsidP="00737BA2">
            <w:pPr>
              <w:spacing w:after="0" w:line="240" w:lineRule="auto"/>
              <w:rPr>
                <w:lang w:val="en-IN"/>
              </w:rPr>
            </w:pPr>
            <w:r w:rsidRPr="00737BA2">
              <w:rPr>
                <w:lang w:val="en-IN"/>
              </w:rPr>
              <w:t>delete()</w:t>
            </w:r>
          </w:p>
        </w:tc>
      </w:tr>
      <w:tr w:rsidR="00737BA2" w:rsidRPr="00737BA2" w14:paraId="2BE61276"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tcPr>
          <w:p w14:paraId="75385D4F" w14:textId="28662280" w:rsidR="00737BA2" w:rsidRPr="00737BA2" w:rsidRDefault="00737BA2" w:rsidP="00737BA2">
            <w:pPr>
              <w:spacing w:after="0" w:line="240" w:lineRule="auto"/>
              <w:rPr>
                <w:b/>
                <w:bCs/>
                <w:lang w:val="en-IN"/>
              </w:rPr>
            </w:pPr>
            <w:r>
              <w:rPr>
                <w:b/>
                <w:bCs/>
                <w:lang w:val="en-IN"/>
              </w:rPr>
              <w:t>Any</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14:paraId="0E609FFB" w14:textId="249EE766" w:rsidR="00737BA2" w:rsidRPr="00737BA2" w:rsidRDefault="00737BA2" w:rsidP="00737BA2">
            <w:pPr>
              <w:spacing w:after="0" w:line="240" w:lineRule="auto"/>
              <w:rPr>
                <w:lang w:val="en-IN"/>
              </w:rPr>
            </w:pPr>
            <w:r>
              <w:rPr>
                <w:lang w:val="en-IN"/>
              </w:rPr>
              <w:t>Exchange()</w:t>
            </w:r>
          </w:p>
        </w:tc>
      </w:tr>
    </w:tbl>
    <w:p w14:paraId="4F6A8938" w14:textId="77777777" w:rsidR="00737BA2" w:rsidRDefault="00737BA2" w:rsidP="006E060C"/>
    <w:p w14:paraId="5E542240" w14:textId="77777777" w:rsidR="00737BA2" w:rsidRDefault="00737BA2" w:rsidP="006E060C"/>
    <w:p w14:paraId="2F6267BD" w14:textId="77777777" w:rsidR="00BE21D7" w:rsidRDefault="00BE21D7" w:rsidP="00BE21D7">
      <w:pPr>
        <w:spacing w:after="0"/>
        <w:rPr>
          <w:lang w:val="en-IN"/>
        </w:rPr>
      </w:pPr>
    </w:p>
    <w:p w14:paraId="452AC65E" w14:textId="18BEB11B" w:rsidR="00BE21D7" w:rsidRDefault="00BE21D7" w:rsidP="00BE21D7">
      <w:pPr>
        <w:pStyle w:val="Heading4"/>
        <w:rPr>
          <w:lang w:val="en-IN"/>
        </w:rPr>
      </w:pPr>
      <w:r>
        <w:rPr>
          <w:lang w:val="en-IN"/>
        </w:rPr>
        <w:t xml:space="preserve">Creating </w:t>
      </w:r>
      <w:proofErr w:type="spellStart"/>
      <w:r>
        <w:rPr>
          <w:lang w:val="en-IN"/>
        </w:rPr>
        <w:t>RestTemplate</w:t>
      </w:r>
      <w:proofErr w:type="spellEnd"/>
      <w:r>
        <w:rPr>
          <w:lang w:val="en-IN"/>
        </w:rPr>
        <w:t xml:space="preserve"> Object</w:t>
      </w:r>
    </w:p>
    <w:p w14:paraId="759B4548" w14:textId="6D327E78" w:rsidR="00BE21D7" w:rsidRPr="00BE21D7" w:rsidRDefault="00BE21D7" w:rsidP="00BE21D7">
      <w:pPr>
        <w:spacing w:after="0"/>
        <w:rPr>
          <w:lang w:val="en-IN"/>
        </w:rPr>
      </w:pPr>
      <w:r w:rsidRPr="00BE21D7">
        <w:rPr>
          <w:lang w:val="en-IN"/>
        </w:rPr>
        <w:t xml:space="preserve">In order to use </w:t>
      </w:r>
      <w:proofErr w:type="spellStart"/>
      <w:r w:rsidRPr="00BE21D7">
        <w:rPr>
          <w:lang w:val="en-IN"/>
        </w:rPr>
        <w:t>RestTemplate</w:t>
      </w:r>
      <w:proofErr w:type="spellEnd"/>
      <w:r w:rsidRPr="00BE21D7">
        <w:rPr>
          <w:lang w:val="en-IN"/>
        </w:rPr>
        <w:t>, we can create an instance via as shown below: </w:t>
      </w:r>
    </w:p>
    <w:p w14:paraId="60BDDAAF" w14:textId="77777777" w:rsidR="00BE21D7" w:rsidRPr="00BE21D7" w:rsidRDefault="00BE21D7" w:rsidP="00BE21D7">
      <w:pPr>
        <w:pStyle w:val="SyntaxHiglate"/>
        <w:rPr>
          <w:lang w:val="en-IN"/>
        </w:rPr>
      </w:pPr>
      <w:proofErr w:type="spellStart"/>
      <w:r w:rsidRPr="00BE21D7">
        <w:rPr>
          <w:lang w:val="en-IN"/>
        </w:rPr>
        <w:t>RestTemplate</w:t>
      </w:r>
      <w:proofErr w:type="spellEnd"/>
      <w:r w:rsidRPr="00BE21D7">
        <w:rPr>
          <w:lang w:val="en-IN"/>
        </w:rPr>
        <w:t xml:space="preserve"> rest = new </w:t>
      </w:r>
      <w:proofErr w:type="spellStart"/>
      <w:r w:rsidRPr="00BE21D7">
        <w:rPr>
          <w:lang w:val="en-IN"/>
        </w:rPr>
        <w:t>RestTemplate</w:t>
      </w:r>
      <w:proofErr w:type="spellEnd"/>
      <w:r w:rsidRPr="00BE21D7">
        <w:rPr>
          <w:lang w:val="en-IN"/>
        </w:rPr>
        <w:t>();</w:t>
      </w:r>
    </w:p>
    <w:p w14:paraId="11A644C9" w14:textId="77777777" w:rsidR="00BE21D7" w:rsidRDefault="00BE21D7" w:rsidP="00BE21D7">
      <w:pPr>
        <w:rPr>
          <w:lang w:val="en-IN"/>
        </w:rPr>
      </w:pPr>
    </w:p>
    <w:p w14:paraId="6E7B4B41" w14:textId="1C7362E9" w:rsidR="00BE21D7" w:rsidRPr="00BE21D7" w:rsidRDefault="00BE21D7" w:rsidP="00BE21D7">
      <w:pPr>
        <w:rPr>
          <w:lang w:val="en-IN"/>
        </w:rPr>
      </w:pPr>
      <w:r w:rsidRPr="00BE21D7">
        <w:rPr>
          <w:lang w:val="en-IN"/>
        </w:rPr>
        <w:t>Also, you can declare it as a bean and inject it as shown below as follows:</w:t>
      </w:r>
    </w:p>
    <w:p w14:paraId="232A52CB" w14:textId="29B6F6DC" w:rsidR="00BE21D7" w:rsidRDefault="00BE21D7" w:rsidP="00BE21D7">
      <w:pPr>
        <w:pStyle w:val="SyntaxHiglate"/>
        <w:rPr>
          <w:lang w:val="en-IN"/>
        </w:rPr>
      </w:pPr>
      <w:r w:rsidRPr="00BE21D7">
        <w:rPr>
          <w:b/>
          <w:bCs/>
          <w:lang w:val="en-IN"/>
        </w:rPr>
        <w:t>@Configuration</w:t>
      </w:r>
    </w:p>
    <w:p w14:paraId="0C679293" w14:textId="44DE6736" w:rsidR="00BE21D7" w:rsidRPr="00BE21D7" w:rsidRDefault="00BE21D7" w:rsidP="00BE21D7">
      <w:pPr>
        <w:pStyle w:val="SyntaxHiglate"/>
        <w:rPr>
          <w:b/>
          <w:bCs/>
          <w:lang w:val="en-IN"/>
        </w:rPr>
      </w:pPr>
      <w:r w:rsidRPr="00BE21D7">
        <w:rPr>
          <w:b/>
          <w:bCs/>
          <w:lang w:val="en-IN"/>
        </w:rPr>
        <w:t>@Bean</w:t>
      </w:r>
    </w:p>
    <w:p w14:paraId="53A972EA" w14:textId="77777777" w:rsidR="00BE21D7" w:rsidRPr="00BE21D7" w:rsidRDefault="00BE21D7" w:rsidP="00BE21D7">
      <w:pPr>
        <w:pStyle w:val="SyntaxHiglate"/>
        <w:rPr>
          <w:lang w:val="en-IN"/>
        </w:rPr>
      </w:pPr>
      <w:r w:rsidRPr="00BE21D7">
        <w:rPr>
          <w:lang w:val="en-IN"/>
        </w:rPr>
        <w:t xml:space="preserve">public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 xml:space="preserve">() </w:t>
      </w:r>
    </w:p>
    <w:p w14:paraId="26AA5B84" w14:textId="77777777" w:rsidR="00BE21D7" w:rsidRPr="00BE21D7" w:rsidRDefault="00BE21D7" w:rsidP="00BE21D7">
      <w:pPr>
        <w:pStyle w:val="SyntaxHiglate"/>
        <w:rPr>
          <w:lang w:val="en-IN"/>
        </w:rPr>
      </w:pPr>
      <w:r w:rsidRPr="00BE21D7">
        <w:rPr>
          <w:lang w:val="en-IN"/>
        </w:rPr>
        <w:t>{</w:t>
      </w:r>
    </w:p>
    <w:p w14:paraId="7085AEFE" w14:textId="77777777" w:rsidR="00BE21D7" w:rsidRPr="00BE21D7" w:rsidRDefault="00BE21D7" w:rsidP="00BE21D7">
      <w:pPr>
        <w:pStyle w:val="SyntaxHiglate"/>
        <w:rPr>
          <w:lang w:val="en-IN"/>
        </w:rPr>
      </w:pPr>
      <w:r w:rsidRPr="00BE21D7">
        <w:rPr>
          <w:lang w:val="en-IN"/>
        </w:rPr>
        <w:t xml:space="preserve"> return new </w:t>
      </w:r>
      <w:proofErr w:type="spellStart"/>
      <w:r w:rsidRPr="00BE21D7">
        <w:rPr>
          <w:lang w:val="en-IN"/>
        </w:rPr>
        <w:t>RestTemplate</w:t>
      </w:r>
      <w:proofErr w:type="spellEnd"/>
      <w:r w:rsidRPr="00BE21D7">
        <w:rPr>
          <w:lang w:val="en-IN"/>
        </w:rPr>
        <w:t>();</w:t>
      </w:r>
    </w:p>
    <w:p w14:paraId="53973085" w14:textId="77777777" w:rsidR="00BE21D7" w:rsidRDefault="00BE21D7" w:rsidP="00BE21D7">
      <w:pPr>
        <w:pStyle w:val="SyntaxHiglate"/>
        <w:rPr>
          <w:lang w:val="en-IN"/>
        </w:rPr>
      </w:pPr>
      <w:r w:rsidRPr="00BE21D7">
        <w:rPr>
          <w:lang w:val="en-IN"/>
        </w:rPr>
        <w:t>}</w:t>
      </w:r>
    </w:p>
    <w:p w14:paraId="05452A93" w14:textId="77777777" w:rsidR="00BE21D7" w:rsidRDefault="00BE21D7" w:rsidP="00BE21D7">
      <w:pPr>
        <w:pStyle w:val="SyntaxHiglate"/>
        <w:rPr>
          <w:lang w:val="en-IN"/>
        </w:rPr>
      </w:pPr>
    </w:p>
    <w:p w14:paraId="595D62A3" w14:textId="77777777" w:rsidR="00BE21D7" w:rsidRDefault="00BE21D7" w:rsidP="00BE21D7">
      <w:pPr>
        <w:pStyle w:val="SyntaxHiglate"/>
        <w:rPr>
          <w:lang w:val="en-IN"/>
        </w:rPr>
      </w:pPr>
    </w:p>
    <w:p w14:paraId="16F6DCFC" w14:textId="3AE76012" w:rsidR="00BE21D7" w:rsidRPr="00BE21D7" w:rsidRDefault="00BE21D7" w:rsidP="00BE21D7">
      <w:pPr>
        <w:pStyle w:val="SyntaxHiglate"/>
        <w:rPr>
          <w:lang w:val="en-IN"/>
        </w:rPr>
      </w:pPr>
      <w:r w:rsidRPr="00BE21D7">
        <w:rPr>
          <w:lang w:val="en-IN"/>
        </w:rPr>
        <w:t xml:space="preserve">// Injection of </w:t>
      </w:r>
      <w:proofErr w:type="spellStart"/>
      <w:r w:rsidRPr="00BE21D7">
        <w:rPr>
          <w:lang w:val="en-IN"/>
        </w:rPr>
        <w:t>RestTemplate</w:t>
      </w:r>
      <w:proofErr w:type="spellEnd"/>
      <w:r w:rsidRPr="00BE21D7">
        <w:rPr>
          <w:lang w:val="en-IN"/>
        </w:rPr>
        <w:t xml:space="preserve"> into class</w:t>
      </w:r>
    </w:p>
    <w:p w14:paraId="178874EF" w14:textId="77777777" w:rsidR="00BE21D7" w:rsidRPr="00BE21D7" w:rsidRDefault="00BE21D7" w:rsidP="00BE21D7">
      <w:pPr>
        <w:pStyle w:val="SyntaxHiglate"/>
        <w:rPr>
          <w:b/>
          <w:bCs/>
          <w:lang w:val="en-IN"/>
        </w:rPr>
      </w:pPr>
      <w:r w:rsidRPr="00BE21D7">
        <w:rPr>
          <w:b/>
          <w:bCs/>
          <w:lang w:val="en-IN"/>
        </w:rPr>
        <w:t>@Autowired</w:t>
      </w:r>
    </w:p>
    <w:p w14:paraId="25D80B02" w14:textId="68FAAFF1" w:rsidR="00BE21D7" w:rsidRPr="00BE21D7" w:rsidRDefault="00BE21D7" w:rsidP="00BE21D7">
      <w:pPr>
        <w:pStyle w:val="SyntaxHiglate"/>
        <w:rPr>
          <w:lang w:val="en-IN"/>
        </w:rPr>
      </w:pPr>
      <w:r w:rsidRPr="00BE21D7">
        <w:rPr>
          <w:lang w:val="en-IN"/>
        </w:rPr>
        <w:t xml:space="preserve">private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w:t>
      </w:r>
    </w:p>
    <w:p w14:paraId="6A2D4DE2" w14:textId="77777777" w:rsidR="00BE21D7" w:rsidRDefault="00BE21D7" w:rsidP="00BE21D7">
      <w:pPr>
        <w:rPr>
          <w:lang w:val="en-IN"/>
        </w:rPr>
      </w:pPr>
    </w:p>
    <w:p w14:paraId="07102A01" w14:textId="07AA5E46" w:rsidR="00BE21D7" w:rsidRDefault="00BE21D7" w:rsidP="00BE21D7">
      <w:r w:rsidRPr="00BE21D7">
        <w:t xml:space="preserve">You must </w:t>
      </w:r>
      <w:proofErr w:type="gramStart"/>
      <w:r w:rsidRPr="00BE21D7">
        <w:t>define  of</w:t>
      </w:r>
      <w:proofErr w:type="gramEnd"/>
      <w:r w:rsidRPr="00BE21D7">
        <w:t xml:space="preserve"> </w:t>
      </w:r>
      <w:proofErr w:type="spellStart"/>
      <w:r w:rsidRPr="00BE21D7">
        <w:t>RestTemplate</w:t>
      </w:r>
      <w:proofErr w:type="spellEnd"/>
      <w:r w:rsidRPr="00BE21D7">
        <w:t xml:space="preserve"> in Spring Boot Configuration.</w:t>
      </w:r>
      <w:r>
        <w:t xml:space="preserve"> Because </w:t>
      </w:r>
      <w:proofErr w:type="spellStart"/>
      <w:r w:rsidRPr="00BE21D7">
        <w:rPr>
          <w:lang w:val="en-IN"/>
        </w:rPr>
        <w:t>RestTemplate</w:t>
      </w:r>
      <w:proofErr w:type="spellEnd"/>
      <w:r>
        <w:t xml:space="preserve"> is of external library &amp; </w:t>
      </w:r>
      <w:proofErr w:type="spellStart"/>
      <w:r>
        <w:t>its</w:t>
      </w:r>
      <w:proofErr w:type="spellEnd"/>
      <w:r>
        <w:t xml:space="preserve"> doesn’t have @Component or any annotation to </w:t>
      </w:r>
      <w:proofErr w:type="spellStart"/>
      <w:r>
        <w:t>AutoScan</w:t>
      </w:r>
      <w:proofErr w:type="spellEnd"/>
      <w:r>
        <w:t xml:space="preserve"> it. </w:t>
      </w:r>
      <w:proofErr w:type="gramStart"/>
      <w:r>
        <w:t>So</w:t>
      </w:r>
      <w:proofErr w:type="gramEnd"/>
      <w:r>
        <w:t xml:space="preserve"> we need to</w:t>
      </w:r>
    </w:p>
    <w:p w14:paraId="01A6AD6A" w14:textId="52BD6A41" w:rsidR="00BE21D7" w:rsidRPr="00BE21D7" w:rsidRDefault="00BE21D7" w:rsidP="00BE21D7">
      <w:pPr>
        <w:pStyle w:val="ListParagraph"/>
        <w:numPr>
          <w:ilvl w:val="0"/>
          <w:numId w:val="50"/>
        </w:numPr>
        <w:rPr>
          <w:lang w:val="en-IN"/>
        </w:rPr>
      </w:pPr>
      <w:r w:rsidRPr="00BE21D7">
        <w:rPr>
          <w:lang w:val="en-IN"/>
        </w:rPr>
        <w:t xml:space="preserve">declare it as a </w:t>
      </w:r>
      <w:hyperlink r:id="rId76" w:history="1">
        <w:r w:rsidRPr="00BE21D7">
          <w:rPr>
            <w:rStyle w:val="Hyperlink"/>
          </w:rPr>
          <w:t>@Bean</w:t>
        </w:r>
      </w:hyperlink>
      <w:r w:rsidRPr="00BE21D7">
        <w:t> </w:t>
      </w:r>
    </w:p>
    <w:p w14:paraId="223FADD6" w14:textId="7B03FF96" w:rsidR="00BE21D7" w:rsidRDefault="00BE21D7" w:rsidP="00BE21D7">
      <w:pPr>
        <w:pStyle w:val="ListParagraph"/>
        <w:numPr>
          <w:ilvl w:val="0"/>
          <w:numId w:val="50"/>
        </w:numPr>
        <w:rPr>
          <w:lang w:val="en-IN"/>
        </w:rPr>
      </w:pPr>
      <w:r w:rsidRPr="00BE21D7">
        <w:rPr>
          <w:lang w:val="en-IN"/>
        </w:rPr>
        <w:t>annotate</w:t>
      </w:r>
      <w:r>
        <w:rPr>
          <w:lang w:val="en-IN"/>
        </w:rPr>
        <w:t xml:space="preserve"> class</w:t>
      </w:r>
      <w:r w:rsidRPr="00BE21D7">
        <w:rPr>
          <w:lang w:val="en-IN"/>
        </w:rPr>
        <w:t xml:space="preserve"> with </w:t>
      </w:r>
      <w:r w:rsidRPr="00BE21D7">
        <w:rPr>
          <w:b/>
          <w:bCs/>
          <w:lang w:val="en-IN"/>
        </w:rPr>
        <w:t>@Configuration</w:t>
      </w:r>
      <w:r w:rsidRPr="00BE21D7">
        <w:rPr>
          <w:lang w:val="en-IN"/>
        </w:rPr>
        <w:t>, then only @Bean gets recognised by Spring boot</w:t>
      </w:r>
      <w:r>
        <w:rPr>
          <w:lang w:val="en-IN"/>
        </w:rPr>
        <w:t>.</w:t>
      </w:r>
    </w:p>
    <w:p w14:paraId="1ABDA487" w14:textId="54978514" w:rsidR="008656CB" w:rsidRDefault="00BE21D7" w:rsidP="00BE21D7">
      <w:pPr>
        <w:pStyle w:val="ListParagraph"/>
        <w:numPr>
          <w:ilvl w:val="0"/>
          <w:numId w:val="50"/>
        </w:numPr>
      </w:pPr>
      <w:r w:rsidRPr="00BE21D7">
        <w:t xml:space="preserve">Inject the </w:t>
      </w:r>
      <w:proofErr w:type="spellStart"/>
      <w:r w:rsidRPr="00BE21D7">
        <w:t>RestTemplate</w:t>
      </w:r>
      <w:proofErr w:type="spellEnd"/>
      <w:r w:rsidRPr="00BE21D7">
        <w:t xml:space="preserve"> instance using </w:t>
      </w:r>
      <w:hyperlink r:id="rId77" w:history="1">
        <w:r w:rsidRPr="00BE21D7">
          <w:rPr>
            <w:rStyle w:val="Hyperlink"/>
          </w:rPr>
          <w:t>@Autowired</w:t>
        </w:r>
      </w:hyperlink>
      <w:r w:rsidRPr="00BE21D7">
        <w:t> annotation</w:t>
      </w:r>
    </w:p>
    <w:p w14:paraId="3AB4C854" w14:textId="77777777" w:rsidR="008656CB" w:rsidRDefault="008656CB" w:rsidP="006E060C"/>
    <w:p w14:paraId="1F4E5252" w14:textId="77777777" w:rsidR="00BE21D7" w:rsidRDefault="00BE21D7" w:rsidP="006E060C"/>
    <w:p w14:paraId="3D906F93" w14:textId="1D9D769A" w:rsidR="00BE21D7" w:rsidRDefault="002A6FEA" w:rsidP="002A6FEA">
      <w:pPr>
        <w:pStyle w:val="Heading2"/>
      </w:pPr>
      <w:r>
        <w:t xml:space="preserve">SpringBoot – Example </w:t>
      </w:r>
    </w:p>
    <w:p w14:paraId="54FAE8A6" w14:textId="1B2F63C4" w:rsidR="002A6FEA" w:rsidRDefault="002A6FEA" w:rsidP="002A6FEA">
      <w:r>
        <w:t xml:space="preserve">We have two </w:t>
      </w:r>
      <w:r w:rsidR="00AA3689">
        <w:t>services.</w:t>
      </w:r>
    </w:p>
    <w:p w14:paraId="1C75424D" w14:textId="7C0DB755" w:rsidR="002A6FEA" w:rsidRDefault="002A6FEA" w:rsidP="002A6FEA">
      <w:pPr>
        <w:pStyle w:val="ListParagraph"/>
        <w:numPr>
          <w:ilvl w:val="0"/>
          <w:numId w:val="51"/>
        </w:numPr>
      </w:pPr>
      <w:proofErr w:type="spellStart"/>
      <w:r>
        <w:t>EmployeeService</w:t>
      </w:r>
      <w:proofErr w:type="spellEnd"/>
      <w:r>
        <w:t xml:space="preserve"> – Has Employee Data</w:t>
      </w:r>
    </w:p>
    <w:p w14:paraId="030EA913" w14:textId="6B836E54" w:rsidR="002A6FEA" w:rsidRDefault="002A6FEA" w:rsidP="002A6FEA">
      <w:pPr>
        <w:pStyle w:val="ListParagraph"/>
        <w:numPr>
          <w:ilvl w:val="0"/>
          <w:numId w:val="51"/>
        </w:numPr>
      </w:pPr>
      <w:proofErr w:type="spellStart"/>
      <w:r>
        <w:t>EmailService</w:t>
      </w:r>
      <w:proofErr w:type="spellEnd"/>
      <w:r>
        <w:t xml:space="preserve"> – Which will send mails to Employees any updates.</w:t>
      </w:r>
    </w:p>
    <w:p w14:paraId="6C5573A1" w14:textId="77777777" w:rsidR="00AA3689" w:rsidRDefault="00AA3689" w:rsidP="00AA3689"/>
    <w:p w14:paraId="40A9E86C" w14:textId="78B9A6C1" w:rsidR="002A6FEA" w:rsidRPr="002A6FEA" w:rsidRDefault="00AA3689" w:rsidP="002A6FEA">
      <w:r>
        <w:t xml:space="preserve">Here will Invoke </w:t>
      </w:r>
      <w:proofErr w:type="spellStart"/>
      <w:r>
        <w:t>sendMail</w:t>
      </w:r>
      <w:proofErr w:type="spellEnd"/>
      <w:r>
        <w:t xml:space="preserve"> from</w:t>
      </w:r>
      <w:r w:rsidRPr="00AA3689">
        <w:t xml:space="preserve"> </w:t>
      </w:r>
      <w:proofErr w:type="spellStart"/>
      <w:r>
        <w:t>EmployeeService</w:t>
      </w:r>
      <w:proofErr w:type="spellEnd"/>
      <w:r>
        <w:t xml:space="preserve"> with </w:t>
      </w:r>
      <w:proofErr w:type="spellStart"/>
      <w:r>
        <w:t>employyes</w:t>
      </w:r>
      <w:proofErr w:type="spellEnd"/>
      <w:r>
        <w:t xml:space="preserve"> data using </w:t>
      </w:r>
      <w:proofErr w:type="spellStart"/>
      <w:r>
        <w:t>RestTemplate</w:t>
      </w:r>
      <w:proofErr w:type="spellEnd"/>
      <w:r>
        <w:t xml:space="preserve">, </w:t>
      </w:r>
      <w:proofErr w:type="spellStart"/>
      <w:r>
        <w:t>EmailService</w:t>
      </w:r>
      <w:proofErr w:type="spellEnd"/>
      <w:r>
        <w:t xml:space="preserve"> will send mails to Employees.</w:t>
      </w:r>
    </w:p>
    <w:p w14:paraId="000FFE10" w14:textId="77777777" w:rsidR="008656CB" w:rsidRDefault="008656CB" w:rsidP="006E060C"/>
    <w:p w14:paraId="4E2F843B" w14:textId="77777777" w:rsidR="0009592C" w:rsidRDefault="0009592C" w:rsidP="006E060C"/>
    <w:p w14:paraId="1EF874FB" w14:textId="77777777" w:rsidR="0009592C" w:rsidRDefault="0009592C" w:rsidP="006E060C"/>
    <w:p w14:paraId="43541768" w14:textId="77777777" w:rsidR="0009592C" w:rsidRDefault="0009592C" w:rsidP="006E060C"/>
    <w:p w14:paraId="4672D8C3" w14:textId="0A7E3E12" w:rsidR="0009592C" w:rsidRDefault="0009592C" w:rsidP="0009592C">
      <w:pPr>
        <w:pStyle w:val="Heading3"/>
      </w:pPr>
      <w:proofErr w:type="spellStart"/>
      <w:r>
        <w:lastRenderedPageBreak/>
        <w:t>EmployeeService</w:t>
      </w:r>
      <w:proofErr w:type="spellEnd"/>
    </w:p>
    <w:p w14:paraId="7BF26D88" w14:textId="77777777" w:rsidR="0009592C" w:rsidRDefault="0009592C" w:rsidP="006E060C"/>
    <w:p w14:paraId="76C3AB29" w14:textId="77777777" w:rsidR="0009592C" w:rsidRDefault="0009592C" w:rsidP="0009592C">
      <w:pPr>
        <w:pStyle w:val="Heading4"/>
      </w:pPr>
      <w:proofErr w:type="spellStart"/>
      <w:proofErr w:type="gramStart"/>
      <w:r>
        <w:t>EmployeeService</w:t>
      </w:r>
      <w:proofErr w:type="spellEnd"/>
      <w:r>
        <w:t xml:space="preserve"> :</w:t>
      </w:r>
      <w:proofErr w:type="gramEnd"/>
      <w:r>
        <w:t xml:space="preserve"> </w:t>
      </w:r>
      <w:proofErr w:type="spellStart"/>
      <w:r>
        <w:t>RestTemplate</w:t>
      </w:r>
      <w:proofErr w:type="spellEnd"/>
      <w:r>
        <w:t xml:space="preserve"> Supporting classes.</w:t>
      </w:r>
    </w:p>
    <w:p w14:paraId="4B8A2BAB" w14:textId="77777777" w:rsidR="0009592C" w:rsidRDefault="0009592C" w:rsidP="0009592C"/>
    <w:p w14:paraId="0EBA2EFE" w14:textId="77777777" w:rsidR="0009592C" w:rsidRDefault="0009592C" w:rsidP="0009592C"/>
    <w:p w14:paraId="17A981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@Data</w:t>
      </w:r>
      <w:r w:rsidRPr="0009592C">
        <w:rPr>
          <w:rFonts w:ascii="Courier New" w:eastAsia="Times New Roman" w:hAnsi="Courier New" w:cs="Courier New"/>
          <w:color w:val="808000"/>
          <w:lang w:val="en-IN" w:eastAsia="en-GB"/>
        </w:rPr>
        <w:br/>
        <w:t>@AllArgsConstructor</w:t>
      </w:r>
      <w:r w:rsidRPr="0009592C">
        <w:rPr>
          <w:rFonts w:ascii="Courier New" w:eastAsia="Times New Roman" w:hAnsi="Courier New" w:cs="Courier New"/>
          <w:color w:val="808000"/>
          <w:lang w:val="en-IN" w:eastAsia="en-GB"/>
        </w:rPr>
        <w:br/>
        <w:t>@NoArgsConstructor</w:t>
      </w:r>
      <w:r w:rsidRPr="0009592C">
        <w:rPr>
          <w:rFonts w:ascii="Courier New" w:eastAsia="Times New Roman" w:hAnsi="Courier New" w:cs="Courier New"/>
          <w:color w:val="808000"/>
          <w:lang w:val="en-IN" w:eastAsia="en-GB"/>
        </w:rPr>
        <w:br/>
        <w:t>@Builder</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r w:rsidRPr="0009592C">
        <w:rPr>
          <w:rFonts w:ascii="Courier New" w:eastAsia="Times New Roman" w:hAnsi="Courier New" w:cs="Courier New"/>
          <w:color w:val="000000"/>
          <w:lang w:val="en-IN" w:eastAsia="en-GB"/>
        </w:rPr>
        <w:t>Resource {</w:t>
      </w:r>
      <w:r w:rsidRPr="0009592C">
        <w:rPr>
          <w:rFonts w:ascii="Courier New" w:eastAsia="Times New Roman" w:hAnsi="Courier New" w:cs="Courier New"/>
          <w:color w:val="000000"/>
          <w:lang w:val="en-IN" w:eastAsia="en-GB"/>
        </w:rPr>
        <w:br/>
        <w:t xml:space="preserve">    String </w:t>
      </w:r>
      <w:r w:rsidRPr="0009592C">
        <w:rPr>
          <w:rFonts w:ascii="Courier New" w:eastAsia="Times New Roman" w:hAnsi="Courier New" w:cs="Courier New"/>
          <w:b/>
          <w:bCs/>
          <w:color w:val="660E7A"/>
          <w:lang w:val="en-IN" w:eastAsia="en-GB"/>
        </w:rPr>
        <w:t>name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URI </w:t>
      </w:r>
      <w:proofErr w:type="spellStart"/>
      <w:r w:rsidRPr="0009592C">
        <w:rPr>
          <w:rFonts w:ascii="Courier New" w:eastAsia="Times New Roman" w:hAnsi="Courier New" w:cs="Courier New"/>
          <w:b/>
          <w:bCs/>
          <w:color w:val="660E7A"/>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Object </w:t>
      </w:r>
      <w:r w:rsidRPr="0009592C">
        <w:rPr>
          <w:rFonts w:ascii="Courier New" w:eastAsia="Times New Roman" w:hAnsi="Courier New" w:cs="Courier New"/>
          <w:b/>
          <w:bCs/>
          <w:color w:val="660E7A"/>
          <w:lang w:val="en-IN" w:eastAsia="en-GB"/>
        </w:rPr>
        <w:t>data</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HttpMethod</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Class&lt;?&gt; </w:t>
      </w:r>
      <w:proofErr w:type="spellStart"/>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w:t>
      </w:r>
    </w:p>
    <w:p w14:paraId="5CC75FE0" w14:textId="77777777" w:rsidR="0009592C" w:rsidRDefault="0009592C" w:rsidP="0009592C"/>
    <w:p w14:paraId="67B60404" w14:textId="77777777" w:rsidR="0009592C" w:rsidRDefault="0009592C" w:rsidP="0009592C"/>
    <w:p w14:paraId="4CC500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b/>
          <w:bCs/>
          <w:color w:val="000080"/>
          <w:lang w:val="en-IN" w:eastAsia="en-GB"/>
        </w:rPr>
        <w:t xml:space="preserve">public interface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3C9E8F3E" w14:textId="77777777" w:rsidR="0009592C" w:rsidRDefault="0009592C" w:rsidP="0009592C"/>
    <w:p w14:paraId="29EA05AE" w14:textId="77777777" w:rsidR="0009592C" w:rsidRDefault="0009592C" w:rsidP="0009592C"/>
    <w:p w14:paraId="11E8BAFB"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@Component</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RestTemplate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restTemplate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r w:rsidRPr="0009592C">
        <w:rPr>
          <w:rFonts w:ascii="Courier New" w:eastAsia="Times New Roman" w:hAnsi="Courier New" w:cs="Courier New"/>
          <w:color w:val="000000"/>
          <w:lang w:val="en-IN" w:eastAsia="en-GB"/>
        </w:rPr>
        <w:t xml:space="preserve">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Object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lastRenderedPageBreak/>
        <w:t>restTemplate</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.error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"Error: "</w:t>
      </w:r>
      <w:r w:rsidRPr="0009592C">
        <w:rPr>
          <w:rFonts w:ascii="Courier New" w:eastAsia="Times New Roman" w:hAnsi="Courier New" w:cs="Courier New"/>
          <w:color w:val="000000"/>
          <w:lang w:val="en-IN" w:eastAsia="en-GB"/>
        </w:rPr>
        <w:t>, 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BusinessException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w:t>
      </w:r>
      <w:proofErr w:type="spellStart"/>
      <w:r w:rsidRPr="0009592C">
        <w:rPr>
          <w:rFonts w:ascii="Courier New" w:eastAsia="Times New Roman" w:hAnsi="Courier New" w:cs="Courier New"/>
          <w:b/>
          <w:bCs/>
          <w:color w:val="008000"/>
          <w:lang w:val="en-IN" w:eastAsia="en-GB"/>
        </w:rPr>
        <w:t>RestTemplate</w:t>
      </w:r>
      <w:proofErr w:type="spellEnd"/>
      <w:r w:rsidRPr="0009592C">
        <w:rPr>
          <w:rFonts w:ascii="Courier New" w:eastAsia="Times New Roman" w:hAnsi="Courier New" w:cs="Courier New"/>
          <w:b/>
          <w:bCs/>
          <w:color w:val="008000"/>
          <w:lang w:val="en-IN" w:eastAsia="en-GB"/>
        </w:rPr>
        <w:t xml:space="preserve"> call failed"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 xml:space="preserve"> headers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headers.setAccept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Arrays.</w:t>
      </w:r>
      <w:r w:rsidRPr="0009592C">
        <w:rPr>
          <w:rFonts w:ascii="Courier New" w:eastAsia="Times New Roman" w:hAnsi="Courier New" w:cs="Courier New"/>
          <w:i/>
          <w:iCs/>
          <w:color w:val="000000"/>
          <w:lang w:val="en-IN" w:eastAsia="en-GB"/>
        </w:rPr>
        <w:t>asList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MediaType.</w:t>
      </w:r>
      <w:r w:rsidRPr="0009592C">
        <w:rPr>
          <w:rFonts w:ascii="Courier New" w:eastAsia="Times New Roman" w:hAnsi="Courier New" w:cs="Courier New"/>
          <w:b/>
          <w:bCs/>
          <w:i/>
          <w:iCs/>
          <w:color w:val="660E7A"/>
          <w:lang w:val="en-IN" w:eastAsia="en-GB"/>
        </w:rPr>
        <w:t>APPLICATION_JSON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w:t>
      </w:r>
      <w:proofErr w:type="spellStart"/>
      <w:r w:rsidRPr="0009592C">
        <w:rPr>
          <w:rFonts w:ascii="Courier New" w:eastAsia="Times New Roman" w:hAnsi="Courier New" w:cs="Courier New"/>
          <w:i/>
          <w:iCs/>
          <w:color w:val="808080"/>
          <w:lang w:val="en-IN" w:eastAsia="en-GB"/>
        </w:rPr>
        <w:t>headers.add</w:t>
      </w:r>
      <w:proofErr w:type="spellEnd"/>
      <w:r w:rsidRPr="0009592C">
        <w:rPr>
          <w:rFonts w:ascii="Courier New" w:eastAsia="Times New Roman" w:hAnsi="Courier New" w:cs="Courier New"/>
          <w:i/>
          <w:iCs/>
          <w:color w:val="808080"/>
          <w:lang w:val="en-IN" w:eastAsia="en-GB"/>
        </w:rPr>
        <w:t xml:space="preserve">("Authorization", </w:t>
      </w:r>
      <w:proofErr w:type="spellStart"/>
      <w:r w:rsidRPr="0009592C">
        <w:rPr>
          <w:rFonts w:ascii="Courier New" w:eastAsia="Times New Roman" w:hAnsi="Courier New" w:cs="Courier New"/>
          <w:i/>
          <w:iCs/>
          <w:color w:val="808080"/>
          <w:lang w:val="en-IN" w:eastAsia="en-GB"/>
        </w:rPr>
        <w:t>String.format</w:t>
      </w:r>
      <w:proofErr w:type="spellEnd"/>
      <w:r w:rsidRPr="0009592C">
        <w:rPr>
          <w:rFonts w:ascii="Courier New" w:eastAsia="Times New Roman" w:hAnsi="Courier New" w:cs="Courier New"/>
          <w:i/>
          <w:iCs/>
          <w:color w:val="808080"/>
          <w:lang w:val="en-IN" w:eastAsia="en-GB"/>
        </w:rPr>
        <w:t xml:space="preserve">("Bearer %s", </w:t>
      </w:r>
      <w:proofErr w:type="spellStart"/>
      <w:r w:rsidRPr="0009592C">
        <w:rPr>
          <w:rFonts w:ascii="Courier New" w:eastAsia="Times New Roman" w:hAnsi="Courier New" w:cs="Courier New"/>
          <w:i/>
          <w:iCs/>
          <w:color w:val="808080"/>
          <w:lang w:val="en-IN" w:eastAsia="en-GB"/>
        </w:rPr>
        <w:t>accessToken</w:t>
      </w:r>
      <w:proofErr w:type="spellEnd"/>
      <w:r w:rsidRPr="0009592C">
        <w:rPr>
          <w:rFonts w:ascii="Courier New" w:eastAsia="Times New Roman" w:hAnsi="Courier New" w:cs="Courier New"/>
          <w:i/>
          <w:iCs/>
          <w:color w:val="808080"/>
          <w:lang w:val="en-IN" w:eastAsia="en-GB"/>
        </w:rPr>
        <w:t>));</w:t>
      </w:r>
      <w:r w:rsidRPr="0009592C">
        <w:rPr>
          <w:rFonts w:ascii="Courier New" w:eastAsia="Times New Roman" w:hAnsi="Courier New" w:cs="Courier New"/>
          <w:i/>
          <w:iCs/>
          <w:color w:val="808080"/>
          <w:lang w:val="en-IN" w:eastAsia="en-GB"/>
        </w:rPr>
        <w:br/>
        <w:t xml:space="preserve">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 xml:space="preserve">&lt;Object&gt; request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&lt;&gt;(</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headers);</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 xml:space="preserve">, request,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7713DC44" w14:textId="77777777" w:rsidR="0009592C" w:rsidRDefault="0009592C" w:rsidP="006E060C"/>
    <w:p w14:paraId="2D10C0DD" w14:textId="77777777" w:rsidR="0009592C" w:rsidRDefault="0009592C" w:rsidP="006E060C"/>
    <w:p w14:paraId="1D4D6891" w14:textId="0C4DFE03" w:rsidR="0009592C" w:rsidRDefault="0009592C" w:rsidP="0009592C">
      <w:pPr>
        <w:pStyle w:val="Heading4"/>
      </w:pPr>
      <w:proofErr w:type="spellStart"/>
      <w:r>
        <w:t>EmployeeService</w:t>
      </w:r>
      <w:proofErr w:type="spellEnd"/>
      <w:r>
        <w:t>: Controller Classes</w:t>
      </w:r>
    </w:p>
    <w:p w14:paraId="6774F7E3"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@RestController</w:t>
      </w:r>
      <w:r w:rsidRPr="0009592C">
        <w:rPr>
          <w:rFonts w:ascii="Courier New" w:eastAsia="Times New Roman" w:hAnsi="Courier New" w:cs="Courier New"/>
          <w:color w:val="808000"/>
          <w:lang w:val="en-IN" w:eastAsia="en-GB"/>
        </w:rPr>
        <w:br/>
        <w:t>@RequestMapping</w:t>
      </w:r>
      <w:r w:rsidRPr="0009592C">
        <w:rPr>
          <w:rFonts w:ascii="Courier New" w:eastAsia="Times New Roman" w:hAnsi="Courier New" w:cs="Courier New"/>
          <w:color w:val="000000"/>
          <w:lang w:val="en-IN" w:eastAsia="en-GB"/>
        </w:rPr>
        <w:t xml:space="preserve">(path = </w:t>
      </w:r>
      <w:proofErr w:type="spellStart"/>
      <w:r w:rsidRPr="0009592C">
        <w:rPr>
          <w:rFonts w:ascii="Courier New" w:eastAsia="Times New Roman" w:hAnsi="Courier New" w:cs="Courier New"/>
          <w:color w:val="000000"/>
          <w:lang w:val="en-IN" w:eastAsia="en-GB"/>
        </w:rPr>
        <w:t>ApplicationConstants.</w:t>
      </w:r>
      <w:r w:rsidRPr="0009592C">
        <w:rPr>
          <w:rFonts w:ascii="Courier New" w:eastAsia="Times New Roman" w:hAnsi="Courier New" w:cs="Courier New"/>
          <w:b/>
          <w:bCs/>
          <w:i/>
          <w:iCs/>
          <w:color w:val="660E7A"/>
          <w:lang w:val="en-IN" w:eastAsia="en-GB"/>
        </w:rPr>
        <w:t>API_BASE</w:t>
      </w:r>
      <w:proofErr w:type="spellEnd"/>
      <w:r w:rsidRPr="0009592C">
        <w:rPr>
          <w:rFonts w:ascii="Courier New" w:eastAsia="Times New Roman" w:hAnsi="Courier New" w:cs="Courier New"/>
          <w:b/>
          <w:bCs/>
          <w:i/>
          <w:iCs/>
          <w:color w:val="660E7A"/>
          <w:lang w:val="en-IN" w:eastAsia="en-GB"/>
        </w:rPr>
        <w:t xml:space="preserve"> </w:t>
      </w:r>
      <w:r w:rsidRPr="0009592C">
        <w:rPr>
          <w:rFonts w:ascii="Courier New" w:eastAsia="Times New Roman" w:hAnsi="Courier New" w:cs="Courier New"/>
          <w:color w:val="000000"/>
          <w:lang w:val="en-IN" w:eastAsia="en-GB"/>
        </w:rPr>
        <w:t>+ ApplicationConstants.</w:t>
      </w:r>
      <w:r w:rsidRPr="0009592C">
        <w:rPr>
          <w:rFonts w:ascii="Courier New" w:eastAsia="Times New Roman" w:hAnsi="Courier New" w:cs="Courier New"/>
          <w:b/>
          <w:bCs/>
          <w:i/>
          <w:iCs/>
          <w:color w:val="660E7A"/>
          <w:lang w:val="en-IN" w:eastAsia="en-GB"/>
        </w:rPr>
        <w:t xml:space="preserve">V1 </w:t>
      </w:r>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8000"/>
          <w:lang w:val="en-IN" w:eastAsia="en-GB"/>
        </w:rPr>
        <w:t>"microservice"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MicroServicesController</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microService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@PostMapping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808000"/>
          <w:lang w:val="en-IN" w:eastAsia="en-GB"/>
        </w:rPr>
        <w:t xml:space="preserve">@RequestBody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@GetMapping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69D6BC55" w14:textId="77777777" w:rsidR="0009592C" w:rsidRDefault="0009592C" w:rsidP="006E060C"/>
    <w:p w14:paraId="291D98E4" w14:textId="77777777" w:rsidR="0009592C" w:rsidRDefault="0009592C" w:rsidP="006E060C"/>
    <w:p w14:paraId="72FDC88C"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@Service</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MicroServiceImpl</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EmployeeService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employeeService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EmailUtil</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emailUtil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List&lt;</w:t>
      </w:r>
      <w:proofErr w:type="spellStart"/>
      <w:r w:rsidRPr="0009592C">
        <w:rPr>
          <w:rFonts w:ascii="Courier New" w:eastAsia="Times New Roman" w:hAnsi="Courier New" w:cs="Courier New"/>
          <w:color w:val="000000"/>
          <w:lang w:val="en-IN" w:eastAsia="en-GB"/>
        </w:rPr>
        <w:t>EmployeeDto</w:t>
      </w:r>
      <w:proofErr w:type="spellEnd"/>
      <w:r w:rsidRPr="0009592C">
        <w:rPr>
          <w:rFonts w:ascii="Courier New" w:eastAsia="Times New Roman" w:hAnsi="Courier New" w:cs="Courier New"/>
          <w:color w:val="000000"/>
          <w:lang w:val="en-IN" w:eastAsia="en-GB"/>
        </w:rPr>
        <w:t xml:space="preserve">&gt; employees = </w:t>
      </w:r>
      <w:proofErr w:type="spellStart"/>
      <w:r w:rsidRPr="0009592C">
        <w:rPr>
          <w:rFonts w:ascii="Courier New" w:eastAsia="Times New Roman" w:hAnsi="Courier New" w:cs="Courier New"/>
          <w:b/>
          <w:bCs/>
          <w:color w:val="660E7A"/>
          <w:lang w:val="en-IN" w:eastAsia="en-GB"/>
        </w:rPr>
        <w:t>employeeService</w:t>
      </w:r>
      <w:r w:rsidRPr="0009592C">
        <w:rPr>
          <w:rFonts w:ascii="Courier New" w:eastAsia="Times New Roman" w:hAnsi="Courier New" w:cs="Courier New"/>
          <w:color w:val="000000"/>
          <w:lang w:val="en-IN" w:eastAsia="en-GB"/>
        </w:rPr>
        <w:t>.getAllEmployees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emailRequestDto.setBody(EmailUtil.</w:t>
      </w:r>
      <w:r w:rsidRPr="0009592C">
        <w:rPr>
          <w:rFonts w:ascii="Courier New" w:eastAsia="Times New Roman" w:hAnsi="Courier New" w:cs="Courier New"/>
          <w:i/>
          <w:iCs/>
          <w:color w:val="000000"/>
          <w:lang w:val="en-IN" w:eastAsia="en-GB"/>
        </w:rPr>
        <w:t>employeeMailTemplate</w:t>
      </w:r>
      <w:r w:rsidRPr="0009592C">
        <w:rPr>
          <w:rFonts w:ascii="Courier New" w:eastAsia="Times New Roman" w:hAnsi="Courier New" w:cs="Courier New"/>
          <w:color w:val="000000"/>
          <w:lang w:val="en-IN" w:eastAsia="en-GB"/>
        </w:rPr>
        <w:t>(employees));</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.data(</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"SEND_EMAIL"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/v1/send"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POST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 xml:space="preserve">//  </w:t>
      </w:r>
      <w:proofErr w:type="spellStart"/>
      <w:r w:rsidRPr="0009592C">
        <w:rPr>
          <w:rFonts w:ascii="Courier New" w:eastAsia="Times New Roman" w:hAnsi="Courier New" w:cs="Courier New"/>
          <w:i/>
          <w:iCs/>
          <w:color w:val="808080"/>
          <w:lang w:val="en-IN" w:eastAsia="en-GB"/>
        </w:rPr>
        <w:t>ResponseEntity</w:t>
      </w:r>
      <w:proofErr w:type="spellEnd"/>
      <w:r w:rsidRPr="0009592C">
        <w:rPr>
          <w:rFonts w:ascii="Courier New" w:eastAsia="Times New Roman" w:hAnsi="Courier New" w:cs="Courier New"/>
          <w:i/>
          <w:iCs/>
          <w:color w:val="808080"/>
          <w:lang w:val="en-IN" w:eastAsia="en-GB"/>
        </w:rPr>
        <w:t xml:space="preserve"> response = </w:t>
      </w:r>
      <w:proofErr w:type="spellStart"/>
      <w:r w:rsidRPr="0009592C">
        <w:rPr>
          <w:rFonts w:ascii="Courier New" w:eastAsia="Times New Roman" w:hAnsi="Courier New" w:cs="Courier New"/>
          <w:i/>
          <w:iCs/>
          <w:color w:val="808080"/>
          <w:lang w:val="en-IN" w:eastAsia="en-GB"/>
        </w:rPr>
        <w:t>rest.postForEntity</w:t>
      </w:r>
      <w:proofErr w:type="spellEnd"/>
      <w:r w:rsidRPr="0009592C">
        <w:rPr>
          <w:rFonts w:ascii="Courier New" w:eastAsia="Times New Roman" w:hAnsi="Courier New" w:cs="Courier New"/>
          <w:i/>
          <w:iCs/>
          <w:color w:val="808080"/>
          <w:lang w:val="en-IN" w:eastAsia="en-GB"/>
        </w:rPr>
        <w:t>(resource);</w:t>
      </w:r>
      <w:r w:rsidRPr="0009592C">
        <w:rPr>
          <w:rFonts w:ascii="Courier New" w:eastAsia="Times New Roman" w:hAnsi="Courier New" w:cs="Courier New"/>
          <w:i/>
          <w:iCs/>
          <w:color w:val="80808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"GET_EMAIL"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/v1/get"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GET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lastRenderedPageBreak/>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w:t>
      </w:r>
    </w:p>
    <w:p w14:paraId="7DB1F006" w14:textId="77777777" w:rsidR="0009592C" w:rsidRDefault="0009592C" w:rsidP="006E060C"/>
    <w:p w14:paraId="2998966D" w14:textId="77777777" w:rsidR="0009592C" w:rsidRDefault="0009592C" w:rsidP="006E060C"/>
    <w:p w14:paraId="2E41FDB9" w14:textId="2C23849A" w:rsidR="008767CB" w:rsidRDefault="008767CB" w:rsidP="008767CB">
      <w:pPr>
        <w:pStyle w:val="Heading3"/>
      </w:pPr>
      <w:proofErr w:type="spellStart"/>
      <w:r>
        <w:t>EmailService</w:t>
      </w:r>
      <w:proofErr w:type="spellEnd"/>
    </w:p>
    <w:p w14:paraId="288EAFC3" w14:textId="77777777" w:rsidR="008767CB" w:rsidRDefault="008767CB" w:rsidP="008767CB"/>
    <w:p w14:paraId="10494BCA"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@RestController</w:t>
      </w:r>
      <w:r w:rsidRPr="008767CB">
        <w:rPr>
          <w:rFonts w:ascii="Courier New" w:eastAsia="Times New Roman" w:hAnsi="Courier New" w:cs="Courier New"/>
          <w:color w:val="808000"/>
          <w:lang w:val="en-IN" w:eastAsia="en-GB"/>
        </w:rPr>
        <w:br/>
        <w:t>@RequestMapping</w:t>
      </w:r>
      <w:r w:rsidRPr="008767CB">
        <w:rPr>
          <w:rFonts w:ascii="Courier New" w:eastAsia="Times New Roman" w:hAnsi="Courier New" w:cs="Courier New"/>
          <w:color w:val="000000"/>
          <w:lang w:val="en-IN" w:eastAsia="en-GB"/>
        </w:rPr>
        <w:t xml:space="preserve">(path = </w:t>
      </w:r>
      <w:proofErr w:type="spellStart"/>
      <w:r w:rsidRPr="008767CB">
        <w:rPr>
          <w:rFonts w:ascii="Courier New" w:eastAsia="Times New Roman" w:hAnsi="Courier New" w:cs="Courier New"/>
          <w:color w:val="000000"/>
          <w:lang w:val="en-IN" w:eastAsia="en-GB"/>
        </w:rPr>
        <w:t>ApplicationConstants.</w:t>
      </w:r>
      <w:r w:rsidRPr="008767CB">
        <w:rPr>
          <w:rFonts w:ascii="Courier New" w:eastAsia="Times New Roman" w:hAnsi="Courier New" w:cs="Courier New"/>
          <w:b/>
          <w:bCs/>
          <w:i/>
          <w:iCs/>
          <w:color w:val="660E7A"/>
          <w:lang w:val="en-IN" w:eastAsia="en-GB"/>
        </w:rPr>
        <w:t>API_BASE</w:t>
      </w:r>
      <w:proofErr w:type="spellEnd"/>
      <w:r w:rsidRPr="008767CB">
        <w:rPr>
          <w:rFonts w:ascii="Courier New" w:eastAsia="Times New Roman" w:hAnsi="Courier New" w:cs="Courier New"/>
          <w:b/>
          <w:bCs/>
          <w:i/>
          <w:iCs/>
          <w:color w:val="660E7A"/>
          <w:lang w:val="en-IN" w:eastAsia="en-GB"/>
        </w:rPr>
        <w:t xml:space="preserv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8000"/>
          <w:lang w:val="en-IN" w:eastAsia="en-GB"/>
        </w:rPr>
        <w:t>"v1"</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808000"/>
          <w:lang w:val="en-IN" w:eastAsia="en-GB"/>
        </w:rPr>
        <w:t>@Validated</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EmailController</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emailService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@PostMapping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808000"/>
          <w:lang w:val="en-IN" w:eastAsia="en-GB"/>
        </w:rPr>
        <w:t xml:space="preserve">@RequestBody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Request: {}"</w:t>
      </w:r>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emailService</w:t>
      </w:r>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@GetMapping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"/get"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getEmail</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"Get Email Request: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w:t>
      </w:r>
    </w:p>
    <w:p w14:paraId="76A6A947" w14:textId="77777777" w:rsidR="008767CB" w:rsidRDefault="008767CB" w:rsidP="008767CB"/>
    <w:p w14:paraId="55906196" w14:textId="77777777" w:rsidR="008767CB" w:rsidRDefault="008767CB" w:rsidP="008767CB"/>
    <w:p w14:paraId="5E5F8D82" w14:textId="77777777" w:rsidR="008767CB" w:rsidRDefault="008767CB" w:rsidP="008767CB"/>
    <w:p w14:paraId="4ECB1C80"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@Service</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t>@AllArgsConstructor</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EmailServiceImpl</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 xml:space="preserve">implements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JavaMailSender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javaMailSender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@Override</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Has Attachment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&amp;&amp;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is HTML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i/>
          <w:iCs/>
          <w:color w:val="808080"/>
          <w:lang w:val="en-IN" w:eastAsia="en-GB"/>
        </w:rPr>
        <w:t>/**</w:t>
      </w:r>
      <w:r w:rsidRPr="008767CB">
        <w:rPr>
          <w:rFonts w:ascii="Courier New" w:eastAsia="Times New Roman" w:hAnsi="Courier New" w:cs="Courier New"/>
          <w:i/>
          <w:iCs/>
          <w:color w:val="808080"/>
          <w:lang w:val="en-IN" w:eastAsia="en-GB"/>
        </w:rPr>
        <w:br/>
        <w:t xml:space="preserve">     * This method will send compose and send the message</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 xml:space="preserve">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message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helper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(message,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i/>
          <w:iCs/>
          <w:color w:val="808080"/>
          <w:lang w:val="en-IN" w:eastAsia="en-GB"/>
        </w:rPr>
        <w:t>// Set the second parameter to true to indicate HTML content</w:t>
      </w:r>
      <w:r w:rsidRPr="008767CB">
        <w:rPr>
          <w:rFonts w:ascii="Courier New" w:eastAsia="Times New Roman" w:hAnsi="Courier New" w:cs="Courier New"/>
          <w:i/>
          <w:iCs/>
          <w:color w:val="80808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"HTML Mail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MessagingException</w:t>
      </w:r>
      <w:proofErr w:type="spellEnd"/>
      <w:r w:rsidRPr="008767CB">
        <w:rPr>
          <w:rFonts w:ascii="Courier New" w:eastAsia="Times New Roman" w:hAnsi="Courier New" w:cs="Courier New"/>
          <w:color w:val="000000"/>
          <w:lang w:val="en-IN" w:eastAsia="en-GB"/>
        </w:rPr>
        <w:t xml:space="preserve">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"smlcodes@gmail.com"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true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false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File(</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mimeMessageHelper.addAttachment(fileSystemResource.getFilename(),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"Mail with attachment sent successfully.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sendMailWithAttachment</w:t>
      </w:r>
      <w:proofErr w:type="spellEnd"/>
      <w:r w:rsidRPr="008767CB">
        <w:rPr>
          <w:rFonts w:ascii="Courier New" w:eastAsia="Times New Roman" w:hAnsi="Courier New" w:cs="Courier New"/>
          <w:b/>
          <w:bCs/>
          <w:color w:val="008000"/>
          <w:lang w:val="en-IN" w:eastAsia="en-GB"/>
        </w:rPr>
        <w:t xml:space="preserve"> Failed: {}"</w:t>
      </w:r>
      <w:r w:rsidRPr="008767CB">
        <w:rPr>
          <w:rFonts w:ascii="Courier New" w:eastAsia="Times New Roman" w:hAnsi="Courier New" w:cs="Courier New"/>
          <w:color w:val="000000"/>
          <w:lang w:val="en-IN" w:eastAsia="en-GB"/>
        </w:rPr>
        <w:t>, 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p>
    <w:p w14:paraId="1DD50273" w14:textId="67396C1C" w:rsidR="008767CB" w:rsidRDefault="008767CB" w:rsidP="008767CB">
      <w:r>
        <w:t>}</w:t>
      </w:r>
    </w:p>
    <w:p w14:paraId="00452552" w14:textId="77777777" w:rsidR="008767CB" w:rsidRDefault="008767CB" w:rsidP="008767CB"/>
    <w:p w14:paraId="079E8982" w14:textId="122C221B" w:rsidR="008767CB" w:rsidRDefault="008767CB" w:rsidP="008767CB">
      <w:r>
        <w:t>Test It.</w:t>
      </w:r>
    </w:p>
    <w:p w14:paraId="272D75D4" w14:textId="215231D1" w:rsidR="008767CB" w:rsidRDefault="008767CB" w:rsidP="008767CB">
      <w:pPr>
        <w:rPr>
          <w:rFonts w:cs="Segoe UI"/>
          <w:color w:val="212121"/>
          <w:sz w:val="18"/>
          <w:szCs w:val="18"/>
          <w:shd w:val="clear" w:color="auto" w:fill="FFFFFF"/>
        </w:rPr>
      </w:pPr>
      <w:r>
        <w:t xml:space="preserve">Post: </w:t>
      </w:r>
      <w:hyperlink r:id="rId78" w:history="1">
        <w:r w:rsidRPr="00CE7B3D">
          <w:rPr>
            <w:rStyle w:val="Hyperlink"/>
            <w:rFonts w:cs="Segoe UI"/>
            <w:sz w:val="18"/>
            <w:szCs w:val="18"/>
            <w:shd w:val="clear" w:color="auto" w:fill="FFFFFF"/>
          </w:rPr>
          <w:t>http://localhost:8990/empapp/api/v1/microservice/email</w:t>
        </w:r>
      </w:hyperlink>
    </w:p>
    <w:p w14:paraId="61BFFC5A" w14:textId="2E5082BD" w:rsidR="008656CB" w:rsidRDefault="008656CB" w:rsidP="008656CB">
      <w:pPr>
        <w:pStyle w:val="Heading4"/>
      </w:pPr>
      <w:r>
        <w:t>Ref.</w:t>
      </w:r>
    </w:p>
    <w:p w14:paraId="5C01A565" w14:textId="46510735" w:rsidR="008656CB" w:rsidRDefault="008656CB" w:rsidP="006E060C">
      <w:hyperlink r:id="rId79" w:history="1">
        <w:r w:rsidRPr="00CE7B3D">
          <w:rPr>
            <w:rStyle w:val="Hyperlink"/>
          </w:rPr>
          <w:t>https://www.geeksforgeeks.org/spring-boot-rest-template/</w:t>
        </w:r>
      </w:hyperlink>
    </w:p>
    <w:p w14:paraId="163B879D" w14:textId="77777777" w:rsidR="008656CB" w:rsidRDefault="008656CB" w:rsidP="006E060C"/>
    <w:p w14:paraId="34509EF9" w14:textId="77777777" w:rsidR="00C3563C" w:rsidRDefault="00C3563C" w:rsidP="00C3563C">
      <w:pPr>
        <w:pStyle w:val="Heading2"/>
      </w:pPr>
      <w:r>
        <w:lastRenderedPageBreak/>
        <w:t xml:space="preserve">SpringBoot — </w:t>
      </w:r>
      <w:proofErr w:type="spellStart"/>
      <w:r>
        <w:t>WebClient</w:t>
      </w:r>
      <w:proofErr w:type="spellEnd"/>
    </w:p>
    <w:p w14:paraId="13EF9668" w14:textId="77777777" w:rsidR="00C3563C" w:rsidRDefault="00C3563C" w:rsidP="00C3563C">
      <w:r>
        <w:t>Spring introduced a new HTTP client called </w:t>
      </w:r>
      <w:proofErr w:type="spellStart"/>
      <w:r>
        <w:rPr>
          <w:rStyle w:val="Strong"/>
          <w:rFonts w:ascii="Georgia" w:hAnsi="Georgia"/>
          <w:color w:val="242424"/>
          <w:spacing w:val="-1"/>
          <w:sz w:val="30"/>
          <w:szCs w:val="30"/>
        </w:rPr>
        <w:t>WebClient</w:t>
      </w:r>
      <w:proofErr w:type="spellEnd"/>
      <w:r>
        <w:t>.</w:t>
      </w:r>
    </w:p>
    <w:p w14:paraId="6969CABD" w14:textId="77777777" w:rsidR="00C3563C" w:rsidRDefault="00C3563C" w:rsidP="00C3563C">
      <w:proofErr w:type="spellStart"/>
      <w:r>
        <w:t>WebClient</w:t>
      </w:r>
      <w:proofErr w:type="spellEnd"/>
      <w:r>
        <w:t xml:space="preserve"> is a modern, alternative HTTP client to </w:t>
      </w:r>
      <w:proofErr w:type="spellStart"/>
      <w:r>
        <w:t>RestTemplate</w:t>
      </w:r>
      <w:proofErr w:type="spellEnd"/>
      <w:r>
        <w:t>. Not only does it provide a traditional synchronous API, but it also supports an efficient nonblocking and asynchronous approach.</w:t>
      </w:r>
    </w:p>
    <w:p w14:paraId="1A93AAA3" w14:textId="77777777" w:rsidR="00C3563C" w:rsidRDefault="00C3563C" w:rsidP="00C3563C">
      <w:r>
        <w:t>basic example of using </w:t>
      </w:r>
      <w:proofErr w:type="spellStart"/>
      <w:r>
        <w:rPr>
          <w:rStyle w:val="HTMLCode"/>
          <w:rFonts w:ascii="Menlo" w:eastAsiaTheme="majorEastAsia" w:hAnsi="Menlo" w:cs="Menlo"/>
          <w:color w:val="242424"/>
          <w:spacing w:val="-1"/>
          <w:sz w:val="23"/>
          <w:szCs w:val="23"/>
          <w:shd w:val="clear" w:color="auto" w:fill="F2F2F2"/>
        </w:rPr>
        <w:t>WebClient</w:t>
      </w:r>
      <w:proofErr w:type="spellEnd"/>
      <w:r>
        <w:t> in a Spring Boot application to make HTTP requests to an external API.</w:t>
      </w:r>
    </w:p>
    <w:p w14:paraId="2E05F5A6" w14:textId="77777777" w:rsidR="00C3563C" w:rsidRDefault="00C3563C" w:rsidP="00C3563C">
      <w:r>
        <w:t>First, you need to include the </w:t>
      </w:r>
      <w:r>
        <w:rPr>
          <w:rStyle w:val="HTMLCode"/>
          <w:rFonts w:ascii="Menlo" w:eastAsiaTheme="majorEastAsia" w:hAnsi="Menlo" w:cs="Menlo"/>
          <w:color w:val="242424"/>
          <w:spacing w:val="-1"/>
          <w:sz w:val="23"/>
          <w:szCs w:val="23"/>
          <w:shd w:val="clear" w:color="auto" w:fill="F2F2F2"/>
        </w:rPr>
        <w:t>spring-boot-starter-</w:t>
      </w:r>
      <w:proofErr w:type="spellStart"/>
      <w:r>
        <w:rPr>
          <w:rStyle w:val="HTMLCode"/>
          <w:rFonts w:ascii="Menlo" w:eastAsiaTheme="majorEastAsia" w:hAnsi="Menlo" w:cs="Menlo"/>
          <w:color w:val="242424"/>
          <w:spacing w:val="-1"/>
          <w:sz w:val="23"/>
          <w:szCs w:val="23"/>
          <w:shd w:val="clear" w:color="auto" w:fill="F2F2F2"/>
        </w:rPr>
        <w:t>webflux</w:t>
      </w:r>
      <w:proofErr w:type="spellEnd"/>
      <w:r>
        <w:t> dependency in your </w:t>
      </w:r>
      <w:r>
        <w:rPr>
          <w:rStyle w:val="HTMLCode"/>
          <w:rFonts w:ascii="Menlo" w:eastAsiaTheme="majorEastAsia" w:hAnsi="Menlo" w:cs="Menlo"/>
          <w:color w:val="242424"/>
          <w:spacing w:val="-1"/>
          <w:sz w:val="23"/>
          <w:szCs w:val="23"/>
          <w:shd w:val="clear" w:color="auto" w:fill="F2F2F2"/>
        </w:rPr>
        <w:t>pom.xml</w:t>
      </w:r>
      <w:r>
        <w:t> or </w:t>
      </w:r>
      <w:proofErr w:type="spellStart"/>
      <w:proofErr w:type="gramStart"/>
      <w:r>
        <w:rPr>
          <w:rStyle w:val="HTMLCode"/>
          <w:rFonts w:ascii="Menlo" w:eastAsiaTheme="majorEastAsia" w:hAnsi="Menlo" w:cs="Menlo"/>
          <w:color w:val="242424"/>
          <w:spacing w:val="-1"/>
          <w:sz w:val="23"/>
          <w:szCs w:val="23"/>
          <w:shd w:val="clear" w:color="auto" w:fill="F2F2F2"/>
        </w:rPr>
        <w:t>build.gradle</w:t>
      </w:r>
      <w:proofErr w:type="spellEnd"/>
      <w:proofErr w:type="gramEnd"/>
      <w:r>
        <w:t> file:</w:t>
      </w:r>
    </w:p>
    <w:p w14:paraId="35ADB141" w14:textId="77777777" w:rsidR="00C3563C" w:rsidRDefault="00C3563C" w:rsidP="00C3563C">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Menlo" w:hAnsi="Menlo" w:cs="Menlo"/>
          <w:color w:val="242424"/>
          <w:sz w:val="27"/>
          <w:szCs w:val="27"/>
        </w:rPr>
      </w:pP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proofErr w:type="gramStart"/>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proofErr w:type="spellStart"/>
      <w:r>
        <w:rPr>
          <w:rStyle w:val="zr"/>
          <w:rFonts w:ascii="Menlo" w:hAnsi="Menlo" w:cs="Menlo"/>
          <w:color w:val="242424"/>
          <w:spacing w:val="-5"/>
          <w:sz w:val="21"/>
          <w:szCs w:val="21"/>
        </w:rPr>
        <w:t>org.springframework.boot</w:t>
      </w:r>
      <w:proofErr w:type="spellEnd"/>
      <w:proofErr w:type="gram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Style w:val="zr"/>
          <w:rFonts w:ascii="Menlo" w:hAnsi="Menlo" w:cs="Menlo"/>
          <w:color w:val="242424"/>
          <w:spacing w:val="-5"/>
          <w:sz w:val="21"/>
          <w:szCs w:val="21"/>
        </w:rPr>
        <w:t>spring-boot-starter-</w:t>
      </w:r>
      <w:proofErr w:type="spellStart"/>
      <w:r>
        <w:rPr>
          <w:rStyle w:val="zr"/>
          <w:rFonts w:ascii="Menlo" w:hAnsi="Menlo" w:cs="Menlo"/>
          <w:color w:val="242424"/>
          <w:spacing w:val="-5"/>
          <w:sz w:val="21"/>
          <w:szCs w:val="21"/>
        </w:rPr>
        <w:t>webflux</w:t>
      </w:r>
      <w:proofErr w:type="spell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p>
    <w:p w14:paraId="3702B1C5" w14:textId="77777777" w:rsidR="00C3563C" w:rsidRDefault="00C3563C" w:rsidP="00C3563C"/>
    <w:p w14:paraId="6375DD2F" w14:textId="4C9CD0CA" w:rsidR="00C3563C" w:rsidRDefault="00C3563C" w:rsidP="00C3563C">
      <w:pPr>
        <w:rPr>
          <w:rFonts w:cs="Times New Roman"/>
        </w:rPr>
      </w:pPr>
      <w:r>
        <w:t>Next, you can create a service class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t> to interact with the external API. Let's say we want to make a GET request to retrieve data from a sample API:</w:t>
      </w:r>
    </w:p>
    <w:p w14:paraId="3DD323F1"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@Service</w:t>
      </w:r>
      <w:r w:rsidRPr="00C3563C">
        <w:rPr>
          <w:sz w:val="13"/>
          <w:szCs w:val="15"/>
        </w:rPr>
        <w:br/>
      </w:r>
      <w:r w:rsidRPr="00C3563C">
        <w:rPr>
          <w:rStyle w:val="zc"/>
          <w:rFonts w:ascii="Menlo" w:hAnsi="Menlo" w:cs="Menlo"/>
          <w:color w:val="242424"/>
          <w:spacing w:val="-5"/>
          <w:sz w:val="20"/>
        </w:rPr>
        <w:t xml:space="preserve">public class </w:t>
      </w:r>
      <w:proofErr w:type="spell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 xml:space="preserve"> {    </w:t>
      </w:r>
    </w:p>
    <w:p w14:paraId="467E02E9"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 xml:space="preserve">private final </w:t>
      </w:r>
      <w:proofErr w:type="spell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spellStart"/>
      <w:proofErr w:type="gram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gramEnd"/>
      <w:r w:rsidRPr="00C3563C">
        <w:rPr>
          <w:rStyle w:val="zc"/>
          <w:rFonts w:ascii="Menlo" w:hAnsi="Menlo" w:cs="Menlo"/>
          <w:color w:val="242424"/>
          <w:spacing w:val="-5"/>
          <w:sz w:val="20"/>
        </w:rPr>
        <w:t xml:space="preserve"> @Autowired</w:t>
      </w:r>
      <w:r w:rsidRPr="00C3563C">
        <w:rPr>
          <w:sz w:val="13"/>
          <w:szCs w:val="15"/>
        </w:rPr>
        <w:br/>
      </w:r>
      <w:r w:rsidRPr="00C3563C">
        <w:rPr>
          <w:rStyle w:val="zc"/>
          <w:rFonts w:ascii="Menlo" w:hAnsi="Menlo" w:cs="Menlo"/>
          <w:color w:val="242424"/>
          <w:spacing w:val="-5"/>
          <w:sz w:val="20"/>
        </w:rPr>
        <w:t xml:space="preserve">    public </w:t>
      </w:r>
      <w:proofErr w:type="spellStart"/>
      <w:proofErr w:type="gram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w:t>
      </w:r>
      <w:proofErr w:type="spellStart"/>
      <w:proofErr w:type="gramEnd"/>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w:t>
      </w:r>
      <w:proofErr w:type="spellStart"/>
      <w:proofErr w:type="gramStart"/>
      <w:r w:rsidRPr="00C3563C">
        <w:rPr>
          <w:rStyle w:val="zc"/>
          <w:rFonts w:ascii="Menlo" w:hAnsi="Menlo" w:cs="Menlo"/>
          <w:color w:val="242424"/>
          <w:spacing w:val="-5"/>
          <w:sz w:val="20"/>
        </w:rPr>
        <w:t>this.webClient</w:t>
      </w:r>
      <w:proofErr w:type="spellEnd"/>
      <w:proofErr w:type="gramEnd"/>
      <w:r w:rsidRPr="00C3563C">
        <w:rPr>
          <w:rStyle w:val="zc"/>
          <w:rFonts w:ascii="Menlo" w:hAnsi="Menlo" w:cs="Menlo"/>
          <w:color w:val="242424"/>
          <w:spacing w:val="-5"/>
          <w:sz w:val="20"/>
        </w:rPr>
        <w:t xml:space="preserve"> = </w:t>
      </w:r>
      <w:proofErr w:type="spellStart"/>
      <w:r w:rsidRPr="00C3563C">
        <w:rPr>
          <w:rStyle w:val="zc"/>
          <w:rFonts w:ascii="Menlo" w:hAnsi="Menlo" w:cs="Menlo"/>
          <w:color w:val="242424"/>
          <w:spacing w:val="-5"/>
          <w:sz w:val="20"/>
        </w:rPr>
        <w:t>webClientBuilder.baseUrl</w:t>
      </w:r>
      <w:proofErr w:type="spellEnd"/>
      <w:r w:rsidRPr="00C3563C">
        <w:rPr>
          <w:rStyle w:val="zc"/>
          <w:rFonts w:ascii="Menlo" w:hAnsi="Menlo" w:cs="Menlo"/>
          <w:color w:val="242424"/>
          <w:spacing w:val="-5"/>
          <w:sz w:val="20"/>
        </w:rPr>
        <w:t>("</w:t>
      </w:r>
      <w:proofErr w:type="gramStart"/>
      <w:r w:rsidRPr="00C3563C">
        <w:rPr>
          <w:rStyle w:val="zc"/>
          <w:rFonts w:ascii="Menlo" w:hAnsi="Menlo" w:cs="Menlo"/>
          <w:color w:val="242424"/>
          <w:spacing w:val="-5"/>
          <w:sz w:val="20"/>
        </w:rPr>
        <w:t>https://api.example.com").build(</w:t>
      </w:r>
      <w:proofErr w:type="gram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gramStart"/>
      <w:r w:rsidRPr="00C3563C">
        <w:rPr>
          <w:rStyle w:val="zc"/>
          <w:rFonts w:ascii="Menlo" w:hAnsi="Menlo" w:cs="Menlo"/>
          <w:color w:val="242424"/>
          <w:spacing w:val="-5"/>
          <w:sz w:val="20"/>
        </w:rPr>
        <w:t xml:space="preserve">  }</w:t>
      </w:r>
      <w:proofErr w:type="gramEnd"/>
      <w:r w:rsidRPr="00C3563C">
        <w:rPr>
          <w:rStyle w:val="zc"/>
          <w:rFonts w:ascii="Menlo" w:hAnsi="Menlo" w:cs="Menlo"/>
          <w:color w:val="242424"/>
          <w:spacing w:val="-5"/>
          <w:sz w:val="20"/>
        </w:rPr>
        <w:t xml:space="preserve">    </w:t>
      </w:r>
    </w:p>
    <w:p w14:paraId="6F09E317" w14:textId="77777777" w:rsidR="00C3563C" w:rsidRDefault="00C3563C" w:rsidP="00C3563C">
      <w:pPr>
        <w:pStyle w:val="SyntaxHiglate"/>
        <w:rPr>
          <w:rStyle w:val="zc"/>
          <w:rFonts w:ascii="Menlo" w:hAnsi="Menlo" w:cs="Menlo"/>
          <w:color w:val="242424"/>
          <w:spacing w:val="-5"/>
        </w:rPr>
      </w:pPr>
    </w:p>
    <w:p w14:paraId="3BB3345C" w14:textId="6B427185" w:rsidR="00C3563C" w:rsidRPr="00C3563C" w:rsidRDefault="00C3563C" w:rsidP="00C3563C">
      <w:pPr>
        <w:pStyle w:val="SyntaxHiglate"/>
        <w:rPr>
          <w:sz w:val="21"/>
          <w:szCs w:val="21"/>
        </w:rPr>
      </w:pPr>
      <w:r w:rsidRPr="00C3563C">
        <w:rPr>
          <w:rStyle w:val="zc"/>
          <w:rFonts w:ascii="Menlo" w:hAnsi="Menlo" w:cs="Menlo"/>
          <w:color w:val="242424"/>
          <w:spacing w:val="-5"/>
          <w:sz w:val="20"/>
        </w:rPr>
        <w:t xml:space="preserve">public Mono&lt;String&gt; </w:t>
      </w:r>
      <w:proofErr w:type="spellStart"/>
      <w:proofErr w:type="gramStart"/>
      <w:r w:rsidRPr="00C3563C">
        <w:rPr>
          <w:rStyle w:val="zc"/>
          <w:rFonts w:ascii="Menlo" w:hAnsi="Menlo" w:cs="Menlo"/>
          <w:color w:val="242424"/>
          <w:spacing w:val="-5"/>
          <w:sz w:val="20"/>
        </w:rPr>
        <w:t>fetchData</w:t>
      </w:r>
      <w:proofErr w:type="spellEnd"/>
      <w:r w:rsidRPr="00C3563C">
        <w:rPr>
          <w:rStyle w:val="zc"/>
          <w:rFonts w:ascii="Menlo" w:hAnsi="Menlo" w:cs="Menlo"/>
          <w:color w:val="242424"/>
          <w:spacing w:val="-5"/>
          <w:sz w:val="20"/>
        </w:rPr>
        <w:t>(</w:t>
      </w:r>
      <w:proofErr w:type="gram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return </w:t>
      </w:r>
      <w:proofErr w:type="spellStart"/>
      <w:proofErr w:type="gramStart"/>
      <w:r w:rsidRPr="00C3563C">
        <w:rPr>
          <w:rStyle w:val="zc"/>
          <w:rFonts w:ascii="Menlo" w:hAnsi="Menlo" w:cs="Menlo"/>
          <w:color w:val="242424"/>
          <w:spacing w:val="-5"/>
          <w:sz w:val="20"/>
        </w:rPr>
        <w:t>webClient.get</w:t>
      </w:r>
      <w:proofErr w:type="spellEnd"/>
      <w:r w:rsidRPr="00C3563C">
        <w:rPr>
          <w:rStyle w:val="zc"/>
          <w:rFonts w:ascii="Menlo" w:hAnsi="Menlo" w:cs="Menlo"/>
          <w:color w:val="242424"/>
          <w:spacing w:val="-5"/>
          <w:sz w:val="20"/>
        </w:rPr>
        <w:t>(</w:t>
      </w:r>
      <w:proofErr w:type="gram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gramStart"/>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uri</w:t>
      </w:r>
      <w:proofErr w:type="spellEnd"/>
      <w:proofErr w:type="gramEnd"/>
      <w:r w:rsidRPr="00C3563C">
        <w:rPr>
          <w:rStyle w:val="zc"/>
          <w:rFonts w:ascii="Menlo" w:hAnsi="Menlo" w:cs="Menlo"/>
          <w:color w:val="242424"/>
          <w:spacing w:val="-5"/>
          <w:sz w:val="20"/>
        </w:rPr>
        <w:t>("/data")</w:t>
      </w:r>
      <w:r w:rsidRPr="00C3563C">
        <w:rPr>
          <w:sz w:val="13"/>
          <w:szCs w:val="15"/>
        </w:rPr>
        <w:br/>
      </w:r>
      <w:r w:rsidRPr="00C3563C">
        <w:rPr>
          <w:rStyle w:val="zc"/>
          <w:rFonts w:ascii="Menlo" w:hAnsi="Menlo" w:cs="Menlo"/>
          <w:color w:val="242424"/>
          <w:spacing w:val="-5"/>
          <w:sz w:val="20"/>
        </w:rPr>
        <w:t xml:space="preserve">              </w:t>
      </w:r>
      <w:proofErr w:type="gramStart"/>
      <w:r w:rsidRPr="00C3563C">
        <w:rPr>
          <w:rStyle w:val="zc"/>
          <w:rFonts w:ascii="Menlo" w:hAnsi="Menlo" w:cs="Menlo"/>
          <w:color w:val="242424"/>
          <w:spacing w:val="-5"/>
          <w:sz w:val="20"/>
        </w:rPr>
        <w:t xml:space="preserve">  .retrieve</w:t>
      </w:r>
      <w:proofErr w:type="gram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gramStart"/>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bodyToMono</w:t>
      </w:r>
      <w:proofErr w:type="spellEnd"/>
      <w:proofErr w:type="gramEnd"/>
      <w:r w:rsidRPr="00C3563C">
        <w:rPr>
          <w:rStyle w:val="zc"/>
          <w:rFonts w:ascii="Menlo" w:hAnsi="Menlo" w:cs="Menlo"/>
          <w:color w:val="242424"/>
          <w:spacing w:val="-5"/>
          <w:sz w:val="20"/>
        </w:rPr>
        <w:t>(</w:t>
      </w:r>
      <w:proofErr w:type="spellStart"/>
      <w:r w:rsidRPr="00C3563C">
        <w:rPr>
          <w:rStyle w:val="zc"/>
          <w:rFonts w:ascii="Menlo" w:hAnsi="Menlo" w:cs="Menlo"/>
          <w:color w:val="242424"/>
          <w:spacing w:val="-5"/>
          <w:sz w:val="20"/>
        </w:rPr>
        <w:t>String.class</w:t>
      </w:r>
      <w:proofErr w:type="spell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gramStart"/>
      <w:r w:rsidRPr="00C3563C">
        <w:rPr>
          <w:rStyle w:val="zc"/>
          <w:rFonts w:ascii="Menlo" w:hAnsi="Menlo" w:cs="Menlo"/>
          <w:color w:val="242424"/>
          <w:spacing w:val="-5"/>
          <w:sz w:val="20"/>
        </w:rPr>
        <w:t xml:space="preserve">  }</w:t>
      </w:r>
      <w:proofErr w:type="gramEnd"/>
      <w:r w:rsidRPr="00C3563C">
        <w:rPr>
          <w:sz w:val="13"/>
          <w:szCs w:val="15"/>
        </w:rPr>
        <w:br/>
      </w:r>
      <w:r w:rsidRPr="00C3563C">
        <w:rPr>
          <w:rStyle w:val="zc"/>
          <w:rFonts w:ascii="Menlo" w:hAnsi="Menlo" w:cs="Menlo"/>
          <w:color w:val="242424"/>
          <w:spacing w:val="-5"/>
          <w:sz w:val="20"/>
        </w:rPr>
        <w:t>}</w:t>
      </w:r>
    </w:p>
    <w:p w14:paraId="64EC708E"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example, we’ve created a service class </w:t>
      </w:r>
      <w:proofErr w:type="spellStart"/>
      <w:r>
        <w:rPr>
          <w:rStyle w:val="HTMLCode"/>
          <w:rFonts w:ascii="Menlo" w:eastAsiaTheme="majorEastAsia" w:hAnsi="Menlo" w:cs="Menlo"/>
          <w:color w:val="242424"/>
          <w:spacing w:val="-1"/>
          <w:sz w:val="23"/>
          <w:szCs w:val="23"/>
          <w:shd w:val="clear" w:color="auto" w:fill="F2F2F2"/>
        </w:rPr>
        <w:t>ApiService</w:t>
      </w:r>
      <w:proofErr w:type="spellEnd"/>
      <w:r>
        <w:rPr>
          <w:rFonts w:ascii="Georgia" w:hAnsi="Georgia"/>
          <w:color w:val="242424"/>
          <w:spacing w:val="-1"/>
          <w:sz w:val="30"/>
          <w:szCs w:val="30"/>
        </w:rPr>
        <w:t>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rPr>
          <w:rFonts w:ascii="Georgia" w:hAnsi="Georgia"/>
          <w:color w:val="242424"/>
          <w:spacing w:val="-1"/>
          <w:sz w:val="30"/>
          <w:szCs w:val="30"/>
        </w:rPr>
        <w:t> to make a GET request to </w:t>
      </w:r>
      <w:r>
        <w:rPr>
          <w:rStyle w:val="HTMLCode"/>
          <w:rFonts w:ascii="Menlo" w:eastAsiaTheme="majorEastAsia" w:hAnsi="Menlo" w:cs="Menlo"/>
          <w:color w:val="242424"/>
          <w:spacing w:val="-1"/>
          <w:sz w:val="23"/>
          <w:szCs w:val="23"/>
          <w:shd w:val="clear" w:color="auto" w:fill="F2F2F2"/>
        </w:rPr>
        <w:t>https://api.example.com/data</w:t>
      </w:r>
      <w:r>
        <w:rPr>
          <w:rFonts w:ascii="Georgia" w:hAnsi="Georgia"/>
          <w:color w:val="242424"/>
          <w:spacing w:val="-1"/>
          <w:sz w:val="30"/>
          <w:szCs w:val="30"/>
        </w:rPr>
        <w:t>. The </w:t>
      </w:r>
      <w:proofErr w:type="spellStart"/>
      <w:r>
        <w:rPr>
          <w:rStyle w:val="HTMLCode"/>
          <w:rFonts w:ascii="Menlo" w:eastAsiaTheme="majorEastAsia" w:hAnsi="Menlo" w:cs="Menlo"/>
          <w:color w:val="242424"/>
          <w:spacing w:val="-1"/>
          <w:sz w:val="23"/>
          <w:szCs w:val="23"/>
          <w:shd w:val="clear" w:color="auto" w:fill="F2F2F2"/>
        </w:rPr>
        <w:t>fetchData</w:t>
      </w:r>
      <w:proofErr w:type="spellEnd"/>
      <w:r>
        <w:rPr>
          <w:rFonts w:ascii="Georgia" w:hAnsi="Georgia"/>
          <w:color w:val="242424"/>
          <w:spacing w:val="-1"/>
          <w:sz w:val="30"/>
          <w:szCs w:val="30"/>
        </w:rPr>
        <w:t> method returns a </w:t>
      </w:r>
      <w:r>
        <w:rPr>
          <w:rStyle w:val="HTMLCode"/>
          <w:rFonts w:ascii="Menlo" w:eastAsiaTheme="majorEastAsia" w:hAnsi="Menlo" w:cs="Menlo"/>
          <w:color w:val="242424"/>
          <w:spacing w:val="-1"/>
          <w:sz w:val="23"/>
          <w:szCs w:val="23"/>
          <w:shd w:val="clear" w:color="auto" w:fill="F2F2F2"/>
        </w:rPr>
        <w:t>Mono&lt;String&gt;</w:t>
      </w:r>
      <w:r>
        <w:rPr>
          <w:rFonts w:ascii="Georgia" w:hAnsi="Georgia"/>
          <w:color w:val="242424"/>
          <w:spacing w:val="-1"/>
          <w:sz w:val="30"/>
          <w:szCs w:val="30"/>
        </w:rPr>
        <w:t> representing the response body as a string.</w:t>
      </w:r>
    </w:p>
    <w:p w14:paraId="5DA6EE32"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Finally, you can use this service in your controller or wherever it’s needed.</w:t>
      </w:r>
    </w:p>
    <w:p w14:paraId="51E28271" w14:textId="77777777" w:rsidR="00DC3697" w:rsidRDefault="00DC3697" w:rsidP="00DC3697">
      <w:pPr>
        <w:rPr>
          <w:lang w:val="en-IN"/>
        </w:rPr>
      </w:pPr>
    </w:p>
    <w:p w14:paraId="57971711" w14:textId="77777777" w:rsidR="00C3563C" w:rsidRPr="00C3563C" w:rsidRDefault="00C3563C" w:rsidP="00C3563C">
      <w:pPr>
        <w:pStyle w:val="SyntaxHiglate"/>
        <w:rPr>
          <w:lang w:val="en-IN"/>
        </w:rPr>
      </w:pPr>
      <w:r w:rsidRPr="00C3563C">
        <w:rPr>
          <w:lang w:val="en-IN"/>
        </w:rPr>
        <w:t>@RestController</w:t>
      </w:r>
    </w:p>
    <w:p w14:paraId="5A5CD17F" w14:textId="77777777" w:rsidR="00C3563C" w:rsidRPr="00C3563C" w:rsidRDefault="00C3563C" w:rsidP="00C3563C">
      <w:pPr>
        <w:pStyle w:val="SyntaxHiglate"/>
        <w:rPr>
          <w:lang w:val="en-IN"/>
        </w:rPr>
      </w:pPr>
      <w:r w:rsidRPr="00C3563C">
        <w:rPr>
          <w:lang w:val="en-IN"/>
        </w:rPr>
        <w:t xml:space="preserve">public class </w:t>
      </w:r>
      <w:proofErr w:type="spellStart"/>
      <w:r w:rsidRPr="00C3563C">
        <w:rPr>
          <w:lang w:val="en-IN"/>
        </w:rPr>
        <w:t>ApiController</w:t>
      </w:r>
      <w:proofErr w:type="spellEnd"/>
      <w:r w:rsidRPr="00C3563C">
        <w:rPr>
          <w:lang w:val="en-IN"/>
        </w:rPr>
        <w:t xml:space="preserve"> {</w:t>
      </w:r>
    </w:p>
    <w:p w14:paraId="35DDEBAD" w14:textId="77777777" w:rsidR="00C3563C" w:rsidRPr="00C3563C" w:rsidRDefault="00C3563C" w:rsidP="00C3563C">
      <w:pPr>
        <w:pStyle w:val="SyntaxHiglate"/>
        <w:rPr>
          <w:lang w:val="en-IN"/>
        </w:rPr>
      </w:pPr>
      <w:r w:rsidRPr="00C3563C">
        <w:rPr>
          <w:lang w:val="en-IN"/>
        </w:rPr>
        <w:t xml:space="preserve">    private final </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w:t>
      </w:r>
    </w:p>
    <w:p w14:paraId="1DA70CF6" w14:textId="77777777" w:rsidR="00C3563C" w:rsidRPr="00C3563C" w:rsidRDefault="00C3563C" w:rsidP="00C3563C">
      <w:pPr>
        <w:pStyle w:val="SyntaxHiglate"/>
        <w:rPr>
          <w:lang w:val="en-IN"/>
        </w:rPr>
      </w:pPr>
      <w:r w:rsidRPr="00C3563C">
        <w:rPr>
          <w:lang w:val="en-IN"/>
        </w:rPr>
        <w:t xml:space="preserve">    @Autowired</w:t>
      </w:r>
    </w:p>
    <w:p w14:paraId="2CA90D4A" w14:textId="77777777" w:rsidR="00C3563C" w:rsidRPr="00C3563C" w:rsidRDefault="00C3563C" w:rsidP="00C3563C">
      <w:pPr>
        <w:pStyle w:val="SyntaxHiglate"/>
        <w:rPr>
          <w:lang w:val="en-IN"/>
        </w:rPr>
      </w:pPr>
      <w:r w:rsidRPr="00C3563C">
        <w:rPr>
          <w:lang w:val="en-IN"/>
        </w:rPr>
        <w:t xml:space="preserve">    public </w:t>
      </w:r>
      <w:proofErr w:type="spellStart"/>
      <w:r w:rsidRPr="00C3563C">
        <w:rPr>
          <w:lang w:val="en-IN"/>
        </w:rPr>
        <w:t>ApiController</w:t>
      </w:r>
      <w:proofErr w:type="spellEnd"/>
      <w:r w:rsidRPr="00C3563C">
        <w:rPr>
          <w:lang w:val="en-IN"/>
        </w:rPr>
        <w:t>(</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 {</w:t>
      </w:r>
    </w:p>
    <w:p w14:paraId="6C6F9424" w14:textId="77777777" w:rsidR="00C3563C" w:rsidRPr="00C3563C" w:rsidRDefault="00C3563C" w:rsidP="00C3563C">
      <w:pPr>
        <w:pStyle w:val="SyntaxHiglate"/>
        <w:rPr>
          <w:lang w:val="en-IN"/>
        </w:rPr>
      </w:pPr>
      <w:r w:rsidRPr="00C3563C">
        <w:rPr>
          <w:lang w:val="en-IN"/>
        </w:rPr>
        <w:t xml:space="preserve">        </w:t>
      </w:r>
      <w:proofErr w:type="spellStart"/>
      <w:r w:rsidRPr="00C3563C">
        <w:rPr>
          <w:lang w:val="en-IN"/>
        </w:rPr>
        <w:t>this.apiService</w:t>
      </w:r>
      <w:proofErr w:type="spellEnd"/>
      <w:r w:rsidRPr="00C3563C">
        <w:rPr>
          <w:lang w:val="en-IN"/>
        </w:rPr>
        <w:t xml:space="preserve"> = </w:t>
      </w:r>
      <w:proofErr w:type="spellStart"/>
      <w:r w:rsidRPr="00C3563C">
        <w:rPr>
          <w:lang w:val="en-IN"/>
        </w:rPr>
        <w:t>apiService</w:t>
      </w:r>
      <w:proofErr w:type="spellEnd"/>
      <w:r w:rsidRPr="00C3563C">
        <w:rPr>
          <w:lang w:val="en-IN"/>
        </w:rPr>
        <w:t>;</w:t>
      </w:r>
    </w:p>
    <w:p w14:paraId="0F931521" w14:textId="77777777" w:rsidR="00C3563C" w:rsidRPr="00C3563C" w:rsidRDefault="00C3563C" w:rsidP="00C3563C">
      <w:pPr>
        <w:pStyle w:val="SyntaxHiglate"/>
        <w:rPr>
          <w:lang w:val="en-IN"/>
        </w:rPr>
      </w:pPr>
      <w:r w:rsidRPr="00C3563C">
        <w:rPr>
          <w:lang w:val="en-IN"/>
        </w:rPr>
        <w:t xml:space="preserve">    }</w:t>
      </w:r>
    </w:p>
    <w:p w14:paraId="189E439F" w14:textId="77777777" w:rsidR="00C3563C" w:rsidRPr="00C3563C" w:rsidRDefault="00C3563C" w:rsidP="00C3563C">
      <w:pPr>
        <w:pStyle w:val="SyntaxHiglate"/>
        <w:rPr>
          <w:lang w:val="en-IN"/>
        </w:rPr>
      </w:pPr>
      <w:r w:rsidRPr="00C3563C">
        <w:rPr>
          <w:lang w:val="en-IN"/>
        </w:rPr>
        <w:t xml:space="preserve">    @GetMapping("/fetch-data")</w:t>
      </w:r>
    </w:p>
    <w:p w14:paraId="0A94D9D2" w14:textId="77777777" w:rsidR="00C3563C" w:rsidRPr="00C3563C" w:rsidRDefault="00C3563C" w:rsidP="00C3563C">
      <w:pPr>
        <w:pStyle w:val="SyntaxHiglate"/>
        <w:rPr>
          <w:lang w:val="en-IN"/>
        </w:rPr>
      </w:pPr>
      <w:r w:rsidRPr="00C3563C">
        <w:rPr>
          <w:lang w:val="en-IN"/>
        </w:rPr>
        <w:t xml:space="preserve">    public Mono&lt;String&gt; </w:t>
      </w:r>
      <w:proofErr w:type="spellStart"/>
      <w:r w:rsidRPr="00C3563C">
        <w:rPr>
          <w:lang w:val="en-IN"/>
        </w:rPr>
        <w:t>fetchData</w:t>
      </w:r>
      <w:proofErr w:type="spellEnd"/>
      <w:r w:rsidRPr="00C3563C">
        <w:rPr>
          <w:lang w:val="en-IN"/>
        </w:rPr>
        <w:t>() {</w:t>
      </w:r>
    </w:p>
    <w:p w14:paraId="0B750377" w14:textId="77777777" w:rsidR="00C3563C" w:rsidRPr="00C3563C" w:rsidRDefault="00C3563C" w:rsidP="00C3563C">
      <w:pPr>
        <w:pStyle w:val="SyntaxHiglate"/>
        <w:rPr>
          <w:lang w:val="en-IN"/>
        </w:rPr>
      </w:pPr>
      <w:r w:rsidRPr="00C3563C">
        <w:rPr>
          <w:lang w:val="en-IN"/>
        </w:rPr>
        <w:t xml:space="preserve">        return </w:t>
      </w:r>
      <w:proofErr w:type="spellStart"/>
      <w:r w:rsidRPr="00C3563C">
        <w:rPr>
          <w:lang w:val="en-IN"/>
        </w:rPr>
        <w:t>apiService.fetchData</w:t>
      </w:r>
      <w:proofErr w:type="spellEnd"/>
      <w:r w:rsidRPr="00C3563C">
        <w:rPr>
          <w:lang w:val="en-IN"/>
        </w:rPr>
        <w:t>();</w:t>
      </w:r>
    </w:p>
    <w:p w14:paraId="2312AC39" w14:textId="77777777" w:rsidR="00C3563C" w:rsidRPr="00C3563C" w:rsidRDefault="00C3563C" w:rsidP="00C3563C">
      <w:pPr>
        <w:pStyle w:val="SyntaxHiglate"/>
        <w:rPr>
          <w:lang w:val="en-IN"/>
        </w:rPr>
      </w:pPr>
      <w:r w:rsidRPr="00C3563C">
        <w:rPr>
          <w:lang w:val="en-IN"/>
        </w:rPr>
        <w:t xml:space="preserve">    }</w:t>
      </w:r>
    </w:p>
    <w:p w14:paraId="36EF40E4" w14:textId="1E65BED5" w:rsidR="00C3563C" w:rsidRPr="008B150F" w:rsidRDefault="00C3563C" w:rsidP="00C3563C">
      <w:pPr>
        <w:pStyle w:val="SyntaxHiglate"/>
        <w:rPr>
          <w:lang w:val="en-IN"/>
        </w:rPr>
      </w:pPr>
      <w:r w:rsidRPr="00C3563C">
        <w:rPr>
          <w:lang w:val="en-IN"/>
        </w:rPr>
        <w:t>}</w:t>
      </w:r>
    </w:p>
    <w:p w14:paraId="40B5FB3F" w14:textId="77777777" w:rsidR="008B150F" w:rsidRPr="008B150F" w:rsidRDefault="008B150F" w:rsidP="008B150F"/>
    <w:p w14:paraId="100BF52A" w14:textId="77777777" w:rsidR="008656CB" w:rsidRDefault="008656CB" w:rsidP="006E060C"/>
    <w:p w14:paraId="2BA8DD74" w14:textId="50D3746C" w:rsidR="00C3563C" w:rsidRDefault="00C3563C" w:rsidP="00C3563C">
      <w:pPr>
        <w:pStyle w:val="Heading2"/>
      </w:pPr>
      <w:r>
        <w:t xml:space="preserve">SpringBoot – Apache </w:t>
      </w:r>
      <w:r w:rsidRPr="00C3563C">
        <w:t>Feign</w:t>
      </w:r>
    </w:p>
    <w:p w14:paraId="1A07EE3C" w14:textId="77777777" w:rsidR="0045637A" w:rsidRDefault="0045637A" w:rsidP="0045637A">
      <w:proofErr w:type="spellStart"/>
      <w:r>
        <w:t>FeignClient</w:t>
      </w:r>
      <w:proofErr w:type="spellEnd"/>
      <w:r>
        <w:t xml:space="preserve"> also known as Spring Cloud </w:t>
      </w:r>
      <w:proofErr w:type="spellStart"/>
      <w:r>
        <w:t>OpenFeign</w:t>
      </w:r>
      <w:proofErr w:type="spellEnd"/>
      <w:r>
        <w:t xml:space="preserve"> is a Declarative REST Client.</w:t>
      </w:r>
    </w:p>
    <w:p w14:paraId="7C0D3532" w14:textId="08790B3C" w:rsidR="008656CB" w:rsidRDefault="0045637A" w:rsidP="0045637A">
      <w:r>
        <w:t>It means we need to specify the client specification as an Interface and Spring Boot will take care of the implementation for us.</w:t>
      </w:r>
    </w:p>
    <w:p w14:paraId="614DB749" w14:textId="77777777" w:rsidR="0045637A" w:rsidRDefault="0045637A" w:rsidP="0045637A"/>
    <w:p w14:paraId="4A4AC70D" w14:textId="796372E4" w:rsidR="0045637A" w:rsidRDefault="00F604FC" w:rsidP="0045637A">
      <w:r>
        <w:t xml:space="preserve">Add </w:t>
      </w:r>
      <w:proofErr w:type="spellStart"/>
      <w:r>
        <w:t>Dependecy</w:t>
      </w:r>
      <w:proofErr w:type="spellEnd"/>
      <w:r>
        <w:t xml:space="preserve"> </w:t>
      </w:r>
    </w:p>
    <w:p w14:paraId="310D5905" w14:textId="77777777" w:rsidR="00F604FC" w:rsidRPr="00F604FC" w:rsidRDefault="00F604FC" w:rsidP="00F604F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auto"/>
          <w:spacing w:val="2"/>
          <w:sz w:val="24"/>
          <w:szCs w:val="24"/>
          <w:lang w:val="en-IN" w:eastAsia="en-GB"/>
        </w:rPr>
      </w:pPr>
      <w:r w:rsidRPr="00F604FC">
        <w:rPr>
          <w:rFonts w:ascii="Consolas" w:eastAsia="Times New Roman" w:hAnsi="Consolas" w:cs="Consolas"/>
          <w:color w:val="auto"/>
          <w:spacing w:val="2"/>
          <w:sz w:val="24"/>
          <w:szCs w:val="24"/>
          <w:bdr w:val="none" w:sz="0" w:space="0" w:color="auto" w:frame="1"/>
          <w:lang w:val="en-IN" w:eastAsia="en-GB"/>
        </w:rPr>
        <w:t>&lt;dependency&gt;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proofErr w:type="spellStart"/>
      <w:r w:rsidRPr="00F604FC">
        <w:rPr>
          <w:rFonts w:ascii="Consolas" w:eastAsia="Times New Roman" w:hAnsi="Consolas" w:cs="Consolas"/>
          <w:color w:val="auto"/>
          <w:spacing w:val="2"/>
          <w:sz w:val="24"/>
          <w:szCs w:val="24"/>
          <w:bdr w:val="none" w:sz="0" w:space="0" w:color="auto" w:frame="1"/>
          <w:lang w:val="en-IN" w:eastAsia="en-GB"/>
        </w:rPr>
        <w:t>org.springframework.cloud</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&gt;spring-cloud-starter-</w:t>
      </w:r>
      <w:proofErr w:type="spellStart"/>
      <w:r w:rsidRPr="00F604FC">
        <w:rPr>
          <w:rFonts w:ascii="Consolas" w:eastAsia="Times New Roman" w:hAnsi="Consolas" w:cs="Consolas"/>
          <w:color w:val="auto"/>
          <w:spacing w:val="2"/>
          <w:sz w:val="24"/>
          <w:szCs w:val="24"/>
          <w:bdr w:val="none" w:sz="0" w:space="0" w:color="auto" w:frame="1"/>
          <w:lang w:val="en-IN" w:eastAsia="en-GB"/>
        </w:rPr>
        <w:t>openfeign</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&lt;/dependency&gt;</w:t>
      </w:r>
    </w:p>
    <w:p w14:paraId="44669EEE" w14:textId="77777777" w:rsidR="00F604FC" w:rsidRDefault="00F604FC" w:rsidP="0045637A"/>
    <w:p w14:paraId="7D234BD7" w14:textId="77777777" w:rsidR="00F604FC" w:rsidRDefault="00F604FC" w:rsidP="0045637A"/>
    <w:p w14:paraId="4CD87D36" w14:textId="77777777" w:rsidR="00C462B7" w:rsidRPr="00C462B7" w:rsidRDefault="00C462B7" w:rsidP="00C462B7">
      <w:pPr>
        <w:rPr>
          <w:lang w:val="en-IN" w:eastAsia="en-GB"/>
        </w:rPr>
      </w:pPr>
      <w:r w:rsidRPr="00C462B7">
        <w:rPr>
          <w:bdr w:val="none" w:sz="0" w:space="0" w:color="auto" w:frame="1"/>
          <w:lang w:val="en-IN" w:eastAsia="en-GB"/>
        </w:rPr>
        <w:t>After adding the library annotate the main Application file with this </w:t>
      </w:r>
      <w:r w:rsidRPr="00C462B7">
        <w:rPr>
          <w:b/>
          <w:bCs/>
          <w:bdr w:val="none" w:sz="0" w:space="0" w:color="auto" w:frame="1"/>
          <w:lang w:val="en-IN" w:eastAsia="en-GB"/>
        </w:rPr>
        <w:t>@EnableFeignClients annotation</w:t>
      </w:r>
      <w:r w:rsidRPr="00C462B7">
        <w:rPr>
          <w:bdr w:val="none" w:sz="0" w:space="0" w:color="auto" w:frame="1"/>
          <w:lang w:val="en-IN" w:eastAsia="en-GB"/>
        </w:rPr>
        <w:t> like below</w:t>
      </w:r>
    </w:p>
    <w:p w14:paraId="28484EC5" w14:textId="77777777" w:rsidR="00C462B7" w:rsidRPr="00C462B7" w:rsidRDefault="00C462B7" w:rsidP="00C462B7">
      <w:pPr>
        <w:pStyle w:val="Output"/>
        <w:rPr>
          <w:lang w:val="en-IN" w:eastAsia="en-GB"/>
        </w:rPr>
      </w:pPr>
      <w:r w:rsidRPr="00C462B7">
        <w:rPr>
          <w:bdr w:val="none" w:sz="0" w:space="0" w:color="auto" w:frame="1"/>
          <w:lang w:val="en-IN" w:eastAsia="en-GB"/>
        </w:rPr>
        <w:t>@SpringBootApplication</w:t>
      </w:r>
      <w:r w:rsidRPr="00C462B7">
        <w:rPr>
          <w:lang w:val="en-IN" w:eastAsia="en-GB"/>
        </w:rPr>
        <w:br/>
      </w:r>
      <w:r w:rsidRPr="00C462B7">
        <w:rPr>
          <w:bdr w:val="none" w:sz="0" w:space="0" w:color="auto" w:frame="1"/>
          <w:lang w:val="en-IN" w:eastAsia="en-GB"/>
        </w:rPr>
        <w:t>@EnableFeignClients</w:t>
      </w:r>
      <w:r w:rsidRPr="00C462B7">
        <w:rPr>
          <w:lang w:val="en-IN" w:eastAsia="en-GB"/>
        </w:rPr>
        <w:br/>
      </w:r>
      <w:r w:rsidRPr="00C462B7">
        <w:rPr>
          <w:bdr w:val="none" w:sz="0" w:space="0" w:color="auto" w:frame="1"/>
          <w:lang w:val="en-IN" w:eastAsia="en-GB"/>
        </w:rPr>
        <w:t>public class Application {</w:t>
      </w:r>
      <w:r w:rsidRPr="00C462B7">
        <w:rPr>
          <w:lang w:val="en-IN" w:eastAsia="en-GB"/>
        </w:rPr>
        <w:br/>
      </w:r>
      <w:r w:rsidRPr="00C462B7">
        <w:rPr>
          <w:lang w:val="en-IN" w:eastAsia="en-GB"/>
        </w:rPr>
        <w:br/>
      </w:r>
      <w:r w:rsidRPr="00C462B7">
        <w:rPr>
          <w:bdr w:val="none" w:sz="0" w:space="0" w:color="auto" w:frame="1"/>
          <w:lang w:val="en-IN" w:eastAsia="en-GB"/>
        </w:rPr>
        <w:t xml:space="preserve">    public static void main(String[]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 {</w:t>
      </w:r>
      <w:r w:rsidRPr="00C462B7">
        <w:rPr>
          <w:lang w:val="en-IN" w:eastAsia="en-GB"/>
        </w:rPr>
        <w:br/>
      </w:r>
      <w:r w:rsidRPr="00C462B7">
        <w:rPr>
          <w:bdr w:val="none" w:sz="0" w:space="0" w:color="auto" w:frame="1"/>
          <w:lang w:val="en-IN" w:eastAsia="en-GB"/>
        </w:rPr>
        <w:t xml:space="preserve">        </w:t>
      </w:r>
      <w:proofErr w:type="spellStart"/>
      <w:r w:rsidRPr="00C462B7">
        <w:rPr>
          <w:bdr w:val="none" w:sz="0" w:space="0" w:color="auto" w:frame="1"/>
          <w:lang w:val="en-IN" w:eastAsia="en-GB"/>
        </w:rPr>
        <w:t>SpringApplication.run</w:t>
      </w:r>
      <w:proofErr w:type="spellEnd"/>
      <w:r w:rsidRPr="00C462B7">
        <w:rPr>
          <w:bdr w:val="none" w:sz="0" w:space="0" w:color="auto" w:frame="1"/>
          <w:lang w:val="en-IN" w:eastAsia="en-GB"/>
        </w:rPr>
        <w:t>(</w:t>
      </w:r>
      <w:proofErr w:type="spellStart"/>
      <w:r w:rsidRPr="00C462B7">
        <w:rPr>
          <w:bdr w:val="none" w:sz="0" w:space="0" w:color="auto" w:frame="1"/>
          <w:lang w:val="en-IN" w:eastAsia="en-GB"/>
        </w:rPr>
        <w:t>Application.class</w:t>
      </w:r>
      <w:proofErr w:type="spellEnd"/>
      <w:r w:rsidRPr="00C462B7">
        <w:rPr>
          <w:bdr w:val="none" w:sz="0" w:space="0" w:color="auto" w:frame="1"/>
          <w:lang w:val="en-IN" w:eastAsia="en-GB"/>
        </w:rPr>
        <w:t xml:space="preserve">,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w:t>
      </w:r>
      <w:r w:rsidRPr="00C462B7">
        <w:rPr>
          <w:lang w:val="en-IN" w:eastAsia="en-GB"/>
        </w:rPr>
        <w:br/>
      </w:r>
      <w:r w:rsidRPr="00C462B7">
        <w:rPr>
          <w:bdr w:val="none" w:sz="0" w:space="0" w:color="auto" w:frame="1"/>
          <w:lang w:val="en-IN" w:eastAsia="en-GB"/>
        </w:rPr>
        <w:t xml:space="preserve">    }</w:t>
      </w:r>
      <w:r w:rsidRPr="00C462B7">
        <w:rPr>
          <w:lang w:val="en-IN" w:eastAsia="en-GB"/>
        </w:rPr>
        <w:br/>
      </w:r>
      <w:r w:rsidRPr="00C462B7">
        <w:rPr>
          <w:lang w:val="en-IN" w:eastAsia="en-GB"/>
        </w:rPr>
        <w:br/>
      </w:r>
      <w:r w:rsidRPr="00C462B7">
        <w:rPr>
          <w:bdr w:val="none" w:sz="0" w:space="0" w:color="auto" w:frame="1"/>
          <w:lang w:val="en-IN" w:eastAsia="en-GB"/>
        </w:rPr>
        <w:t>}</w:t>
      </w:r>
    </w:p>
    <w:p w14:paraId="742A4C08" w14:textId="77777777" w:rsidR="00F604FC" w:rsidRDefault="00F604FC" w:rsidP="0045637A"/>
    <w:p w14:paraId="1180002A" w14:textId="3C133C2C" w:rsidR="00C462B7" w:rsidRDefault="00C462B7" w:rsidP="00C462B7">
      <w:r w:rsidRPr="00C462B7">
        <w:lastRenderedPageBreak/>
        <w:t>Create an Interface and annotate it with </w:t>
      </w:r>
      <w:r w:rsidRPr="00C462B7">
        <w:rPr>
          <w:b/>
          <w:bCs/>
        </w:rPr>
        <w:t>@FeignClient</w:t>
      </w:r>
      <w:r w:rsidRPr="00C462B7">
        <w:t xml:space="preserve"> and declare your calling methods like </w:t>
      </w:r>
      <w:r>
        <w:t xml:space="preserve">below. Make sure follow same return type &amp; </w:t>
      </w:r>
      <w:proofErr w:type="spellStart"/>
      <w:r>
        <w:t>Paramaters</w:t>
      </w:r>
      <w:proofErr w:type="spellEnd"/>
      <w:r>
        <w:t xml:space="preserve"> same as callee method. </w:t>
      </w:r>
    </w:p>
    <w:p w14:paraId="61BC8FBE" w14:textId="77777777" w:rsidR="00C462B7" w:rsidRPr="00C462B7" w:rsidRDefault="00C462B7" w:rsidP="00C4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C462B7">
        <w:rPr>
          <w:rFonts w:ascii="Courier New" w:eastAsia="Times New Roman" w:hAnsi="Courier New" w:cs="Courier New"/>
          <w:color w:val="808000"/>
          <w:lang w:val="en-IN" w:eastAsia="en-GB"/>
        </w:rPr>
        <w:t>@Service</w:t>
      </w:r>
      <w:r w:rsidRPr="00C462B7">
        <w:rPr>
          <w:rFonts w:ascii="Courier New" w:eastAsia="Times New Roman" w:hAnsi="Courier New" w:cs="Courier New"/>
          <w:color w:val="808000"/>
          <w:lang w:val="en-IN" w:eastAsia="en-GB"/>
        </w:rPr>
        <w:br/>
        <w:t>@FeignClient</w:t>
      </w:r>
      <w:r w:rsidRPr="00C462B7">
        <w:rPr>
          <w:rFonts w:ascii="Courier New" w:eastAsia="Times New Roman" w:hAnsi="Courier New" w:cs="Courier New"/>
          <w:color w:val="000000"/>
          <w:lang w:val="en-IN" w:eastAsia="en-GB"/>
        </w:rPr>
        <w:t xml:space="preserve">(name = </w:t>
      </w:r>
      <w:r w:rsidRPr="00C462B7">
        <w:rPr>
          <w:rFonts w:ascii="Courier New" w:eastAsia="Times New Roman" w:hAnsi="Courier New" w:cs="Courier New"/>
          <w:b/>
          <w:bCs/>
          <w:color w:val="008000"/>
          <w:lang w:val="en-IN" w:eastAsia="en-GB"/>
        </w:rPr>
        <w:t>"email"</w:t>
      </w:r>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url</w:t>
      </w:r>
      <w:proofErr w:type="spellEnd"/>
      <w:r w:rsidRPr="00C462B7">
        <w:rPr>
          <w:rFonts w:ascii="Courier New" w:eastAsia="Times New Roman" w:hAnsi="Courier New" w:cs="Courier New"/>
          <w:color w:val="000000"/>
          <w:lang w:val="en-IN" w:eastAsia="en-GB"/>
        </w:rPr>
        <w:t xml:space="preserve"> = </w:t>
      </w:r>
      <w:r w:rsidRPr="00C462B7">
        <w:rPr>
          <w:rFonts w:ascii="Courier New" w:eastAsia="Times New Roman" w:hAnsi="Courier New" w:cs="Courier New"/>
          <w:b/>
          <w:bCs/>
          <w:color w:val="008000"/>
          <w:lang w:val="en-IN" w:eastAsia="en-GB"/>
        </w:rPr>
        <w:t>"${</w:t>
      </w:r>
      <w:proofErr w:type="spellStart"/>
      <w:r w:rsidRPr="00C462B7">
        <w:rPr>
          <w:rFonts w:ascii="Courier New" w:eastAsia="Times New Roman" w:hAnsi="Courier New" w:cs="Courier New"/>
          <w:b/>
          <w:bCs/>
          <w:color w:val="008000"/>
          <w:lang w:val="en-IN" w:eastAsia="en-GB"/>
        </w:rPr>
        <w:t>app.endpoint.email</w:t>
      </w:r>
      <w:proofErr w:type="spellEnd"/>
      <w:r w:rsidRPr="00C462B7">
        <w:rPr>
          <w:rFonts w:ascii="Courier New" w:eastAsia="Times New Roman" w:hAnsi="Courier New" w:cs="Courier New"/>
          <w:b/>
          <w:bCs/>
          <w:color w:val="008000"/>
          <w:lang w:val="en-IN" w:eastAsia="en-GB"/>
        </w:rPr>
        <w:t>}"</w:t>
      </w:r>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i/>
          <w:iCs/>
          <w:color w:val="808080"/>
          <w:lang w:val="en-IN" w:eastAsia="en-GB"/>
        </w:rPr>
        <w:t>//name-Service Name, URL - URL of the service</w:t>
      </w:r>
      <w:r w:rsidRPr="00C462B7">
        <w:rPr>
          <w:rFonts w:ascii="Courier New" w:eastAsia="Times New Roman" w:hAnsi="Courier New" w:cs="Courier New"/>
          <w:i/>
          <w:iCs/>
          <w:color w:val="808080"/>
          <w:lang w:val="en-IN" w:eastAsia="en-GB"/>
        </w:rPr>
        <w:br/>
      </w:r>
      <w:r w:rsidRPr="00C462B7">
        <w:rPr>
          <w:rFonts w:ascii="Courier New" w:eastAsia="Times New Roman" w:hAnsi="Courier New" w:cs="Courier New"/>
          <w:b/>
          <w:bCs/>
          <w:color w:val="000080"/>
          <w:lang w:val="en-IN" w:eastAsia="en-GB"/>
        </w:rPr>
        <w:t xml:space="preserve">public interface </w:t>
      </w:r>
      <w:proofErr w:type="spellStart"/>
      <w:r w:rsidRPr="00C462B7">
        <w:rPr>
          <w:rFonts w:ascii="Courier New" w:eastAsia="Times New Roman" w:hAnsi="Courier New" w:cs="Courier New"/>
          <w:color w:val="000000"/>
          <w:lang w:val="en-IN" w:eastAsia="en-GB"/>
        </w:rPr>
        <w:t>EmailFeignClient</w:t>
      </w:r>
      <w:proofErr w:type="spellEnd"/>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@PostMapping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"/send"</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sendEmail</w:t>
      </w:r>
      <w:proofErr w:type="spellEnd"/>
      <w:r w:rsidRPr="00C462B7">
        <w:rPr>
          <w:rFonts w:ascii="Courier New" w:eastAsia="Times New Roman" w:hAnsi="Courier New" w:cs="Courier New"/>
          <w:color w:val="000000"/>
          <w:lang w:val="en-IN" w:eastAsia="en-GB"/>
        </w:rPr>
        <w:t>(</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@GetMapping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"/get"</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getEmail</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w:t>
      </w:r>
    </w:p>
    <w:p w14:paraId="77B04A94" w14:textId="77777777" w:rsidR="00C462B7" w:rsidRDefault="00C462B7" w:rsidP="00C462B7"/>
    <w:p w14:paraId="2B268654" w14:textId="77777777" w:rsidR="00500744" w:rsidRDefault="00500744" w:rsidP="00C462B7"/>
    <w:p w14:paraId="38295E90" w14:textId="56C17AB5" w:rsidR="001C52BB" w:rsidRDefault="001C52BB" w:rsidP="00C462B7">
      <w:r>
        <w:t xml:space="preserve">Update </w:t>
      </w:r>
      <w:proofErr w:type="spellStart"/>
      <w:proofErr w:type="gramStart"/>
      <w:r>
        <w:t>application.yaml</w:t>
      </w:r>
      <w:proofErr w:type="spellEnd"/>
      <w:proofErr w:type="gramEnd"/>
      <w:r>
        <w:t xml:space="preserve"> with Feign URL configuration</w:t>
      </w:r>
    </w:p>
    <w:p w14:paraId="36E3482A" w14:textId="77777777"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b/>
          <w:bCs/>
          <w:color w:val="000080"/>
          <w:lang w:val="en-IN" w:eastAsia="en-GB"/>
        </w:rPr>
        <w:t>feign</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url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email</w:t>
      </w:r>
      <w:r w:rsidRPr="001C52BB">
        <w:rPr>
          <w:rFonts w:ascii="Courier New" w:eastAsia="Times New Roman" w:hAnsi="Courier New" w:cs="Courier New"/>
          <w:color w:val="000000"/>
          <w:lang w:val="en-IN" w:eastAsia="en-GB"/>
        </w:rPr>
        <w:t>: http://localhost:8992/email-service</w:t>
      </w:r>
    </w:p>
    <w:p w14:paraId="656B576E" w14:textId="77777777" w:rsidR="001C52BB" w:rsidRDefault="001C52BB" w:rsidP="00C462B7"/>
    <w:p w14:paraId="580E6ABC" w14:textId="77777777" w:rsidR="001C52BB" w:rsidRDefault="001C52BB" w:rsidP="00C462B7"/>
    <w:p w14:paraId="3867E271" w14:textId="77777777" w:rsidR="001C52BB" w:rsidRDefault="001C52BB" w:rsidP="00C462B7"/>
    <w:p w14:paraId="063F3992" w14:textId="1B4DD0F2" w:rsidR="00500744" w:rsidRDefault="001C52BB" w:rsidP="00C462B7">
      <w:pPr>
        <w:rPr>
          <w:rFonts w:ascii="Courier New" w:eastAsia="Times New Roman" w:hAnsi="Courier New" w:cs="Courier New"/>
          <w:color w:val="000000"/>
          <w:lang w:val="en-IN" w:eastAsia="en-GB"/>
        </w:rPr>
      </w:pPr>
      <w:r w:rsidRPr="001C52BB">
        <w:t>Now it’s ready for use in the service class file</w:t>
      </w:r>
      <w:r>
        <w:t xml:space="preserve">. Create </w:t>
      </w:r>
      <w:proofErr w:type="spellStart"/>
      <w:r w:rsidRPr="00C462B7">
        <w:rPr>
          <w:rFonts w:ascii="Courier New" w:eastAsia="Times New Roman" w:hAnsi="Courier New" w:cs="Courier New"/>
          <w:color w:val="000000"/>
          <w:lang w:val="en-IN" w:eastAsia="en-GB"/>
        </w:rPr>
        <w:t>EmailFeignClient</w:t>
      </w:r>
      <w:proofErr w:type="spellEnd"/>
      <w:r>
        <w:rPr>
          <w:rFonts w:ascii="Courier New" w:eastAsia="Times New Roman" w:hAnsi="Courier New" w:cs="Courier New"/>
          <w:color w:val="000000"/>
          <w:lang w:val="en-IN" w:eastAsia="en-GB"/>
        </w:rPr>
        <w:t xml:space="preserve"> object by </w:t>
      </w:r>
      <w:proofErr w:type="spellStart"/>
      <w:r>
        <w:rPr>
          <w:rFonts w:ascii="Courier New" w:eastAsia="Times New Roman" w:hAnsi="Courier New" w:cs="Courier New"/>
          <w:color w:val="000000"/>
          <w:lang w:val="en-IN" w:eastAsia="en-GB"/>
        </w:rPr>
        <w:t>Autowiring</w:t>
      </w:r>
      <w:proofErr w:type="spellEnd"/>
      <w:r>
        <w:rPr>
          <w:rFonts w:ascii="Courier New" w:eastAsia="Times New Roman" w:hAnsi="Courier New" w:cs="Courier New"/>
          <w:color w:val="000000"/>
          <w:lang w:val="en-IN" w:eastAsia="en-GB"/>
        </w:rPr>
        <w:t xml:space="preserve"> it.</w:t>
      </w:r>
    </w:p>
    <w:p w14:paraId="2D1ABBDD" w14:textId="0FB83C2A"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color w:val="808000"/>
          <w:lang w:val="en-IN" w:eastAsia="en-GB"/>
        </w:rPr>
        <w:t>@Transactional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808000"/>
          <w:lang w:val="en-IN" w:eastAsia="en-GB"/>
        </w:rPr>
        <w:t>@Override</w:t>
      </w:r>
      <w:r w:rsidRPr="001C52BB">
        <w:rPr>
          <w:rFonts w:ascii="Courier New" w:eastAsia="Times New Roman" w:hAnsi="Courier New" w:cs="Courier New"/>
          <w:color w:val="808000"/>
          <w:lang w:val="en-IN" w:eastAsia="en-GB"/>
        </w:rPr>
        <w:br/>
      </w:r>
      <w:r w:rsidRPr="001C52BB">
        <w:rPr>
          <w:rFonts w:ascii="Courier New" w:eastAsia="Times New Roman" w:hAnsi="Courier New" w:cs="Courier New"/>
          <w:b/>
          <w:bCs/>
          <w:color w:val="000080"/>
          <w:lang w:val="en-IN" w:eastAsia="en-GB"/>
        </w:rPr>
        <w:t xml:space="preserve">public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save(</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Long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.info(</w:t>
      </w:r>
      <w:r w:rsidRPr="001C52BB">
        <w:rPr>
          <w:rFonts w:ascii="Courier New" w:eastAsia="Times New Roman" w:hAnsi="Courier New" w:cs="Courier New"/>
          <w:b/>
          <w:bCs/>
          <w:color w:val="008000"/>
          <w:lang w:val="en-IN" w:eastAsia="en-GB"/>
        </w:rPr>
        <w:t xml:space="preserve">"save start :::: </w:t>
      </w:r>
      <w:proofErr w:type="spellStart"/>
      <w:r w:rsidRPr="001C52BB">
        <w:rPr>
          <w:rFonts w:ascii="Courier New" w:eastAsia="Times New Roman" w:hAnsi="Courier New" w:cs="Courier New"/>
          <w:b/>
          <w:bCs/>
          <w:color w:val="008000"/>
          <w:lang w:val="en-IN" w:eastAsia="en-GB"/>
        </w:rPr>
        <w:t>employeeId</w:t>
      </w:r>
      <w:proofErr w:type="spellEnd"/>
      <w:r w:rsidRPr="001C52BB">
        <w:rPr>
          <w:rFonts w:ascii="Courier New" w:eastAsia="Times New Roman" w:hAnsi="Courier New" w:cs="Courier New"/>
          <w:b/>
          <w:bCs/>
          <w:color w:val="008000"/>
          <w:lang w:val="en-IN" w:eastAsia="en-GB"/>
        </w:rPr>
        <w:t>:{}"</w:t>
      </w:r>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try </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Pr>
          <w:rFonts w:ascii="Courier New" w:eastAsia="Times New Roman" w:hAnsi="Courier New" w:cs="Courier New"/>
          <w:color w:val="000000"/>
          <w:lang w:val="en-IN" w:eastAsia="en-GB"/>
        </w:rP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.toEntity</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employee);</w:t>
      </w:r>
      <w:r w:rsidRPr="001C52BB">
        <w:rPr>
          <w:rFonts w:ascii="Courier New" w:eastAsia="Times New Roman" w:hAnsi="Courier New" w:cs="Courier New"/>
          <w:color w:val="000000"/>
          <w:lang w:val="en-IN" w:eastAsia="en-GB"/>
        </w:rPr>
        <w:br/>
        <w:t xml:space="preserve">        Employee entity = </w:t>
      </w:r>
      <w:proofErr w:type="spellStart"/>
      <w:r w:rsidRPr="001C52BB">
        <w:rPr>
          <w:rFonts w:ascii="Courier New" w:eastAsia="Times New Roman" w:hAnsi="Courier New" w:cs="Courier New"/>
          <w:b/>
          <w:bCs/>
          <w:color w:val="660E7A"/>
          <w:lang w:val="en-IN" w:eastAsia="en-GB"/>
        </w:rPr>
        <w:t>employeeRepository</w:t>
      </w:r>
      <w:r w:rsidRPr="001C52BB">
        <w:rPr>
          <w:rFonts w:ascii="Courier New" w:eastAsia="Times New Roman" w:hAnsi="Courier New" w:cs="Courier New"/>
          <w:color w:val="000000"/>
          <w:lang w:val="en-IN" w:eastAsia="en-GB"/>
        </w:rPr>
        <w:t>.save</w:t>
      </w:r>
      <w:proofErr w:type="spellEnd"/>
      <w:r w:rsidRPr="001C52BB">
        <w:rPr>
          <w:rFonts w:ascii="Courier New" w:eastAsia="Times New Roman" w:hAnsi="Courier New" w:cs="Courier New"/>
          <w:color w:val="000000"/>
          <w:lang w:val="en-IN" w:eastAsia="en-GB"/>
        </w:rPr>
        <w:t>(employee);</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if</w:t>
      </w:r>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b/>
          <w:bCs/>
          <w:color w:val="660E7A"/>
          <w:lang w:val="en-IN" w:eastAsia="en-GB"/>
        </w:rPr>
        <w:t>applicationUtils</w:t>
      </w:r>
      <w:r w:rsidRPr="001C52BB">
        <w:rPr>
          <w:rFonts w:ascii="Courier New" w:eastAsia="Times New Roman" w:hAnsi="Courier New" w:cs="Courier New"/>
          <w:color w:val="000000"/>
          <w:lang w:val="en-IN" w:eastAsia="en-GB"/>
        </w:rPr>
        <w:t>.getIsEmailEnabledForUserCreation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 </w:t>
      </w:r>
      <w:proofErr w:type="spellStart"/>
      <w:r w:rsidRPr="001C52BB">
        <w:rPr>
          <w:rFonts w:ascii="Courier New" w:eastAsia="Times New Roman" w:hAnsi="Courier New" w:cs="Courier New"/>
          <w:color w:val="000000"/>
          <w:lang w:val="en-IN" w:eastAsia="en-GB"/>
        </w:rPr>
        <w:t>EmailUtil.</w:t>
      </w:r>
      <w:r w:rsidRPr="001C52BB">
        <w:rPr>
          <w:rFonts w:ascii="Courier New" w:eastAsia="Times New Roman" w:hAnsi="Courier New" w:cs="Courier New"/>
          <w:i/>
          <w:iCs/>
          <w:color w:val="000000"/>
          <w:lang w:val="en-IN" w:eastAsia="en-GB"/>
        </w:rPr>
        <w:t>getEmailDtoFromEmployee</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00"/>
          <w:lang w:val="en-IN" w:eastAsia="en-GB"/>
        </w:rPr>
        <w:t xml:space="preserve"> </w:t>
      </w:r>
      <w:proofErr w:type="spellStart"/>
      <w:r w:rsidRPr="001C52BB">
        <w:rPr>
          <w:rFonts w:ascii="Courier New" w:eastAsia="Times New Roman" w:hAnsi="Courier New" w:cs="Courier New"/>
          <w:b/>
          <w:bCs/>
          <w:color w:val="660E7A"/>
          <w:lang w:val="en-IN" w:eastAsia="en-GB"/>
        </w:rPr>
        <w:t>emailFeignClient</w:t>
      </w:r>
      <w:r w:rsidRPr="001C52BB">
        <w:rPr>
          <w:rFonts w:ascii="Courier New" w:eastAsia="Times New Roman" w:hAnsi="Courier New" w:cs="Courier New"/>
          <w:b/>
          <w:bCs/>
          <w:color w:val="000000"/>
          <w:lang w:val="en-IN" w:eastAsia="en-GB"/>
        </w:rPr>
        <w:t>.sendEmail</w:t>
      </w:r>
      <w:proofErr w:type="spellEnd"/>
      <w:r w:rsidRPr="001C52BB">
        <w:rPr>
          <w:rFonts w:ascii="Courier New" w:eastAsia="Times New Roman" w:hAnsi="Courier New" w:cs="Courier New"/>
          <w:b/>
          <w:bCs/>
          <w:color w:val="000000"/>
          <w:lang w:val="en-IN" w:eastAsia="en-GB"/>
        </w:rPr>
        <w:t>(</w:t>
      </w:r>
      <w:proofErr w:type="spellStart"/>
      <w:r w:rsidRPr="001C52BB">
        <w:rPr>
          <w:rFonts w:ascii="Courier New" w:eastAsia="Times New Roman" w:hAnsi="Courier New" w:cs="Courier New"/>
          <w:b/>
          <w:bCs/>
          <w:color w:val="000000"/>
          <w:lang w:val="en-IN" w:eastAsia="en-GB"/>
        </w:rPr>
        <w:t>emailRequestDto</w:t>
      </w:r>
      <w:proofErr w:type="spellEnd"/>
      <w:r w:rsidRPr="001C52BB">
        <w:rPr>
          <w:rFonts w:ascii="Courier New" w:eastAsia="Times New Roman" w:hAnsi="Courier New" w:cs="Courier New"/>
          <w:b/>
          <w:bCs/>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return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.toDto</w:t>
      </w:r>
      <w:proofErr w:type="spellEnd"/>
      <w:r w:rsidRPr="001C52BB">
        <w:rPr>
          <w:rFonts w:ascii="Courier New" w:eastAsia="Times New Roman" w:hAnsi="Courier New" w:cs="Courier New"/>
          <w:color w:val="000000"/>
          <w:lang w:val="en-IN" w:eastAsia="en-GB"/>
        </w:rPr>
        <w:t>(entity);</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 </w:t>
      </w:r>
      <w:r w:rsidRPr="001C52BB">
        <w:rPr>
          <w:rFonts w:ascii="Courier New" w:eastAsia="Times New Roman" w:hAnsi="Courier New" w:cs="Courier New"/>
          <w:b/>
          <w:bCs/>
          <w:color w:val="000080"/>
          <w:lang w:val="en-IN" w:eastAsia="en-GB"/>
        </w:rPr>
        <w:t xml:space="preserve">catch </w:t>
      </w:r>
      <w:r w:rsidRPr="001C52BB">
        <w:rPr>
          <w:rFonts w:ascii="Courier New" w:eastAsia="Times New Roman" w:hAnsi="Courier New" w:cs="Courier New"/>
          <w:color w:val="000000"/>
          <w:lang w:val="en-IN" w:eastAsia="en-GB"/>
        </w:rPr>
        <w:t>(Exception ex)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.error</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"Error while saving employee"</w:t>
      </w:r>
      <w:r w:rsidRPr="001C52BB">
        <w:rPr>
          <w:rFonts w:ascii="Courier New" w:eastAsia="Times New Roman" w:hAnsi="Courier New" w:cs="Courier New"/>
          <w:color w:val="000000"/>
          <w:lang w:val="en-IN" w:eastAsia="en-GB"/>
        </w:rPr>
        <w:t>, ex);</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throw new </w:t>
      </w:r>
      <w:proofErr w:type="spellStart"/>
      <w:r w:rsidRPr="001C52BB">
        <w:rPr>
          <w:rFonts w:ascii="Courier New" w:eastAsia="Times New Roman" w:hAnsi="Courier New" w:cs="Courier New"/>
          <w:color w:val="000000"/>
          <w:lang w:val="en-IN" w:eastAsia="en-GB"/>
        </w:rPr>
        <w:t>BusinessException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"Save Failed"</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w:t>
      </w:r>
    </w:p>
    <w:p w14:paraId="54E145DC" w14:textId="77777777" w:rsidR="001C52BB" w:rsidRDefault="001C52BB" w:rsidP="00C462B7"/>
    <w:p w14:paraId="5D9B07FE" w14:textId="77777777" w:rsidR="00C462B7" w:rsidRDefault="00C462B7" w:rsidP="00C462B7"/>
    <w:p w14:paraId="16E82356" w14:textId="77777777" w:rsidR="004C63C7" w:rsidRDefault="004C63C7" w:rsidP="00C462B7"/>
    <w:p w14:paraId="300327E2" w14:textId="08458B79" w:rsidR="004C63C7" w:rsidRDefault="004C63C7" w:rsidP="004C63C7">
      <w:pPr>
        <w:pStyle w:val="Howitworks"/>
      </w:pPr>
      <w:r>
        <w:t xml:space="preserve">Here How </w:t>
      </w:r>
      <w:proofErr w:type="spellStart"/>
      <w:r>
        <w:t>EmailFeignClient</w:t>
      </w:r>
      <w:proofErr w:type="spellEnd"/>
      <w:r>
        <w:t xml:space="preserve"> object is created using @Autowired ?? because </w:t>
      </w:r>
      <w:proofErr w:type="spellStart"/>
      <w:r>
        <w:t>EmailFeignClient</w:t>
      </w:r>
      <w:proofErr w:type="spellEnd"/>
      <w:r>
        <w:t xml:space="preserve"> is an interface? </w:t>
      </w:r>
    </w:p>
    <w:p w14:paraId="376E1768" w14:textId="77777777" w:rsidR="004C63C7" w:rsidRPr="004C63C7" w:rsidRDefault="004C63C7" w:rsidP="004C63C7">
      <w:pPr>
        <w:rPr>
          <w:lang w:val="en-IN"/>
        </w:rPr>
      </w:pPr>
      <w:r w:rsidRPr="004C63C7">
        <w:rPr>
          <w:lang w:val="en-IN"/>
        </w:rPr>
        <w:t xml:space="preserve">In Spring, when you use </w:t>
      </w:r>
      <w:r w:rsidRPr="004C63C7">
        <w:rPr>
          <w:b/>
          <w:bCs/>
          <w:lang w:val="en-IN"/>
        </w:rPr>
        <w:t>@Autowired</w:t>
      </w:r>
      <w:r w:rsidRPr="004C63C7">
        <w:rPr>
          <w:lang w:val="en-IN"/>
        </w:rPr>
        <w:t xml:space="preserve"> annotation, Spring's dependency injection mechanism will look for a bean that matches the type specified in the field or constructor parameter where </w:t>
      </w:r>
      <w:r w:rsidRPr="004C63C7">
        <w:rPr>
          <w:b/>
          <w:bCs/>
          <w:lang w:val="en-IN"/>
        </w:rPr>
        <w:t>@Autowired</w:t>
      </w:r>
      <w:r w:rsidRPr="004C63C7">
        <w:rPr>
          <w:lang w:val="en-IN"/>
        </w:rPr>
        <w:t xml:space="preserve"> is used.</w:t>
      </w:r>
    </w:p>
    <w:p w14:paraId="1584D065" w14:textId="77777777" w:rsidR="004C63C7" w:rsidRPr="004C63C7" w:rsidRDefault="004C63C7" w:rsidP="004C63C7">
      <w:pPr>
        <w:rPr>
          <w:lang w:val="en-IN"/>
        </w:rPr>
      </w:pPr>
      <w:r w:rsidRPr="004C63C7">
        <w:rPr>
          <w:lang w:val="en-IN"/>
        </w:rPr>
        <w:t xml:space="preserve">In your example, </w:t>
      </w:r>
      <w:proofErr w:type="spellStart"/>
      <w:r w:rsidRPr="004C63C7">
        <w:rPr>
          <w:b/>
          <w:bCs/>
          <w:lang w:val="en-IN"/>
        </w:rPr>
        <w:t>EmailFeignClient</w:t>
      </w:r>
      <w:proofErr w:type="spellEnd"/>
      <w:r w:rsidRPr="004C63C7">
        <w:rPr>
          <w:lang w:val="en-IN"/>
        </w:rPr>
        <w:t xml:space="preserve"> is an interface annotated with </w:t>
      </w:r>
      <w:r w:rsidRPr="004C63C7">
        <w:rPr>
          <w:b/>
          <w:bCs/>
          <w:lang w:val="en-IN"/>
        </w:rPr>
        <w:t>@FeignClient</w:t>
      </w:r>
      <w:r w:rsidRPr="004C63C7">
        <w:rPr>
          <w:lang w:val="en-IN"/>
        </w:rPr>
        <w:t xml:space="preserve">. When you declare </w:t>
      </w:r>
      <w:r w:rsidRPr="004C63C7">
        <w:rPr>
          <w:b/>
          <w:bCs/>
          <w:lang w:val="en-IN"/>
        </w:rPr>
        <w:t xml:space="preserve">private </w:t>
      </w:r>
      <w:proofErr w:type="spellStart"/>
      <w:r w:rsidRPr="004C63C7">
        <w:rPr>
          <w:b/>
          <w:bCs/>
          <w:lang w:val="en-IN"/>
        </w:rPr>
        <w:t>EmailFeignClient</w:t>
      </w:r>
      <w:proofErr w:type="spellEnd"/>
      <w:r w:rsidRPr="004C63C7">
        <w:rPr>
          <w:b/>
          <w:bCs/>
          <w:lang w:val="en-IN"/>
        </w:rPr>
        <w:t xml:space="preserve"> </w:t>
      </w:r>
      <w:proofErr w:type="spellStart"/>
      <w:r w:rsidRPr="004C63C7">
        <w:rPr>
          <w:b/>
          <w:bCs/>
          <w:lang w:val="en-IN"/>
        </w:rPr>
        <w:t>emailFeignClient</w:t>
      </w:r>
      <w:proofErr w:type="spellEnd"/>
      <w:r w:rsidRPr="004C63C7">
        <w:rPr>
          <w:b/>
          <w:bCs/>
          <w:lang w:val="en-IN"/>
        </w:rPr>
        <w:t>;</w:t>
      </w:r>
      <w:r w:rsidRPr="004C63C7">
        <w:rPr>
          <w:lang w:val="en-IN"/>
        </w:rPr>
        <w:t xml:space="preserve"> and annotate it with </w:t>
      </w:r>
      <w:r w:rsidRPr="004C63C7">
        <w:rPr>
          <w:b/>
          <w:bCs/>
          <w:lang w:val="en-IN"/>
        </w:rPr>
        <w:t>@Autowired</w:t>
      </w:r>
      <w:r w:rsidRPr="004C63C7">
        <w:rPr>
          <w:lang w:val="en-IN"/>
        </w:rPr>
        <w:t xml:space="preserve">, Spring will search for a bean that implements the </w:t>
      </w:r>
      <w:proofErr w:type="spellStart"/>
      <w:r w:rsidRPr="004C63C7">
        <w:rPr>
          <w:b/>
          <w:bCs/>
          <w:lang w:val="en-IN"/>
        </w:rPr>
        <w:t>EmailFeignClient</w:t>
      </w:r>
      <w:proofErr w:type="spellEnd"/>
      <w:r w:rsidRPr="004C63C7">
        <w:rPr>
          <w:lang w:val="en-IN"/>
        </w:rPr>
        <w:t xml:space="preserve"> interface and inject it into this field.</w:t>
      </w:r>
    </w:p>
    <w:p w14:paraId="233B5D7A" w14:textId="77777777" w:rsidR="004C63C7" w:rsidRPr="004C63C7" w:rsidRDefault="004C63C7" w:rsidP="004C63C7">
      <w:pPr>
        <w:rPr>
          <w:lang w:val="en-IN"/>
        </w:rPr>
      </w:pPr>
      <w:r w:rsidRPr="004C63C7">
        <w:rPr>
          <w:lang w:val="en-IN"/>
        </w:rPr>
        <w:t xml:space="preserve">In the context of Feign client, Feign is a declarative web service client. It allows you to make HTTP requests to other services in a straightforward manner. When you annotate an interface with </w:t>
      </w:r>
      <w:r w:rsidRPr="004C63C7">
        <w:rPr>
          <w:b/>
          <w:bCs/>
          <w:lang w:val="en-IN"/>
        </w:rPr>
        <w:t>@FeignClient</w:t>
      </w:r>
      <w:r w:rsidRPr="004C63C7">
        <w:rPr>
          <w:lang w:val="en-IN"/>
        </w:rPr>
        <w:t xml:space="preserve">, Spring will create a dynamic proxy for that interface during application startup. This proxy is what gets injected into your </w:t>
      </w:r>
      <w:proofErr w:type="spellStart"/>
      <w:r w:rsidRPr="004C63C7">
        <w:rPr>
          <w:b/>
          <w:bCs/>
          <w:lang w:val="en-IN"/>
        </w:rPr>
        <w:t>EmailFeignClient</w:t>
      </w:r>
      <w:proofErr w:type="spellEnd"/>
      <w:r w:rsidRPr="004C63C7">
        <w:rPr>
          <w:lang w:val="en-IN"/>
        </w:rPr>
        <w:t xml:space="preserve"> field.</w:t>
      </w:r>
    </w:p>
    <w:p w14:paraId="013EFB6B" w14:textId="2DE94218" w:rsidR="004C63C7" w:rsidRPr="00800322" w:rsidRDefault="004C63C7" w:rsidP="004C63C7">
      <w:pPr>
        <w:rPr>
          <w:lang w:val="en-IN"/>
        </w:rPr>
      </w:pPr>
      <w:r w:rsidRPr="004C63C7">
        <w:rPr>
          <w:lang w:val="en-IN"/>
        </w:rPr>
        <w:t xml:space="preserve">Behind the scenes, Spring's Feign support registers a </w:t>
      </w:r>
      <w:proofErr w:type="spellStart"/>
      <w:r w:rsidRPr="004C63C7">
        <w:rPr>
          <w:b/>
          <w:bCs/>
          <w:lang w:val="en-IN"/>
        </w:rPr>
        <w:t>FeignClientFactoryBean</w:t>
      </w:r>
      <w:proofErr w:type="spellEnd"/>
      <w:r w:rsidRPr="004C63C7">
        <w:rPr>
          <w:lang w:val="en-IN"/>
        </w:rPr>
        <w:t xml:space="preserve"> for each </w:t>
      </w:r>
      <w:r w:rsidRPr="004C63C7">
        <w:rPr>
          <w:b/>
          <w:bCs/>
          <w:lang w:val="en-IN"/>
        </w:rPr>
        <w:t>@FeignClient</w:t>
      </w:r>
      <w:r w:rsidRPr="004C63C7">
        <w:rPr>
          <w:lang w:val="en-IN"/>
        </w:rPr>
        <w:t xml:space="preserve"> interface. This factory bean is responsible for creating the actual Feign client instances. When Spring encounters </w:t>
      </w:r>
      <w:r w:rsidRPr="004C63C7">
        <w:rPr>
          <w:b/>
          <w:bCs/>
          <w:lang w:val="en-IN"/>
        </w:rPr>
        <w:t xml:space="preserve">@Autowired </w:t>
      </w:r>
      <w:proofErr w:type="spellStart"/>
      <w:r w:rsidRPr="004C63C7">
        <w:rPr>
          <w:b/>
          <w:bCs/>
          <w:lang w:val="en-IN"/>
        </w:rPr>
        <w:t>EmailFeignClient</w:t>
      </w:r>
      <w:proofErr w:type="spellEnd"/>
      <w:r w:rsidRPr="004C63C7">
        <w:rPr>
          <w:lang w:val="en-IN"/>
        </w:rPr>
        <w:t>, it delegates to this factory bean to create the Feign client instance and inject it.</w:t>
      </w:r>
    </w:p>
    <w:p w14:paraId="77E3DF1D" w14:textId="098DCE69" w:rsidR="004C63C7" w:rsidRDefault="00EA6ADA" w:rsidP="004C63C7">
      <w:r>
        <w:t>Finally</w:t>
      </w:r>
    </w:p>
    <w:tbl>
      <w:tblPr>
        <w:tblW w:w="10680" w:type="dxa"/>
        <w:tblCellSpacing w:w="15" w:type="dxa"/>
        <w:tblInd w:w="-67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7"/>
        <w:gridCol w:w="4848"/>
        <w:gridCol w:w="3805"/>
      </w:tblGrid>
      <w:tr w:rsidR="00800322" w:rsidRPr="00800322" w14:paraId="03C66C86" w14:textId="77777777" w:rsidTr="00800322">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79122E52"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Feature</w:t>
            </w:r>
          </w:p>
        </w:tc>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49880071"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proofErr w:type="spellStart"/>
            <w:r w:rsidRPr="00800322">
              <w:rPr>
                <w:rFonts w:eastAsia="Times New Roman" w:cs="Segoe UI"/>
                <w:b/>
                <w:bCs/>
                <w:color w:val="0D0D0D"/>
                <w:sz w:val="21"/>
                <w:szCs w:val="21"/>
                <w:lang w:val="en-IN" w:eastAsia="en-GB"/>
              </w:rPr>
              <w:t>RestTemplate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FF00"/>
            <w:vAlign w:val="bottom"/>
            <w:hideMark/>
          </w:tcPr>
          <w:p w14:paraId="0185C440"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Feign</w:t>
            </w:r>
          </w:p>
        </w:tc>
      </w:tr>
      <w:tr w:rsidR="00800322" w:rsidRPr="00800322" w14:paraId="0B2C1A0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E3DF6A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Declarative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A2CE6F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7A6202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2E6D9FB1"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5EFA901"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Interface-based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336E1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145E2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03BB7CB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E941DB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345F71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Programmatically or via </w:t>
            </w:r>
            <w:proofErr w:type="spellStart"/>
            <w:r w:rsidRPr="00800322">
              <w:rPr>
                <w:rFonts w:eastAsia="Times New Roman" w:cs="Segoe UI"/>
                <w:color w:val="0D0D0D"/>
                <w:sz w:val="21"/>
                <w:szCs w:val="21"/>
                <w:lang w:val="en-IN" w:eastAsia="en-GB"/>
              </w:rPr>
              <w:t>RestTemplateBuilder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23F0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Typically via annotations or properties</w:t>
            </w:r>
          </w:p>
        </w:tc>
      </w:tr>
      <w:tr w:rsidR="00800322" w:rsidRPr="00800322" w14:paraId="6C8688E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AABE885"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URL 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0041C1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Programmatically or via properties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8B5ABA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Annotation-based</w:t>
            </w:r>
          </w:p>
        </w:tc>
      </w:tr>
      <w:tr w:rsidR="00800322" w:rsidRPr="00800322" w14:paraId="5E4AECFC"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03E9CA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Encoding/Decoding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0B5B1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HttpMessageConverters</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7B2B80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MessageConverters</w:t>
            </w:r>
            <w:proofErr w:type="spellEnd"/>
          </w:p>
        </w:tc>
      </w:tr>
      <w:tr w:rsidR="00800322" w:rsidRPr="00800322" w14:paraId="7601522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B7276D4"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Request Logging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145A9C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Configurable via Interceptors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89061B6"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via </w:t>
            </w:r>
            <w:proofErr w:type="spellStart"/>
            <w:r w:rsidRPr="00800322">
              <w:rPr>
                <w:rFonts w:eastAsia="Times New Roman" w:cs="Segoe UI"/>
                <w:color w:val="0D0D0D"/>
                <w:sz w:val="21"/>
                <w:szCs w:val="21"/>
                <w:lang w:val="en-IN" w:eastAsia="en-GB"/>
              </w:rPr>
              <w:t>Feign.Logger</w:t>
            </w:r>
            <w:proofErr w:type="spellEnd"/>
          </w:p>
        </w:tc>
      </w:tr>
      <w:tr w:rsidR="00800322" w:rsidRPr="00800322" w14:paraId="5A7EA09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BBA074D"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Error Handling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AB6D9F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Typically handled by </w:t>
            </w:r>
            <w:proofErr w:type="spellStart"/>
            <w:r w:rsidRPr="00800322">
              <w:rPr>
                <w:rFonts w:eastAsia="Times New Roman" w:cs="Segoe UI"/>
                <w:color w:val="0D0D0D"/>
                <w:sz w:val="21"/>
                <w:szCs w:val="21"/>
                <w:lang w:val="en-IN" w:eastAsia="en-GB"/>
              </w:rPr>
              <w:t>ResponseErrorHandler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3D5572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Customizable via </w:t>
            </w:r>
            <w:proofErr w:type="spellStart"/>
            <w:r w:rsidRPr="00800322">
              <w:rPr>
                <w:rFonts w:eastAsia="Times New Roman" w:cs="Segoe UI"/>
                <w:color w:val="0D0D0D"/>
                <w:sz w:val="21"/>
                <w:szCs w:val="21"/>
                <w:lang w:val="en-IN" w:eastAsia="en-GB"/>
              </w:rPr>
              <w:t>Feign.ErrorDecoder</w:t>
            </w:r>
            <w:proofErr w:type="spellEnd"/>
          </w:p>
        </w:tc>
      </w:tr>
      <w:tr w:rsidR="00800322" w:rsidRPr="00800322" w14:paraId="168CFFD3"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E34D5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Load Balancing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91BF5C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Can be combined with Ribbon for load balancing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60B18D7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Integrates with Ribbon</w:t>
            </w:r>
          </w:p>
        </w:tc>
      </w:tr>
      <w:tr w:rsidR="00800322" w:rsidRPr="00800322" w14:paraId="2B27B35E"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A3F033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Circuit Breaking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6B2C5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Can be combined with Hystrix or Resilience4j</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091243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Integrates with Hystrix or Resilience4j</w:t>
            </w:r>
          </w:p>
        </w:tc>
      </w:tr>
      <w:tr w:rsidR="00800322" w:rsidRPr="00800322" w14:paraId="07C275A9"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18DF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Async Support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E3042F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C85E58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bl>
    <w:p w14:paraId="4A28882B" w14:textId="77777777" w:rsidR="00800322" w:rsidRPr="00800322" w:rsidRDefault="00800322" w:rsidP="00800322">
      <w:pPr>
        <w:spacing w:after="0" w:line="240" w:lineRule="auto"/>
        <w:rPr>
          <w:rFonts w:ascii="Times New Roman" w:eastAsia="Times New Roman" w:hAnsi="Times New Roman" w:cs="Times New Roman"/>
          <w:color w:val="auto"/>
          <w:sz w:val="24"/>
          <w:szCs w:val="24"/>
          <w:lang w:val="en-IN" w:eastAsia="en-GB"/>
        </w:rPr>
      </w:pPr>
    </w:p>
    <w:p w14:paraId="63D69783" w14:textId="77777777" w:rsidR="00800322" w:rsidRDefault="00800322" w:rsidP="004C63C7"/>
    <w:p w14:paraId="12ACFBED" w14:textId="13120EF1" w:rsidR="00EA6ADA" w:rsidRDefault="00800322" w:rsidP="004C63C7">
      <w:r>
        <w:lastRenderedPageBreak/>
        <w:t xml:space="preserve"> </w:t>
      </w:r>
      <w:r w:rsidRPr="00800322">
        <w:rPr>
          <w:noProof/>
        </w:rPr>
        <w:drawing>
          <wp:inline distT="0" distB="0" distL="0" distR="0" wp14:anchorId="36D3E6BA" wp14:editId="17273ECF">
            <wp:extent cx="5943600" cy="4090035"/>
            <wp:effectExtent l="0" t="0" r="0" b="0"/>
            <wp:docPr id="16453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33970" name=""/>
                    <pic:cNvPicPr/>
                  </pic:nvPicPr>
                  <pic:blipFill>
                    <a:blip r:embed="rId80"/>
                    <a:stretch>
                      <a:fillRect/>
                    </a:stretch>
                  </pic:blipFill>
                  <pic:spPr>
                    <a:xfrm>
                      <a:off x="0" y="0"/>
                      <a:ext cx="5943600" cy="4090035"/>
                    </a:xfrm>
                    <a:prstGeom prst="rect">
                      <a:avLst/>
                    </a:prstGeom>
                  </pic:spPr>
                </pic:pic>
              </a:graphicData>
            </a:graphic>
          </wp:inline>
        </w:drawing>
      </w:r>
    </w:p>
    <w:p w14:paraId="2E454641" w14:textId="77777777" w:rsidR="00A6394D" w:rsidRDefault="00A6394D" w:rsidP="004C63C7"/>
    <w:p w14:paraId="7C4B4D4A" w14:textId="77777777" w:rsidR="00A6394D" w:rsidRDefault="00A6394D" w:rsidP="004C63C7"/>
    <w:p w14:paraId="25F6E767" w14:textId="77777777" w:rsidR="00A6394D" w:rsidRDefault="00A6394D" w:rsidP="004C63C7"/>
    <w:p w14:paraId="13F6438E" w14:textId="77777777" w:rsidR="00A6394D" w:rsidRDefault="00A6394D" w:rsidP="004C63C7"/>
    <w:p w14:paraId="794A4F31" w14:textId="77777777" w:rsidR="00A6394D" w:rsidRDefault="00A6394D" w:rsidP="004C63C7"/>
    <w:p w14:paraId="7B94207E" w14:textId="77777777" w:rsidR="00A6394D" w:rsidRDefault="00A6394D" w:rsidP="004C63C7"/>
    <w:p w14:paraId="717C639F" w14:textId="77777777" w:rsidR="00A6394D" w:rsidRDefault="00A6394D" w:rsidP="004C63C7"/>
    <w:p w14:paraId="3BC1F62F" w14:textId="77777777" w:rsidR="00A6394D" w:rsidRDefault="00A6394D" w:rsidP="004C63C7"/>
    <w:p w14:paraId="0DB6B659" w14:textId="77777777" w:rsidR="00A6394D" w:rsidRDefault="00A6394D" w:rsidP="004C63C7"/>
    <w:p w14:paraId="4234B41B" w14:textId="77777777" w:rsidR="00A6394D" w:rsidRDefault="00A6394D" w:rsidP="004C63C7"/>
    <w:p w14:paraId="23528E0E" w14:textId="77777777" w:rsidR="00A6394D" w:rsidRDefault="00A6394D" w:rsidP="004C63C7"/>
    <w:p w14:paraId="45C4D9B4" w14:textId="77777777" w:rsidR="00A6394D" w:rsidRDefault="00A6394D" w:rsidP="004C63C7"/>
    <w:p w14:paraId="65BC646E" w14:textId="77777777" w:rsidR="00A6394D" w:rsidRDefault="00A6394D" w:rsidP="004C63C7"/>
    <w:p w14:paraId="060BF526" w14:textId="77777777" w:rsidR="00A6394D" w:rsidRDefault="00A6394D" w:rsidP="00A6394D"/>
    <w:p w14:paraId="13C861B7" w14:textId="77777777" w:rsidR="00A6394D" w:rsidRDefault="00A6394D" w:rsidP="00A6394D">
      <w:pPr>
        <w:pStyle w:val="Heading1"/>
      </w:pPr>
      <w:r>
        <w:t xml:space="preserve">SpringBoot - </w:t>
      </w:r>
      <w:r w:rsidRPr="002644D6">
        <w:t>Eureka Service Registry and Discovery</w:t>
      </w:r>
    </w:p>
    <w:p w14:paraId="095968B8" w14:textId="77777777" w:rsidR="00A6394D" w:rsidRPr="002644D6" w:rsidRDefault="00A6394D" w:rsidP="00A6394D"/>
    <w:p w14:paraId="64D6509F" w14:textId="54D7D669" w:rsidR="00A6394D" w:rsidRDefault="00AA1CCC" w:rsidP="004C63C7">
      <w:r>
        <w:t xml:space="preserve">We have 2 </w:t>
      </w:r>
      <w:proofErr w:type="spellStart"/>
      <w:r>
        <w:t>MicroServices</w:t>
      </w:r>
      <w:proofErr w:type="spellEnd"/>
    </w:p>
    <w:p w14:paraId="5538A46C" w14:textId="2F7B3B2D" w:rsidR="00AA1CCC" w:rsidRDefault="00AA1CCC" w:rsidP="00AA1CCC">
      <w:pPr>
        <w:pStyle w:val="ListParagraph"/>
        <w:numPr>
          <w:ilvl w:val="1"/>
          <w:numId w:val="22"/>
        </w:numPr>
      </w:pPr>
      <w:r>
        <w:t xml:space="preserve">Employee Service: </w:t>
      </w:r>
      <w:r>
        <w:rPr>
          <w:rFonts w:cs="Segoe UI"/>
          <w:color w:val="212121"/>
          <w:sz w:val="18"/>
          <w:szCs w:val="18"/>
          <w:shd w:val="clear" w:color="auto" w:fill="FFFFFF"/>
        </w:rPr>
        <w:t>http://localhost:8201/empapp</w:t>
      </w:r>
    </w:p>
    <w:p w14:paraId="009588FC" w14:textId="1DB434E9" w:rsidR="00AA1CCC" w:rsidRDefault="00AA1CCC" w:rsidP="00AA1CCC">
      <w:pPr>
        <w:pStyle w:val="ListParagraph"/>
        <w:numPr>
          <w:ilvl w:val="1"/>
          <w:numId w:val="22"/>
        </w:numPr>
      </w:pPr>
      <w:r>
        <w:t xml:space="preserve">Email Service: </w:t>
      </w:r>
      <w:r>
        <w:rPr>
          <w:rFonts w:cs="Segoe UI"/>
          <w:color w:val="212121"/>
          <w:sz w:val="18"/>
          <w:szCs w:val="18"/>
          <w:shd w:val="clear" w:color="auto" w:fill="FFFFFF"/>
        </w:rPr>
        <w:t>http://localhost:8301/email-service</w:t>
      </w:r>
    </w:p>
    <w:p w14:paraId="0222A476" w14:textId="77777777" w:rsidR="00A6394D" w:rsidRDefault="00A6394D" w:rsidP="004C63C7"/>
    <w:p w14:paraId="7F720637" w14:textId="77777777" w:rsidR="00AA1CCC" w:rsidRDefault="00AA1CCC" w:rsidP="004C63C7">
      <w:r>
        <w:t xml:space="preserve">As a microservice architecture </w:t>
      </w:r>
      <w:proofErr w:type="spellStart"/>
      <w:r>
        <w:t>when ever</w:t>
      </w:r>
      <w:proofErr w:type="spellEnd"/>
      <w:r>
        <w:t xml:space="preserve"> Employee is </w:t>
      </w:r>
      <w:proofErr w:type="gramStart"/>
      <w:r>
        <w:t>created</w:t>
      </w:r>
      <w:proofErr w:type="gramEnd"/>
      <w:r>
        <w:t xml:space="preserve"> we are sending email to employee </w:t>
      </w:r>
      <w:proofErr w:type="spellStart"/>
      <w:r>
        <w:t>emaild</w:t>
      </w:r>
      <w:proofErr w:type="spellEnd"/>
      <w:r>
        <w:t xml:space="preserve"> with onboarding details.</w:t>
      </w:r>
    </w:p>
    <w:p w14:paraId="5172BE91" w14:textId="77777777" w:rsidR="00AA1CCC" w:rsidRDefault="00AA1CCC" w:rsidP="004C63C7"/>
    <w:p w14:paraId="36EEE2B5" w14:textId="3595F283" w:rsidR="00AA1CCC" w:rsidRDefault="00AA1CCC" w:rsidP="004C63C7">
      <w:proofErr w:type="spellStart"/>
      <w:proofErr w:type="gramStart"/>
      <w:r>
        <w:t>Intilaly</w:t>
      </w:r>
      <w:proofErr w:type="spellEnd"/>
      <w:proofErr w:type="gramEnd"/>
      <w:r>
        <w:t xml:space="preserve"> we have used </w:t>
      </w:r>
      <w:proofErr w:type="spellStart"/>
      <w:r w:rsidRPr="0029723B">
        <w:rPr>
          <w:b/>
          <w:bCs/>
        </w:rPr>
        <w:t>RestTemplete</w:t>
      </w:r>
      <w:proofErr w:type="spellEnd"/>
      <w:r>
        <w:t xml:space="preserve"> to call, but that is tightly </w:t>
      </w:r>
      <w:r w:rsidR="0029723B">
        <w:t xml:space="preserve">coupled with URL in the </w:t>
      </w:r>
      <w:proofErr w:type="spellStart"/>
      <w:r w:rsidR="0029723B">
        <w:t>JavaCode</w:t>
      </w:r>
      <w:proofErr w:type="spellEnd"/>
      <w:r w:rsidR="0029723B">
        <w:t xml:space="preserve"> </w:t>
      </w:r>
      <w:proofErr w:type="spellStart"/>
      <w:proofErr w:type="gramStart"/>
      <w:r w:rsidR="0029723B">
        <w:t>it self</w:t>
      </w:r>
      <w:proofErr w:type="spellEnd"/>
      <w:proofErr w:type="gramEnd"/>
      <w:r w:rsidR="0029723B">
        <w:t>.</w:t>
      </w:r>
    </w:p>
    <w:p w14:paraId="33DB0B4F" w14:textId="268085AD"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color w:val="000000"/>
          <w:lang w:val="en-IN" w:eastAsia="en-GB"/>
        </w:rPr>
        <w:t xml:space="preserve">    resource = </w:t>
      </w:r>
      <w:proofErr w:type="spellStart"/>
      <w:r w:rsidRPr="0029723B">
        <w:rPr>
          <w:rFonts w:ascii="Courier New" w:eastAsia="Times New Roman" w:hAnsi="Courier New" w:cs="Courier New"/>
          <w:color w:val="000000"/>
          <w:lang w:val="en-IN" w:eastAsia="en-GB"/>
        </w:rPr>
        <w:t>Resource.</w:t>
      </w:r>
      <w:r w:rsidRPr="0029723B">
        <w:rPr>
          <w:rFonts w:ascii="Courier New" w:eastAsia="Times New Roman" w:hAnsi="Courier New" w:cs="Courier New"/>
          <w:i/>
          <w:iCs/>
          <w:color w:val="000000"/>
          <w:lang w:val="en-IN" w:eastAsia="en-GB"/>
        </w:rPr>
        <w:t>builder</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.data(</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.name(</w:t>
      </w:r>
      <w:r w:rsidRPr="0029723B">
        <w:rPr>
          <w:rFonts w:ascii="Courier New" w:eastAsia="Times New Roman" w:hAnsi="Courier New" w:cs="Courier New"/>
          <w:b/>
          <w:bCs/>
          <w:color w:val="008000"/>
          <w:lang w:val="en-IN" w:eastAsia="en-GB"/>
        </w:rPr>
        <w:t>"SEND_EMAIL"</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uri</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b/>
          <w:bCs/>
          <w:color w:val="000080"/>
          <w:lang w:val="en-IN" w:eastAsia="en-GB"/>
        </w:rPr>
        <w:t xml:space="preserve">new </w:t>
      </w:r>
      <w:r w:rsidRPr="0029723B">
        <w:rPr>
          <w:rFonts w:ascii="Courier New" w:eastAsia="Times New Roman" w:hAnsi="Courier New" w:cs="Courier New"/>
          <w:color w:val="000000"/>
          <w:lang w:val="en-IN" w:eastAsia="en-GB"/>
        </w:rPr>
        <w:t>URI(</w:t>
      </w:r>
      <w:r w:rsidRPr="0029723B">
        <w:rPr>
          <w:rFonts w:ascii="Courier New" w:eastAsia="Times New Roman" w:hAnsi="Courier New" w:cs="Courier New"/>
          <w:b/>
          <w:bCs/>
          <w:color w:val="008000"/>
          <w:lang w:val="en-IN" w:eastAsia="en-GB"/>
        </w:rPr>
        <w:t>"http://localhost:8301/email-service/</w:t>
      </w:r>
      <w:proofErr w:type="spellStart"/>
      <w:r w:rsidRPr="0029723B">
        <w:rPr>
          <w:rFonts w:ascii="Courier New" w:eastAsia="Times New Roman" w:hAnsi="Courier New" w:cs="Courier New"/>
          <w:b/>
          <w:bCs/>
          <w:color w:val="008000"/>
          <w:lang w:val="en-IN" w:eastAsia="en-GB"/>
        </w:rPr>
        <w:t>api</w:t>
      </w:r>
      <w:proofErr w:type="spellEnd"/>
      <w:r w:rsidRPr="0029723B">
        <w:rPr>
          <w:rFonts w:ascii="Courier New" w:eastAsia="Times New Roman" w:hAnsi="Courier New" w:cs="Courier New"/>
          <w:b/>
          <w:bCs/>
          <w:color w:val="008000"/>
          <w:lang w:val="en-IN" w:eastAsia="en-GB"/>
        </w:rPr>
        <w:t>/v1/send"</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requestType</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HttpMethod.</w:t>
      </w:r>
      <w:r w:rsidRPr="0029723B">
        <w:rPr>
          <w:rFonts w:ascii="Courier New" w:eastAsia="Times New Roman" w:hAnsi="Courier New" w:cs="Courier New"/>
          <w:b/>
          <w:bCs/>
          <w:i/>
          <w:iCs/>
          <w:color w:val="660E7A"/>
          <w:lang w:val="en-IN" w:eastAsia="en-GB"/>
        </w:rPr>
        <w:t>POST</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responseClass</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String.</w:t>
      </w:r>
      <w:r w:rsidRPr="0029723B">
        <w:rPr>
          <w:rFonts w:ascii="Courier New" w:eastAsia="Times New Roman" w:hAnsi="Courier New" w:cs="Courier New"/>
          <w:b/>
          <w:bCs/>
          <w:color w:val="000080"/>
          <w:lang w:val="en-IN" w:eastAsia="en-GB"/>
        </w:rPr>
        <w:t>class</w:t>
      </w:r>
      <w:proofErr w:type="spellEnd"/>
      <w:r w:rsidRPr="0029723B">
        <w:rPr>
          <w:rFonts w:ascii="Courier New" w:eastAsia="Times New Roman" w:hAnsi="Courier New" w:cs="Courier New"/>
          <w:color w:val="000000"/>
          <w:lang w:val="en-IN" w:eastAsia="en-GB"/>
        </w:rPr>
        <w:t>).build();</w:t>
      </w:r>
      <w:r w:rsidRPr="0029723B">
        <w:rPr>
          <w:rFonts w:ascii="Courier New" w:eastAsia="Times New Roman" w:hAnsi="Courier New" w:cs="Courier New"/>
          <w:color w:val="000000"/>
          <w:lang w:val="en-IN" w:eastAsia="en-GB"/>
        </w:rPr>
        <w:br/>
      </w:r>
      <w:r>
        <w:rPr>
          <w:rFonts w:ascii="Courier New" w:eastAsia="Times New Roman" w:hAnsi="Courier New" w:cs="Courier New"/>
          <w:color w:val="000000"/>
          <w:lang w:val="en-IN" w:eastAsia="en-GB"/>
        </w:rPr>
        <w:t xml:space="preserve"> </w:t>
      </w:r>
      <w:r w:rsidRPr="0029723B">
        <w:rPr>
          <w:rFonts w:ascii="Courier New" w:eastAsia="Times New Roman" w:hAnsi="Courier New" w:cs="Courier New"/>
          <w:color w:val="000000"/>
          <w:lang w:val="en-IN" w:eastAsia="en-GB"/>
        </w:rPr>
        <w:t xml:space="preserve">response = </w:t>
      </w:r>
      <w:proofErr w:type="spellStart"/>
      <w:r w:rsidRPr="0029723B">
        <w:rPr>
          <w:rFonts w:ascii="Courier New" w:eastAsia="Times New Roman" w:hAnsi="Courier New" w:cs="Courier New"/>
          <w:b/>
          <w:bCs/>
          <w:color w:val="660E7A"/>
          <w:lang w:val="en-IN" w:eastAsia="en-GB"/>
        </w:rPr>
        <w:t>rest</w:t>
      </w:r>
      <w:r>
        <w:rPr>
          <w:rFonts w:ascii="Courier New" w:eastAsia="Times New Roman" w:hAnsi="Courier New" w:cs="Courier New"/>
          <w:b/>
          <w:bCs/>
          <w:color w:val="660E7A"/>
          <w:lang w:val="en-IN" w:eastAsia="en-GB"/>
        </w:rPr>
        <w:t>Template</w:t>
      </w:r>
      <w:r w:rsidRPr="0029723B">
        <w:rPr>
          <w:rFonts w:ascii="Courier New" w:eastAsia="Times New Roman" w:hAnsi="Courier New" w:cs="Courier New"/>
          <w:color w:val="000000"/>
          <w:lang w:val="en-IN" w:eastAsia="en-GB"/>
        </w:rPr>
        <w:t>.exchange</w:t>
      </w:r>
      <w:proofErr w:type="spellEnd"/>
      <w:r w:rsidRPr="0029723B">
        <w:rPr>
          <w:rFonts w:ascii="Courier New" w:eastAsia="Times New Roman" w:hAnsi="Courier New" w:cs="Courier New"/>
          <w:color w:val="000000"/>
          <w:lang w:val="en-IN" w:eastAsia="en-GB"/>
        </w:rPr>
        <w:t>(resource);</w:t>
      </w:r>
    </w:p>
    <w:p w14:paraId="70851227" w14:textId="77777777" w:rsidR="0029723B" w:rsidRDefault="0029723B" w:rsidP="004C63C7"/>
    <w:p w14:paraId="19E1FD8B" w14:textId="77777777" w:rsidR="0029723B" w:rsidRDefault="0029723B" w:rsidP="004C63C7"/>
    <w:p w14:paraId="61714649" w14:textId="079F35E3" w:rsidR="0029723B" w:rsidRDefault="0029723B" w:rsidP="004C63C7">
      <w:r>
        <w:t xml:space="preserve">Then We have used </w:t>
      </w:r>
      <w:r w:rsidRPr="0029723B">
        <w:rPr>
          <w:b/>
          <w:bCs/>
        </w:rPr>
        <w:t xml:space="preserve">Apache Feign </w:t>
      </w:r>
      <w:proofErr w:type="spellStart"/>
      <w:r w:rsidRPr="0029723B">
        <w:rPr>
          <w:b/>
          <w:bCs/>
        </w:rPr>
        <w:t>Clinet</w:t>
      </w:r>
      <w:proofErr w:type="spellEnd"/>
      <w:r>
        <w:t xml:space="preserve"> for declarative approach, with less code.</w:t>
      </w:r>
    </w:p>
    <w:p w14:paraId="2001F6FF" w14:textId="77777777"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color w:val="000000"/>
          <w:lang w:val="en-IN" w:eastAsia="en-GB"/>
        </w:rPr>
        <w:t>@Service</w:t>
      </w:r>
      <w:r w:rsidRPr="0029723B">
        <w:rPr>
          <w:rFonts w:ascii="Courier New" w:eastAsia="Times New Roman" w:hAnsi="Courier New" w:cs="Courier New"/>
          <w:color w:val="000000"/>
          <w:lang w:val="en-IN" w:eastAsia="en-GB"/>
        </w:rPr>
        <w:br/>
        <w:t xml:space="preserve">@FeignClient(name = </w:t>
      </w:r>
      <w:r w:rsidRPr="0029723B">
        <w:rPr>
          <w:rFonts w:ascii="Courier New" w:eastAsia="Times New Roman" w:hAnsi="Courier New" w:cs="Courier New"/>
          <w:b/>
          <w:bCs/>
          <w:color w:val="008000"/>
          <w:lang w:val="en-IN" w:eastAsia="en-GB"/>
        </w:rPr>
        <w:t>"email"</w:t>
      </w:r>
      <w:r w:rsidRPr="0029723B">
        <w:rPr>
          <w:rFonts w:ascii="Courier New" w:eastAsia="Times New Roman" w:hAnsi="Courier New" w:cs="Courier New"/>
          <w:color w:val="000000"/>
          <w:lang w:val="en-IN" w:eastAsia="en-GB"/>
        </w:rPr>
        <w:t xml:space="preserve">, </w:t>
      </w:r>
      <w:proofErr w:type="spellStart"/>
      <w:r w:rsidRPr="0029723B">
        <w:rPr>
          <w:rFonts w:ascii="Courier New" w:eastAsia="Times New Roman" w:hAnsi="Courier New" w:cs="Courier New"/>
          <w:color w:val="000000"/>
          <w:lang w:val="en-IN" w:eastAsia="en-GB"/>
        </w:rPr>
        <w:t>url</w:t>
      </w:r>
      <w:proofErr w:type="spellEnd"/>
      <w:r w:rsidRPr="0029723B">
        <w:rPr>
          <w:rFonts w:ascii="Courier New" w:eastAsia="Times New Roman" w:hAnsi="Courier New" w:cs="Courier New"/>
          <w:color w:val="000000"/>
          <w:lang w:val="en-IN" w:eastAsia="en-GB"/>
        </w:rPr>
        <w:t xml:space="preserve"> = </w:t>
      </w:r>
      <w:r w:rsidRPr="0029723B">
        <w:rPr>
          <w:rFonts w:ascii="Courier New" w:eastAsia="Times New Roman" w:hAnsi="Courier New" w:cs="Courier New"/>
          <w:b/>
          <w:bCs/>
          <w:color w:val="008000"/>
          <w:lang w:val="en-IN" w:eastAsia="en-GB"/>
        </w:rPr>
        <w:t>"${</w:t>
      </w:r>
      <w:proofErr w:type="spellStart"/>
      <w:r w:rsidRPr="0029723B">
        <w:rPr>
          <w:rFonts w:ascii="Courier New" w:eastAsia="Times New Roman" w:hAnsi="Courier New" w:cs="Courier New"/>
          <w:b/>
          <w:bCs/>
          <w:color w:val="008000"/>
          <w:lang w:val="en-IN" w:eastAsia="en-GB"/>
        </w:rPr>
        <w:t>feign.url.email</w:t>
      </w:r>
      <w:proofErr w:type="spellEnd"/>
      <w:r w:rsidRPr="0029723B">
        <w:rPr>
          <w:rFonts w:ascii="Courier New" w:eastAsia="Times New Roman" w:hAnsi="Courier New" w:cs="Courier New"/>
          <w:b/>
          <w:bCs/>
          <w:color w:val="008000"/>
          <w:lang w:val="en-IN" w:eastAsia="en-GB"/>
        </w:rPr>
        <w:t>}"</w:t>
      </w:r>
      <w:r w:rsidRPr="0029723B">
        <w:rPr>
          <w:rFonts w:ascii="Courier New" w:eastAsia="Times New Roman" w:hAnsi="Courier New" w:cs="Courier New"/>
          <w:color w:val="000000"/>
          <w:lang w:val="en-IN" w:eastAsia="en-GB"/>
        </w:rPr>
        <w:t xml:space="preserve">, path = </w:t>
      </w:r>
      <w:r w:rsidRPr="0029723B">
        <w:rPr>
          <w:rFonts w:ascii="Courier New" w:eastAsia="Times New Roman" w:hAnsi="Courier New" w:cs="Courier New"/>
          <w:b/>
          <w:bCs/>
          <w:color w:val="008000"/>
          <w:lang w:val="en-IN" w:eastAsia="en-GB"/>
        </w:rPr>
        <w:t>"/</w:t>
      </w:r>
      <w:proofErr w:type="spellStart"/>
      <w:r w:rsidRPr="0029723B">
        <w:rPr>
          <w:rFonts w:ascii="Courier New" w:eastAsia="Times New Roman" w:hAnsi="Courier New" w:cs="Courier New"/>
          <w:b/>
          <w:bCs/>
          <w:color w:val="008000"/>
          <w:lang w:val="en-IN" w:eastAsia="en-GB"/>
        </w:rPr>
        <w:t>api</w:t>
      </w:r>
      <w:proofErr w:type="spellEnd"/>
      <w:r w:rsidRPr="0029723B">
        <w:rPr>
          <w:rFonts w:ascii="Courier New" w:eastAsia="Times New Roman" w:hAnsi="Courier New" w:cs="Courier New"/>
          <w:b/>
          <w:bCs/>
          <w:color w:val="008000"/>
          <w:lang w:val="en-IN" w:eastAsia="en-GB"/>
        </w:rPr>
        <w:t>/v1/"</w:t>
      </w:r>
      <w:r w:rsidRPr="0029723B">
        <w:rPr>
          <w:rFonts w:ascii="Courier New" w:eastAsia="Times New Roman" w:hAnsi="Courier New" w:cs="Courier New"/>
          <w:color w:val="000000"/>
          <w:lang w:val="en-IN" w:eastAsia="en-GB"/>
        </w:rPr>
        <w:t xml:space="preserve">) </w:t>
      </w:r>
      <w:r w:rsidRPr="0029723B">
        <w:rPr>
          <w:rFonts w:ascii="Courier New" w:eastAsia="Times New Roman" w:hAnsi="Courier New" w:cs="Courier New"/>
          <w:i/>
          <w:iCs/>
          <w:color w:val="808080"/>
          <w:lang w:val="en-IN" w:eastAsia="en-GB"/>
        </w:rPr>
        <w:t>//name-Service Name, URL - URL of the service</w:t>
      </w:r>
      <w:r w:rsidRPr="0029723B">
        <w:rPr>
          <w:rFonts w:ascii="Courier New" w:eastAsia="Times New Roman" w:hAnsi="Courier New" w:cs="Courier New"/>
          <w:i/>
          <w:iCs/>
          <w:color w:val="808080"/>
          <w:lang w:val="en-IN" w:eastAsia="en-GB"/>
        </w:rPr>
        <w:br/>
      </w:r>
      <w:r w:rsidRPr="0029723B">
        <w:rPr>
          <w:rFonts w:ascii="Courier New" w:eastAsia="Times New Roman" w:hAnsi="Courier New" w:cs="Courier New"/>
          <w:b/>
          <w:bCs/>
          <w:color w:val="000080"/>
          <w:lang w:val="en-IN" w:eastAsia="en-GB"/>
        </w:rPr>
        <w:t xml:space="preserve">public interface </w:t>
      </w:r>
      <w:proofErr w:type="spellStart"/>
      <w:r w:rsidRPr="0029723B">
        <w:rPr>
          <w:rFonts w:ascii="Courier New" w:eastAsia="Times New Roman" w:hAnsi="Courier New" w:cs="Courier New"/>
          <w:color w:val="000000"/>
          <w:lang w:val="en-IN" w:eastAsia="en-GB"/>
        </w:rPr>
        <w:t>EmailFeignClient</w:t>
      </w:r>
      <w:proofErr w:type="spellEnd"/>
      <w:r w:rsidRPr="0029723B">
        <w:rPr>
          <w:rFonts w:ascii="Courier New" w:eastAsia="Times New Roman" w:hAnsi="Courier New" w:cs="Courier New"/>
          <w:color w:val="000000"/>
          <w:lang w:val="en-IN" w:eastAsia="en-GB"/>
        </w:rPr>
        <w:t xml:space="preserve"> {</w:t>
      </w:r>
      <w:r w:rsidRPr="0029723B">
        <w:rPr>
          <w:rFonts w:ascii="Courier New" w:eastAsia="Times New Roman" w:hAnsi="Courier New" w:cs="Courier New"/>
          <w:color w:val="000000"/>
          <w:lang w:val="en-IN" w:eastAsia="en-GB"/>
        </w:rPr>
        <w:br/>
        <w:t xml:space="preserve">    @PostMapping(</w:t>
      </w:r>
      <w:r w:rsidRPr="0029723B">
        <w:rPr>
          <w:rFonts w:ascii="Courier New" w:eastAsia="Times New Roman" w:hAnsi="Courier New" w:cs="Courier New"/>
          <w:b/>
          <w:bCs/>
          <w:color w:val="008000"/>
          <w:lang w:val="en-IN" w:eastAsia="en-GB"/>
        </w:rPr>
        <w:t>"/send"</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ResponseEntity</w:t>
      </w:r>
      <w:proofErr w:type="spellEnd"/>
      <w:r w:rsidRPr="0029723B">
        <w:rPr>
          <w:rFonts w:ascii="Courier New" w:eastAsia="Times New Roman" w:hAnsi="Courier New" w:cs="Courier New"/>
          <w:color w:val="000000"/>
          <w:lang w:val="en-IN" w:eastAsia="en-GB"/>
        </w:rPr>
        <w:t xml:space="preserve">&lt;String&gt; </w:t>
      </w:r>
      <w:proofErr w:type="spellStart"/>
      <w:r w:rsidRPr="0029723B">
        <w:rPr>
          <w:rFonts w:ascii="Courier New" w:eastAsia="Times New Roman" w:hAnsi="Courier New" w:cs="Courier New"/>
          <w:color w:val="000000"/>
          <w:lang w:val="en-IN" w:eastAsia="en-GB"/>
        </w:rPr>
        <w:t>sendEmail</w:t>
      </w:r>
      <w:proofErr w:type="spellEnd"/>
      <w:r w:rsidRPr="0029723B">
        <w:rPr>
          <w:rFonts w:ascii="Courier New" w:eastAsia="Times New Roman" w:hAnsi="Courier New" w:cs="Courier New"/>
          <w:color w:val="000000"/>
          <w:lang w:val="en-IN" w:eastAsia="en-GB"/>
        </w:rPr>
        <w:t>(</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 xml:space="preserve"> </w:t>
      </w:r>
      <w:proofErr w:type="spellStart"/>
      <w:r w:rsidRPr="0029723B">
        <w:rPr>
          <w:rFonts w:ascii="Courier New" w:eastAsia="Times New Roman" w:hAnsi="Courier New" w:cs="Courier New"/>
          <w:color w:val="000000"/>
          <w:lang w:val="en-IN" w:eastAsia="en-GB"/>
        </w:rPr>
        <w:t>emailRequestDto</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r>
      <w:r w:rsidRPr="0029723B">
        <w:rPr>
          <w:rFonts w:ascii="Courier New" w:eastAsia="Times New Roman" w:hAnsi="Courier New" w:cs="Courier New"/>
          <w:color w:val="000000"/>
          <w:lang w:val="en-IN" w:eastAsia="en-GB"/>
        </w:rPr>
        <w:br/>
        <w:t xml:space="preserve">    @GetMapping(</w:t>
      </w:r>
      <w:r w:rsidRPr="0029723B">
        <w:rPr>
          <w:rFonts w:ascii="Courier New" w:eastAsia="Times New Roman" w:hAnsi="Courier New" w:cs="Courier New"/>
          <w:b/>
          <w:bCs/>
          <w:color w:val="008000"/>
          <w:lang w:val="en-IN" w:eastAsia="en-GB"/>
        </w:rPr>
        <w:t>"/get"</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proofErr w:type="spellStart"/>
      <w:r w:rsidRPr="0029723B">
        <w:rPr>
          <w:rFonts w:ascii="Courier New" w:eastAsia="Times New Roman" w:hAnsi="Courier New" w:cs="Courier New"/>
          <w:color w:val="000000"/>
          <w:lang w:val="en-IN" w:eastAsia="en-GB"/>
        </w:rPr>
        <w:t>ResponseEntity</w:t>
      </w:r>
      <w:proofErr w:type="spellEnd"/>
      <w:r w:rsidRPr="0029723B">
        <w:rPr>
          <w:rFonts w:ascii="Courier New" w:eastAsia="Times New Roman" w:hAnsi="Courier New" w:cs="Courier New"/>
          <w:color w:val="000000"/>
          <w:lang w:val="en-IN" w:eastAsia="en-GB"/>
        </w:rPr>
        <w:t xml:space="preserve">&lt;String&gt; </w:t>
      </w:r>
      <w:proofErr w:type="spellStart"/>
      <w:r w:rsidRPr="0029723B">
        <w:rPr>
          <w:rFonts w:ascii="Courier New" w:eastAsia="Times New Roman" w:hAnsi="Courier New" w:cs="Courier New"/>
          <w:color w:val="000000"/>
          <w:lang w:val="en-IN" w:eastAsia="en-GB"/>
        </w:rPr>
        <w:t>getEmail</w:t>
      </w:r>
      <w:proofErr w:type="spellEnd"/>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w:t>
      </w:r>
    </w:p>
    <w:p w14:paraId="1BF1E8E3" w14:textId="77777777" w:rsid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p>
    <w:p w14:paraId="39FCA3CA" w14:textId="1DEA1303" w:rsidR="0029723B" w:rsidRPr="0029723B" w:rsidRDefault="0029723B" w:rsidP="00297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9723B">
        <w:rPr>
          <w:rFonts w:ascii="Courier New" w:eastAsia="Times New Roman" w:hAnsi="Courier New" w:cs="Courier New"/>
          <w:b/>
          <w:bCs/>
          <w:color w:val="000080"/>
          <w:lang w:val="en-IN" w:eastAsia="en-GB"/>
        </w:rPr>
        <w:t>feign</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r w:rsidRPr="0029723B">
        <w:rPr>
          <w:rFonts w:ascii="Courier New" w:eastAsia="Times New Roman" w:hAnsi="Courier New" w:cs="Courier New"/>
          <w:b/>
          <w:bCs/>
          <w:color w:val="000080"/>
          <w:lang w:val="en-IN" w:eastAsia="en-GB"/>
        </w:rPr>
        <w:t>url</w:t>
      </w:r>
      <w:r w:rsidRPr="0029723B">
        <w:rPr>
          <w:rFonts w:ascii="Courier New" w:eastAsia="Times New Roman" w:hAnsi="Courier New" w:cs="Courier New"/>
          <w:color w:val="000000"/>
          <w:lang w:val="en-IN" w:eastAsia="en-GB"/>
        </w:rPr>
        <w:t>:</w:t>
      </w:r>
      <w:r w:rsidRPr="0029723B">
        <w:rPr>
          <w:rFonts w:ascii="Courier New" w:eastAsia="Times New Roman" w:hAnsi="Courier New" w:cs="Courier New"/>
          <w:color w:val="000000"/>
          <w:lang w:val="en-IN" w:eastAsia="en-GB"/>
        </w:rPr>
        <w:br/>
        <w:t xml:space="preserve">      </w:t>
      </w:r>
      <w:r w:rsidRPr="0029723B">
        <w:rPr>
          <w:rFonts w:ascii="Courier New" w:eastAsia="Times New Roman" w:hAnsi="Courier New" w:cs="Courier New"/>
          <w:b/>
          <w:bCs/>
          <w:color w:val="000080"/>
          <w:lang w:val="en-IN" w:eastAsia="en-GB"/>
        </w:rPr>
        <w:t>email</w:t>
      </w:r>
      <w:r w:rsidRPr="0029723B">
        <w:rPr>
          <w:rFonts w:ascii="Courier New" w:eastAsia="Times New Roman" w:hAnsi="Courier New" w:cs="Courier New"/>
          <w:color w:val="000000"/>
          <w:lang w:val="en-IN" w:eastAsia="en-GB"/>
        </w:rPr>
        <w:t>: http://localhost:</w:t>
      </w:r>
      <w:r w:rsidRPr="0029723B">
        <w:t xml:space="preserve"> </w:t>
      </w:r>
      <w:r w:rsidRPr="001445BD">
        <w:rPr>
          <w:rFonts w:ascii="Courier New" w:eastAsia="Times New Roman" w:hAnsi="Courier New" w:cs="Courier New"/>
          <w:b/>
          <w:bCs/>
          <w:color w:val="FF0000"/>
          <w:lang w:val="en-IN" w:eastAsia="en-GB"/>
        </w:rPr>
        <w:t>8301</w:t>
      </w:r>
      <w:r w:rsidRPr="0029723B">
        <w:rPr>
          <w:rFonts w:ascii="Courier New" w:eastAsia="Times New Roman" w:hAnsi="Courier New" w:cs="Courier New"/>
          <w:color w:val="000000"/>
          <w:lang w:val="en-IN" w:eastAsia="en-GB"/>
        </w:rPr>
        <w:t>/email-service</w:t>
      </w:r>
    </w:p>
    <w:p w14:paraId="7B91C5ED" w14:textId="77777777" w:rsidR="0029723B" w:rsidRDefault="0029723B" w:rsidP="004C63C7"/>
    <w:p w14:paraId="195A92A6" w14:textId="14373E88" w:rsidR="0029723B" w:rsidRDefault="0029723B" w:rsidP="004C63C7">
      <w:r>
        <w:t xml:space="preserve">But here also we are </w:t>
      </w:r>
      <w:r w:rsidR="001445BD">
        <w:t>using</w:t>
      </w:r>
      <w:r>
        <w:t xml:space="preserve"> specif</w:t>
      </w:r>
      <w:r w:rsidR="001445BD">
        <w:t>ic</w:t>
      </w:r>
      <w:r>
        <w:t xml:space="preserve"> port 8301, while calling</w:t>
      </w:r>
      <w:r w:rsidR="001445BD">
        <w:t xml:space="preserve"> email service</w:t>
      </w:r>
    </w:p>
    <w:p w14:paraId="00B7B9F8" w14:textId="77777777" w:rsidR="0029723B" w:rsidRDefault="0029723B" w:rsidP="004C63C7"/>
    <w:p w14:paraId="1C31303E" w14:textId="77777777" w:rsidR="0029723B" w:rsidRDefault="0029723B" w:rsidP="004C63C7"/>
    <w:p w14:paraId="7BB995FB" w14:textId="77777777" w:rsidR="0029723B" w:rsidRDefault="0029723B" w:rsidP="004C63C7"/>
    <w:p w14:paraId="4FAAFE75" w14:textId="6722C9CC" w:rsidR="0029723B" w:rsidRDefault="0029723B" w:rsidP="00250D2D">
      <w:pPr>
        <w:spacing w:after="0"/>
      </w:pPr>
      <w:proofErr w:type="spellStart"/>
      <w:proofErr w:type="gramStart"/>
      <w:r>
        <w:t>Lets</w:t>
      </w:r>
      <w:proofErr w:type="spellEnd"/>
      <w:proofErr w:type="gramEnd"/>
      <w:r>
        <w:t xml:space="preserve"> Take a Scenario, each services </w:t>
      </w:r>
      <w:proofErr w:type="gramStart"/>
      <w:r>
        <w:t>has</w:t>
      </w:r>
      <w:proofErr w:type="gramEnd"/>
      <w:r>
        <w:t xml:space="preserve"> 3 nodes, running on below ports</w:t>
      </w:r>
    </w:p>
    <w:tbl>
      <w:tblPr>
        <w:tblStyle w:val="TableGrid"/>
        <w:tblW w:w="0" w:type="auto"/>
        <w:tblLook w:val="04A0" w:firstRow="1" w:lastRow="0" w:firstColumn="1" w:lastColumn="0" w:noHBand="0" w:noVBand="1"/>
      </w:tblPr>
      <w:tblGrid>
        <w:gridCol w:w="2768"/>
        <w:gridCol w:w="4166"/>
      </w:tblGrid>
      <w:tr w:rsidR="00250D2D" w14:paraId="4DE951DF" w14:textId="77777777" w:rsidTr="00250D2D">
        <w:tc>
          <w:tcPr>
            <w:tcW w:w="2768" w:type="dxa"/>
            <w:shd w:val="clear" w:color="auto" w:fill="D9D9D9" w:themeFill="background1" w:themeFillShade="D9"/>
          </w:tcPr>
          <w:p w14:paraId="6DA47FA0" w14:textId="21D5FE19" w:rsidR="00250D2D" w:rsidRPr="00250D2D" w:rsidRDefault="00250D2D" w:rsidP="00250D2D">
            <w:pPr>
              <w:jc w:val="center"/>
              <w:rPr>
                <w:b/>
                <w:bCs/>
              </w:rPr>
            </w:pPr>
            <w:r w:rsidRPr="00250D2D">
              <w:rPr>
                <w:b/>
                <w:bCs/>
              </w:rPr>
              <w:t>Employee Services</w:t>
            </w:r>
          </w:p>
        </w:tc>
        <w:tc>
          <w:tcPr>
            <w:tcW w:w="4166" w:type="dxa"/>
            <w:shd w:val="clear" w:color="auto" w:fill="D9D9D9" w:themeFill="background1" w:themeFillShade="D9"/>
          </w:tcPr>
          <w:p w14:paraId="5AC118C1" w14:textId="0009D4EA" w:rsidR="00250D2D" w:rsidRPr="00250D2D" w:rsidRDefault="00250D2D" w:rsidP="00250D2D">
            <w:pPr>
              <w:jc w:val="center"/>
              <w:rPr>
                <w:b/>
                <w:bCs/>
              </w:rPr>
            </w:pPr>
            <w:r w:rsidRPr="00250D2D">
              <w:rPr>
                <w:b/>
                <w:bCs/>
              </w:rPr>
              <w:t>Email Service</w:t>
            </w:r>
          </w:p>
        </w:tc>
      </w:tr>
      <w:tr w:rsidR="00250D2D" w14:paraId="024E5497" w14:textId="77777777" w:rsidTr="00250D2D">
        <w:tc>
          <w:tcPr>
            <w:tcW w:w="2768" w:type="dxa"/>
          </w:tcPr>
          <w:p w14:paraId="2BC2AAFF" w14:textId="3395BD39" w:rsidR="00250D2D" w:rsidRDefault="00250D2D" w:rsidP="00250D2D">
            <w:pPr>
              <w:pStyle w:val="ListParagraph"/>
              <w:numPr>
                <w:ilvl w:val="0"/>
                <w:numId w:val="59"/>
              </w:numPr>
            </w:pPr>
            <w:hyperlink r:id="rId81" w:history="1">
              <w:r w:rsidRPr="00824212">
                <w:rPr>
                  <w:rStyle w:val="Hyperlink"/>
                </w:rPr>
                <w:t>http://localhost:8201</w:t>
              </w:r>
            </w:hyperlink>
          </w:p>
          <w:p w14:paraId="5E43E24C" w14:textId="455FBF54" w:rsidR="00250D2D" w:rsidRDefault="00250D2D" w:rsidP="00250D2D">
            <w:pPr>
              <w:pStyle w:val="ListParagraph"/>
              <w:numPr>
                <w:ilvl w:val="0"/>
                <w:numId w:val="59"/>
              </w:numPr>
            </w:pPr>
            <w:hyperlink r:id="rId82" w:history="1">
              <w:r w:rsidRPr="00824212">
                <w:rPr>
                  <w:rStyle w:val="Hyperlink"/>
                </w:rPr>
                <w:t>http://localhost:8202</w:t>
              </w:r>
            </w:hyperlink>
          </w:p>
          <w:p w14:paraId="0AF6BAC5" w14:textId="7DEBE883" w:rsidR="00250D2D" w:rsidRDefault="00250D2D" w:rsidP="00250D2D">
            <w:pPr>
              <w:pStyle w:val="ListParagraph"/>
              <w:numPr>
                <w:ilvl w:val="0"/>
                <w:numId w:val="59"/>
              </w:numPr>
            </w:pPr>
            <w:r w:rsidRPr="00250D2D">
              <w:t>http://localhost:8203</w:t>
            </w:r>
          </w:p>
        </w:tc>
        <w:tc>
          <w:tcPr>
            <w:tcW w:w="4166" w:type="dxa"/>
          </w:tcPr>
          <w:p w14:paraId="51888E2D" w14:textId="70C4DE6A" w:rsidR="00250D2D" w:rsidRDefault="00250D2D" w:rsidP="00250D2D">
            <w:pPr>
              <w:pStyle w:val="ListParagraph"/>
              <w:numPr>
                <w:ilvl w:val="0"/>
                <w:numId w:val="61"/>
              </w:numPr>
            </w:pPr>
            <w:hyperlink r:id="rId83" w:history="1">
              <w:r w:rsidRPr="00824212">
                <w:rPr>
                  <w:rStyle w:val="Hyperlink"/>
                </w:rPr>
                <w:t>http://localhost:8301</w:t>
              </w:r>
            </w:hyperlink>
          </w:p>
          <w:p w14:paraId="07D757F8" w14:textId="2CF47E21" w:rsidR="00250D2D" w:rsidRDefault="00250D2D" w:rsidP="00250D2D">
            <w:pPr>
              <w:pStyle w:val="ListParagraph"/>
              <w:numPr>
                <w:ilvl w:val="0"/>
                <w:numId w:val="61"/>
              </w:numPr>
            </w:pPr>
            <w:hyperlink r:id="rId84" w:history="1">
              <w:r w:rsidRPr="00824212">
                <w:rPr>
                  <w:rStyle w:val="Hyperlink"/>
                </w:rPr>
                <w:t>http://localhost:8302</w:t>
              </w:r>
            </w:hyperlink>
          </w:p>
          <w:p w14:paraId="3667DA7A" w14:textId="02300909" w:rsidR="00250D2D" w:rsidRDefault="00250D2D" w:rsidP="00250D2D">
            <w:pPr>
              <w:pStyle w:val="ListParagraph"/>
              <w:numPr>
                <w:ilvl w:val="0"/>
                <w:numId w:val="61"/>
              </w:numPr>
            </w:pPr>
            <w:r w:rsidRPr="00250D2D">
              <w:t>http://localhost:8303</w:t>
            </w:r>
          </w:p>
        </w:tc>
      </w:tr>
    </w:tbl>
    <w:p w14:paraId="355AECCB" w14:textId="77777777" w:rsidR="00250D2D" w:rsidRDefault="00250D2D" w:rsidP="00250D2D"/>
    <w:p w14:paraId="77680957" w14:textId="73092881" w:rsidR="00795A07" w:rsidRDefault="00795A07" w:rsidP="00250D2D">
      <w:r>
        <w:t xml:space="preserve">Now Which URL </w:t>
      </w:r>
      <w:r w:rsidR="00F0023D">
        <w:t>&amp;</w:t>
      </w:r>
      <w:r>
        <w:t xml:space="preserve"> Port you will hit from Employee Services.</w:t>
      </w:r>
    </w:p>
    <w:p w14:paraId="2EC87D0E" w14:textId="77777777" w:rsidR="00F0023D" w:rsidRDefault="00F0023D" w:rsidP="00250D2D"/>
    <w:p w14:paraId="2AB33F78" w14:textId="5BBF83A6" w:rsidR="00F0023D" w:rsidRDefault="00F0023D" w:rsidP="00250D2D">
      <w:pPr>
        <w:rPr>
          <w:rFonts w:cs="Segoe UI"/>
          <w:color w:val="0D0D0D"/>
          <w:shd w:val="clear" w:color="auto" w:fill="FFFFFF"/>
        </w:rPr>
      </w:pPr>
      <w:r>
        <w:rPr>
          <w:rFonts w:cs="Segoe UI"/>
          <w:color w:val="222222"/>
          <w:shd w:val="clear" w:color="auto" w:fill="FFFFFF"/>
        </w:rPr>
        <w:t xml:space="preserve">Generally, in these scenarios, we use a </w:t>
      </w:r>
      <w:r w:rsidRPr="002A40C3">
        <w:rPr>
          <w:rFonts w:cs="Segoe UI"/>
          <w:b/>
          <w:bCs/>
          <w:color w:val="222222"/>
          <w:shd w:val="clear" w:color="auto" w:fill="FFFFFF"/>
        </w:rPr>
        <w:t>load balancer</w:t>
      </w:r>
      <w:r w:rsidR="002A40C3">
        <w:rPr>
          <w:rFonts w:cs="Segoe UI"/>
          <w:color w:val="222222"/>
          <w:shd w:val="clear" w:color="auto" w:fill="FFFFFF"/>
        </w:rPr>
        <w:t xml:space="preserve">. </w:t>
      </w:r>
      <w:r w:rsidR="002A40C3">
        <w:rPr>
          <w:rFonts w:cs="Segoe UI"/>
          <w:color w:val="0D0D0D"/>
          <w:shd w:val="clear" w:color="auto" w:fill="FFFFFF"/>
        </w:rPr>
        <w:t xml:space="preserve">So instead of directly accessing each node </w:t>
      </w:r>
      <w:proofErr w:type="spellStart"/>
      <w:r w:rsidR="002A40C3">
        <w:rPr>
          <w:rFonts w:cs="Segoe UI"/>
          <w:color w:val="0D0D0D"/>
          <w:shd w:val="clear" w:color="auto" w:fill="FFFFFF"/>
        </w:rPr>
        <w:t>url</w:t>
      </w:r>
      <w:proofErr w:type="spellEnd"/>
      <w:r w:rsidR="002A40C3">
        <w:rPr>
          <w:rFonts w:cs="Segoe UI"/>
          <w:color w:val="0D0D0D"/>
          <w:shd w:val="clear" w:color="auto" w:fill="FFFFFF"/>
        </w:rPr>
        <w:t>, we will configure 3 nodes with the load balancer, which then forwards our requests to the appropriate URL.</w:t>
      </w:r>
    </w:p>
    <w:p w14:paraId="15441C3D" w14:textId="77777777" w:rsidR="002A40C3" w:rsidRDefault="002A40C3" w:rsidP="00250D2D">
      <w:pPr>
        <w:rPr>
          <w:rFonts w:cs="Segoe UI"/>
          <w:color w:val="0D0D0D"/>
          <w:shd w:val="clear" w:color="auto" w:fill="FFFFFF"/>
        </w:rPr>
      </w:pPr>
    </w:p>
    <w:p w14:paraId="46900B7D" w14:textId="7BF3AB42" w:rsidR="002A40C3" w:rsidRPr="002A40C3" w:rsidRDefault="002A40C3" w:rsidP="00250D2D">
      <w:pPr>
        <w:rPr>
          <w:rStyle w:val="BlueSyntaxChar"/>
        </w:rPr>
      </w:pPr>
      <w:r>
        <w:rPr>
          <w:rFonts w:cs="Segoe UI"/>
          <w:color w:val="0D0D0D"/>
          <w:shd w:val="clear" w:color="auto" w:fill="FFFFFF"/>
        </w:rPr>
        <w:t xml:space="preserve">But if Load increases, you want to Bootup 100 nodes, assigning port numbers &amp; </w:t>
      </w:r>
      <w:r w:rsidRPr="002A40C3">
        <w:rPr>
          <w:rFonts w:cs="Segoe UI"/>
          <w:color w:val="0D0D0D"/>
          <w:shd w:val="clear" w:color="auto" w:fill="FFFFFF"/>
        </w:rPr>
        <w:t>manually updating the server node details in load balancer configuration is error-prone and tedious</w:t>
      </w:r>
      <w:r>
        <w:rPr>
          <w:rFonts w:cs="Segoe UI"/>
          <w:color w:val="0D0D0D"/>
          <w:shd w:val="clear" w:color="auto" w:fill="FFFFFF"/>
        </w:rPr>
        <w:t xml:space="preserve">. Here it comes </w:t>
      </w:r>
      <w:r w:rsidRPr="002A40C3">
        <w:rPr>
          <w:rStyle w:val="BlueSyntaxChar"/>
        </w:rPr>
        <w:t>Netflix Eureka Server.</w:t>
      </w:r>
    </w:p>
    <w:p w14:paraId="214BF5CF" w14:textId="77777777" w:rsidR="002A40C3" w:rsidRDefault="002A40C3" w:rsidP="00250D2D">
      <w:pPr>
        <w:rPr>
          <w:rFonts w:cs="Segoe UI"/>
          <w:color w:val="0D0D0D"/>
          <w:shd w:val="clear" w:color="auto" w:fill="FFFFFF"/>
        </w:rPr>
      </w:pPr>
    </w:p>
    <w:p w14:paraId="7ECDE61F" w14:textId="3E664EC7" w:rsidR="002A40C3" w:rsidRDefault="002A40C3" w:rsidP="00250D2D">
      <w:pPr>
        <w:rPr>
          <w:rFonts w:cs="Segoe UI"/>
          <w:color w:val="0D0D0D"/>
          <w:shd w:val="clear" w:color="auto" w:fill="FFFFFF"/>
        </w:rPr>
      </w:pPr>
      <w:r w:rsidRPr="002A40C3">
        <w:rPr>
          <w:rFonts w:cs="Segoe UI"/>
          <w:color w:val="0D0D0D"/>
          <w:shd w:val="clear" w:color="auto" w:fill="FFFFFF"/>
        </w:rPr>
        <w:t xml:space="preserve">We can use Netflix Eureka Server to create a Service Registry and make our microservices as Eureka Clients so that as soon as </w:t>
      </w:r>
      <w:r w:rsidRPr="002A40C3">
        <w:rPr>
          <w:rStyle w:val="BlueSyntaxChar"/>
        </w:rPr>
        <w:t>we start a microservice it will get registered with Eureka Server automatically</w:t>
      </w:r>
      <w:r w:rsidRPr="002A40C3">
        <w:rPr>
          <w:rFonts w:cs="Segoe UI"/>
          <w:color w:val="0D0D0D"/>
          <w:shd w:val="clear" w:color="auto" w:fill="FFFFFF"/>
        </w:rPr>
        <w:t xml:space="preserve"> with a </w:t>
      </w:r>
      <w:r w:rsidRPr="002A40C3">
        <w:rPr>
          <w:rFonts w:cs="Segoe UI"/>
          <w:b/>
          <w:bCs/>
          <w:color w:val="0D0D0D"/>
          <w:shd w:val="clear" w:color="auto" w:fill="FFFFFF"/>
        </w:rPr>
        <w:t>logical Service ID</w:t>
      </w:r>
      <w:r>
        <w:rPr>
          <w:rFonts w:cs="Segoe UI"/>
          <w:b/>
          <w:bCs/>
          <w:color w:val="0D0D0D"/>
          <w:shd w:val="clear" w:color="auto" w:fill="FFFFFF"/>
        </w:rPr>
        <w:t>(employee-service, email-service )</w:t>
      </w:r>
    </w:p>
    <w:p w14:paraId="1AD6A210" w14:textId="77777777" w:rsidR="002A40C3" w:rsidRDefault="002A40C3" w:rsidP="00250D2D"/>
    <w:p w14:paraId="354C17A2" w14:textId="77777777" w:rsidR="00081C83" w:rsidRDefault="00081C83" w:rsidP="00250D2D"/>
    <w:p w14:paraId="53D245C7" w14:textId="77777777" w:rsidR="00081C83" w:rsidRPr="00081C83" w:rsidRDefault="00081C83" w:rsidP="00081C83">
      <w:pPr>
        <w:pStyle w:val="Heading1"/>
      </w:pPr>
      <w:r w:rsidRPr="00081C83">
        <w:t>SpringBoot Unit Testing Guide</w:t>
      </w:r>
    </w:p>
    <w:p w14:paraId="7ED3059B" w14:textId="77777777" w:rsidR="00081C83" w:rsidRDefault="00081C83" w:rsidP="00081C83">
      <w:pPr>
        <w:pStyle w:val="Heading2"/>
      </w:pPr>
      <w:r>
        <w:t>1.Spring Boot Unit Testing with Mockito</w:t>
      </w:r>
    </w:p>
    <w:p w14:paraId="008B17BA"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Unit testing is a critical part of developing robust Spring Boot applications. In this tutorial, I'll show you how to write effective unit tests for all layers of your application (Controller, Service, and Repository) using JUnit 5 and Mockito.</w:t>
      </w:r>
    </w:p>
    <w:p w14:paraId="7319FD2E"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Style w:val="Emphasis"/>
          <w:rFonts w:ascii="-apple-system" w:eastAsiaTheme="majorEastAsia" w:hAnsi="-apple-system"/>
          <w:color w:val="1F2328"/>
        </w:rPr>
        <w:t>Methodology: Pure Unit Testing</w:t>
      </w:r>
    </w:p>
    <w:p w14:paraId="4712B9E9" w14:textId="77777777" w:rsidR="00081C83" w:rsidRDefault="00081C83" w:rsidP="00081C83">
      <w:pPr>
        <w:numPr>
          <w:ilvl w:val="0"/>
          <w:numId w:val="62"/>
        </w:numPr>
        <w:shd w:val="clear" w:color="auto" w:fill="FFFFFF"/>
        <w:spacing w:beforeAutospacing="1" w:after="0" w:afterAutospacing="1" w:line="240" w:lineRule="auto"/>
        <w:rPr>
          <w:rFonts w:ascii="-apple-system" w:hAnsi="-apple-system"/>
          <w:color w:val="1F2328"/>
        </w:rPr>
      </w:pPr>
      <w:r>
        <w:rPr>
          <w:rFonts w:ascii="-apple-system" w:hAnsi="-apple-system"/>
          <w:color w:val="1F2328"/>
        </w:rPr>
        <w:t>Mocks dependencies using </w:t>
      </w:r>
      <w:r>
        <w:rPr>
          <w:rStyle w:val="HTMLCode"/>
          <w:rFonts w:ascii="Menlo" w:eastAsiaTheme="majorEastAsia" w:hAnsi="Menlo" w:cs="Menlo"/>
          <w:color w:val="1F2328"/>
        </w:rPr>
        <w:t>@Mock</w:t>
      </w:r>
      <w:r>
        <w:rPr>
          <w:rFonts w:ascii="-apple-system" w:hAnsi="-apple-system"/>
          <w:color w:val="1F2328"/>
        </w:rPr>
        <w:t> (Mockito).</w:t>
      </w:r>
    </w:p>
    <w:p w14:paraId="3472E9C0" w14:textId="77777777" w:rsidR="00081C83" w:rsidRDefault="00081C83" w:rsidP="00081C83">
      <w:pPr>
        <w:numPr>
          <w:ilvl w:val="0"/>
          <w:numId w:val="62"/>
        </w:numPr>
        <w:shd w:val="clear" w:color="auto" w:fill="FFFFFF"/>
        <w:spacing w:after="0" w:afterAutospacing="1" w:line="240" w:lineRule="auto"/>
        <w:rPr>
          <w:rFonts w:ascii="-apple-system" w:hAnsi="-apple-system"/>
          <w:color w:val="1F2328"/>
        </w:rPr>
      </w:pPr>
      <w:r>
        <w:rPr>
          <w:rFonts w:ascii="-apple-system" w:hAnsi="-apple-system"/>
          <w:color w:val="1F2328"/>
        </w:rPr>
        <w:t>Injects the controller manually using </w:t>
      </w:r>
      <w:r>
        <w:rPr>
          <w:rStyle w:val="HTMLCode"/>
          <w:rFonts w:ascii="Menlo" w:eastAsiaTheme="majorEastAsia" w:hAnsi="Menlo" w:cs="Menlo"/>
          <w:color w:val="1F2328"/>
        </w:rPr>
        <w:t>@InjectMocks</w:t>
      </w:r>
      <w:r>
        <w:rPr>
          <w:rFonts w:ascii="-apple-system" w:hAnsi="-apple-system"/>
          <w:color w:val="1F2328"/>
        </w:rPr>
        <w:t>.</w:t>
      </w:r>
    </w:p>
    <w:p w14:paraId="377E36E1" w14:textId="77777777" w:rsidR="00081C83" w:rsidRDefault="00081C83" w:rsidP="00081C83">
      <w:pPr>
        <w:numPr>
          <w:ilvl w:val="0"/>
          <w:numId w:val="62"/>
        </w:numPr>
        <w:shd w:val="clear" w:color="auto" w:fill="FFFFFF"/>
        <w:spacing w:after="0" w:afterAutospacing="1" w:line="240" w:lineRule="auto"/>
        <w:rPr>
          <w:rFonts w:ascii="-apple-system" w:hAnsi="-apple-system"/>
          <w:color w:val="1F2328"/>
        </w:rPr>
      </w:pPr>
      <w:r>
        <w:rPr>
          <w:rFonts w:ascii="-apple-system" w:hAnsi="-apple-system"/>
          <w:color w:val="1F2328"/>
        </w:rPr>
        <w:t>Uses </w:t>
      </w:r>
      <w:proofErr w:type="spellStart"/>
      <w:r>
        <w:rPr>
          <w:rStyle w:val="HTMLCode"/>
          <w:rFonts w:ascii="Menlo" w:eastAsiaTheme="majorEastAsia" w:hAnsi="Menlo" w:cs="Menlo"/>
          <w:color w:val="1F2328"/>
        </w:rPr>
        <w:t>MockMvcBuilders.standaloneSetup</w:t>
      </w:r>
      <w:proofErr w:type="spellEnd"/>
      <w:r>
        <w:rPr>
          <w:rStyle w:val="HTMLCode"/>
          <w:rFonts w:ascii="Menlo" w:eastAsiaTheme="majorEastAsia" w:hAnsi="Menlo" w:cs="Menlo"/>
          <w:color w:val="1F2328"/>
        </w:rPr>
        <w:t>()</w:t>
      </w:r>
      <w:r>
        <w:rPr>
          <w:rFonts w:ascii="-apple-system" w:hAnsi="-apple-system"/>
          <w:color w:val="1F2328"/>
        </w:rPr>
        <w:t> to test the controller in isolation.</w:t>
      </w:r>
    </w:p>
    <w:p w14:paraId="000C1E33" w14:textId="77777777" w:rsidR="00081C83" w:rsidRDefault="00081C83" w:rsidP="00081C83">
      <w:pPr>
        <w:numPr>
          <w:ilvl w:val="0"/>
          <w:numId w:val="62"/>
        </w:numPr>
        <w:shd w:val="clear" w:color="auto" w:fill="FFFFFF"/>
        <w:spacing w:before="60" w:after="100" w:afterAutospacing="1" w:line="240" w:lineRule="auto"/>
        <w:rPr>
          <w:rFonts w:ascii="-apple-system" w:hAnsi="-apple-system"/>
          <w:color w:val="1F2328"/>
        </w:rPr>
      </w:pPr>
      <w:r>
        <w:rPr>
          <w:rFonts w:ascii="-apple-system" w:hAnsi="-apple-system"/>
          <w:color w:val="1F2328"/>
        </w:rPr>
        <w:t>Does not load Spring Context → faster test execution.</w:t>
      </w:r>
    </w:p>
    <w:p w14:paraId="6BEF3070"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Style w:val="Emphasis"/>
          <w:rFonts w:ascii="Apple Color Emoji" w:eastAsiaTheme="majorEastAsia" w:hAnsi="Apple Color Emoji" w:cs="Apple Color Emoji"/>
          <w:color w:val="1F2328"/>
        </w:rPr>
        <w:t>🧰</w:t>
      </w:r>
      <w:r>
        <w:rPr>
          <w:rStyle w:val="Emphasis"/>
          <w:rFonts w:ascii="-apple-system" w:eastAsiaTheme="majorEastAsia" w:hAnsi="-apple-system"/>
          <w:color w:val="1F2328"/>
        </w:rPr>
        <w:t xml:space="preserve"> Best for:</w:t>
      </w:r>
    </w:p>
    <w:p w14:paraId="52223572" w14:textId="77777777" w:rsidR="00081C83" w:rsidRDefault="00081C83" w:rsidP="00081C83">
      <w:pPr>
        <w:numPr>
          <w:ilvl w:val="0"/>
          <w:numId w:val="63"/>
        </w:numPr>
        <w:shd w:val="clear" w:color="auto" w:fill="FFFFFF"/>
        <w:spacing w:before="100" w:beforeAutospacing="1" w:after="100" w:afterAutospacing="1" w:line="240" w:lineRule="auto"/>
        <w:rPr>
          <w:rFonts w:ascii="-apple-system" w:hAnsi="-apple-system"/>
          <w:color w:val="1F2328"/>
        </w:rPr>
      </w:pPr>
      <w:r>
        <w:rPr>
          <w:rFonts w:ascii="-apple-system" w:hAnsi="-apple-system"/>
          <w:color w:val="1F2328"/>
        </w:rPr>
        <w:lastRenderedPageBreak/>
        <w:t>Testing controller logic or small service classes in complete isolation.</w:t>
      </w:r>
    </w:p>
    <w:p w14:paraId="0569282A" w14:textId="77777777" w:rsidR="00081C83" w:rsidRDefault="00081C83" w:rsidP="00081C83">
      <w:pPr>
        <w:numPr>
          <w:ilvl w:val="0"/>
          <w:numId w:val="63"/>
        </w:numPr>
        <w:shd w:val="clear" w:color="auto" w:fill="FFFFFF"/>
        <w:spacing w:before="60" w:after="100" w:afterAutospacing="1" w:line="240" w:lineRule="auto"/>
        <w:rPr>
          <w:rFonts w:ascii="-apple-system" w:hAnsi="-apple-system"/>
          <w:color w:val="1F2328"/>
        </w:rPr>
      </w:pPr>
      <w:r>
        <w:rPr>
          <w:rFonts w:ascii="-apple-system" w:hAnsi="-apple-system"/>
          <w:color w:val="1F2328"/>
        </w:rPr>
        <w:t>Fast, lightweight tests without Spring Boot overhead.</w:t>
      </w:r>
    </w:p>
    <w:p w14:paraId="2E368D41"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Setup and Dependencies</w:t>
      </w:r>
    </w:p>
    <w:p w14:paraId="7DD5C0B7" w14:textId="77777777" w:rsidR="00081C83" w:rsidRDefault="00081C83" w:rsidP="00081C83">
      <w:pPr>
        <w:pStyle w:val="NormalWeb"/>
        <w:shd w:val="clear" w:color="auto" w:fill="FFFFFF"/>
        <w:spacing w:before="0" w:beforeAutospacing="0" w:after="0" w:afterAutospacing="0"/>
        <w:rPr>
          <w:rFonts w:ascii="-apple-system" w:hAnsi="-apple-system"/>
          <w:color w:val="1F2328"/>
        </w:rPr>
      </w:pPr>
      <w:r>
        <w:rPr>
          <w:rFonts w:ascii="-apple-system" w:hAnsi="-apple-system"/>
          <w:color w:val="1F2328"/>
        </w:rPr>
        <w:t>First, ensure you have the necessary dependencies in your </w:t>
      </w:r>
      <w:r>
        <w:rPr>
          <w:rStyle w:val="HTMLCode"/>
          <w:rFonts w:ascii="Menlo" w:eastAsiaTheme="majorEastAsia" w:hAnsi="Menlo" w:cs="Menlo"/>
          <w:color w:val="1F2328"/>
        </w:rPr>
        <w:t>pom.xml</w:t>
      </w:r>
      <w:r>
        <w:rPr>
          <w:rFonts w:ascii="-apple-system" w:hAnsi="-apple-system"/>
          <w:color w:val="1F2328"/>
        </w:rPr>
        <w:t>:</w:t>
      </w:r>
    </w:p>
    <w:p w14:paraId="0C4F1EF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5263FEE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gramStart"/>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roofErr w:type="spellStart"/>
      <w:r>
        <w:rPr>
          <w:rStyle w:val="pl-c1"/>
          <w:rFonts w:ascii="Menlo" w:eastAsiaTheme="majorEastAsia" w:hAnsi="Menlo" w:cs="Menlo"/>
          <w:color w:val="0550AE"/>
        </w:rPr>
        <w:t>org.springframework.boot</w:t>
      </w:r>
      <w:proofErr w:type="spellEnd"/>
      <w:proofErr w:type="gramEnd"/>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
    <w:p w14:paraId="6137234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&gt;spring-boot-test&lt;/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w:t>
      </w:r>
    </w:p>
    <w:p w14:paraId="1B517DE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&lt;scope&gt;test&lt;/scope&gt;</w:t>
      </w:r>
    </w:p>
    <w:p w14:paraId="20583E0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74510323" w14:textId="77777777" w:rsidR="00081C83" w:rsidRDefault="00081C83" w:rsidP="00081C83">
      <w:pPr>
        <w:pStyle w:val="HTMLPreformatted"/>
        <w:shd w:val="clear" w:color="auto" w:fill="F6F8FA"/>
        <w:rPr>
          <w:rFonts w:ascii="Menlo" w:hAnsi="Menlo" w:cs="Menlo"/>
          <w:color w:val="1F2328"/>
        </w:rPr>
      </w:pPr>
    </w:p>
    <w:p w14:paraId="62F2391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01843BD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gramStart"/>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roofErr w:type="spellStart"/>
      <w:r>
        <w:rPr>
          <w:rStyle w:val="pl-c1"/>
          <w:rFonts w:ascii="Menlo" w:eastAsiaTheme="majorEastAsia" w:hAnsi="Menlo" w:cs="Menlo"/>
          <w:color w:val="0550AE"/>
        </w:rPr>
        <w:t>org.springframework.boot</w:t>
      </w:r>
      <w:proofErr w:type="spellEnd"/>
      <w:proofErr w:type="gramEnd"/>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
    <w:p w14:paraId="48F8417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&gt;spring-boot-test-autoconfigure&lt;/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w:t>
      </w:r>
    </w:p>
    <w:p w14:paraId="76F4E32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&lt;scope&gt;test&lt;/scope&gt;</w:t>
      </w:r>
    </w:p>
    <w:p w14:paraId="2BBA26F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1F7540E0" w14:textId="77777777" w:rsidR="00081C83" w:rsidRDefault="00081C83" w:rsidP="00081C83">
      <w:pPr>
        <w:pStyle w:val="HTMLPreformatted"/>
        <w:shd w:val="clear" w:color="auto" w:fill="F6F8FA"/>
        <w:rPr>
          <w:rFonts w:ascii="Menlo" w:hAnsi="Menlo" w:cs="Menlo"/>
          <w:color w:val="1F2328"/>
        </w:rPr>
      </w:pPr>
    </w:p>
    <w:p w14:paraId="704689D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5D24083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gramStart"/>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roofErr w:type="spellStart"/>
      <w:r>
        <w:rPr>
          <w:rStyle w:val="pl-c1"/>
          <w:rFonts w:ascii="Menlo" w:eastAsiaTheme="majorEastAsia" w:hAnsi="Menlo" w:cs="Menlo"/>
          <w:color w:val="0550AE"/>
        </w:rPr>
        <w:t>org.junit.jupiter</w:t>
      </w:r>
      <w:proofErr w:type="spellEnd"/>
      <w:proofErr w:type="gramEnd"/>
      <w:r>
        <w:rPr>
          <w:rStyle w:val="pl-c1"/>
          <w:rFonts w:ascii="Menlo" w:eastAsiaTheme="majorEastAsia" w:hAnsi="Menlo" w:cs="Menlo"/>
          <w:color w:val="0550AE"/>
        </w:rPr>
        <w:t>&lt;/</w:t>
      </w:r>
      <w:proofErr w:type="spellStart"/>
      <w:r>
        <w:rPr>
          <w:rStyle w:val="pl-c1"/>
          <w:rFonts w:ascii="Menlo" w:eastAsiaTheme="majorEastAsia" w:hAnsi="Menlo" w:cs="Menlo"/>
          <w:color w:val="0550AE"/>
        </w:rPr>
        <w:t>groupId</w:t>
      </w:r>
      <w:proofErr w:type="spellEnd"/>
      <w:r>
        <w:rPr>
          <w:rStyle w:val="pl-c1"/>
          <w:rFonts w:ascii="Menlo" w:eastAsiaTheme="majorEastAsia" w:hAnsi="Menlo" w:cs="Menlo"/>
          <w:color w:val="0550AE"/>
        </w:rPr>
        <w:t>&gt;</w:t>
      </w:r>
    </w:p>
    <w:p w14:paraId="4A5B84C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w:t>
      </w:r>
      <w:proofErr w:type="spellStart"/>
      <w:r>
        <w:rPr>
          <w:rStyle w:val="pl-c1"/>
          <w:rFonts w:ascii="Menlo" w:eastAsiaTheme="majorEastAsia" w:hAnsi="Menlo" w:cs="Menlo"/>
          <w:color w:val="0550AE"/>
        </w:rPr>
        <w:t>junit-jupiter</w:t>
      </w:r>
      <w:proofErr w:type="spellEnd"/>
      <w:r>
        <w:rPr>
          <w:rStyle w:val="pl-c1"/>
          <w:rFonts w:ascii="Menlo" w:eastAsiaTheme="majorEastAsia" w:hAnsi="Menlo" w:cs="Menlo"/>
          <w:color w:val="0550AE"/>
        </w:rPr>
        <w:t>&lt;/</w:t>
      </w:r>
      <w:proofErr w:type="spellStart"/>
      <w:r>
        <w:rPr>
          <w:rStyle w:val="pl-c1"/>
          <w:rFonts w:ascii="Menlo" w:eastAsiaTheme="majorEastAsia" w:hAnsi="Menlo" w:cs="Menlo"/>
          <w:color w:val="0550AE"/>
        </w:rPr>
        <w:t>artifactId</w:t>
      </w:r>
      <w:proofErr w:type="spellEnd"/>
      <w:r>
        <w:rPr>
          <w:rStyle w:val="pl-c1"/>
          <w:rFonts w:ascii="Menlo" w:eastAsiaTheme="majorEastAsia" w:hAnsi="Menlo" w:cs="Menlo"/>
          <w:color w:val="0550AE"/>
        </w:rPr>
        <w:t>&gt;</w:t>
      </w:r>
    </w:p>
    <w:p w14:paraId="3402015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&lt;version&gt;5.10.0&lt;/version&gt;</w:t>
      </w:r>
    </w:p>
    <w:p w14:paraId="4BF9424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&lt;scope&gt;test&lt;/scope&gt;</w:t>
      </w:r>
    </w:p>
    <w:p w14:paraId="3470DDC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&lt;/</w:t>
      </w:r>
      <w:r>
        <w:rPr>
          <w:rStyle w:val="pl-ent"/>
          <w:rFonts w:ascii="Menlo" w:hAnsi="Menlo" w:cs="Menlo"/>
          <w:color w:val="0550AE"/>
        </w:rPr>
        <w:t>dependency</w:t>
      </w:r>
      <w:r>
        <w:rPr>
          <w:rFonts w:ascii="Menlo" w:hAnsi="Menlo" w:cs="Menlo"/>
          <w:color w:val="1F2328"/>
        </w:rPr>
        <w:t>&gt;</w:t>
      </w:r>
    </w:p>
    <w:p w14:paraId="3D33D311"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p>
    <w:p w14:paraId="773B38DF"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p>
    <w:p w14:paraId="68F84340" w14:textId="0835138A"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SpringBoot Project</w:t>
      </w:r>
    </w:p>
    <w:p w14:paraId="1738DE0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//Controller</w:t>
      </w:r>
    </w:p>
    <w:p w14:paraId="7BAB2622"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RestController</w:t>
      </w:r>
    </w:p>
    <w:p w14:paraId="6FE2D3E5"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RequestMapping</w:t>
      </w:r>
      <w:r>
        <w:rPr>
          <w:rFonts w:ascii="Menlo" w:hAnsi="Menlo" w:cs="Menlo"/>
          <w:color w:val="1F2328"/>
        </w:rPr>
        <w:t>(</w:t>
      </w:r>
      <w:proofErr w:type="gramEnd"/>
      <w:r>
        <w:rPr>
          <w:rFonts w:ascii="Menlo" w:hAnsi="Menlo" w:cs="Menlo"/>
          <w:color w:val="1F2328"/>
        </w:rPr>
        <w:t xml:space="preserve">path = </w:t>
      </w:r>
      <w:proofErr w:type="spellStart"/>
      <w:r>
        <w:rPr>
          <w:rFonts w:ascii="Menlo" w:hAnsi="Menlo" w:cs="Menlo"/>
          <w:color w:val="1F2328"/>
        </w:rPr>
        <w:t>ApplicationConstants.API_BASE</w:t>
      </w:r>
      <w:proofErr w:type="spellEnd"/>
      <w:r>
        <w:rPr>
          <w:rFonts w:ascii="Menlo" w:hAnsi="Menlo" w:cs="Menlo"/>
          <w:color w:val="1F2328"/>
        </w:rPr>
        <w:t xml:space="preserve"> + ApplicationConstants.V1 + "employee")</w:t>
      </w:r>
    </w:p>
    <w:p w14:paraId="6BE7E775"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Validated</w:t>
      </w:r>
    </w:p>
    <w:p w14:paraId="3AA769AB"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Slf4j</w:t>
      </w:r>
    </w:p>
    <w:p w14:paraId="438D89D5"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RequiredArgsConstructor</w:t>
      </w:r>
    </w:p>
    <w:p w14:paraId="27ED798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class </w:t>
      </w:r>
      <w:proofErr w:type="spellStart"/>
      <w:r>
        <w:rPr>
          <w:rFonts w:ascii="Menlo" w:hAnsi="Menlo" w:cs="Menlo"/>
          <w:color w:val="1F2328"/>
        </w:rPr>
        <w:t>EmployeeController</w:t>
      </w:r>
      <w:proofErr w:type="spellEnd"/>
      <w:r>
        <w:rPr>
          <w:rFonts w:ascii="Menlo" w:hAnsi="Menlo" w:cs="Menlo"/>
          <w:color w:val="1F2328"/>
        </w:rPr>
        <w:t xml:space="preserve"> {</w:t>
      </w:r>
    </w:p>
    <w:p w14:paraId="5C5B54DB" w14:textId="77777777" w:rsidR="00081C83" w:rsidRDefault="00081C83" w:rsidP="00081C83">
      <w:pPr>
        <w:pStyle w:val="HTMLPreformatted"/>
        <w:shd w:val="clear" w:color="auto" w:fill="F6F8FA"/>
        <w:rPr>
          <w:rFonts w:ascii="Menlo" w:hAnsi="Menlo" w:cs="Menlo"/>
          <w:color w:val="1F2328"/>
        </w:rPr>
      </w:pPr>
    </w:p>
    <w:p w14:paraId="36D32D3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5E7AD17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final </w:t>
      </w:r>
      <w:proofErr w:type="spell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w:t>
      </w:r>
      <w:proofErr w:type="gramEnd"/>
    </w:p>
    <w:p w14:paraId="28C31322" w14:textId="77777777" w:rsidR="00081C83" w:rsidRDefault="00081C83" w:rsidP="00081C83">
      <w:pPr>
        <w:pStyle w:val="HTMLPreformatted"/>
        <w:shd w:val="clear" w:color="auto" w:fill="F6F8FA"/>
        <w:rPr>
          <w:rFonts w:ascii="Menlo" w:hAnsi="Menlo" w:cs="Menlo"/>
          <w:color w:val="1F2328"/>
        </w:rPr>
      </w:pPr>
    </w:p>
    <w:p w14:paraId="5EC1C2B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final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4A57A545" w14:textId="77777777" w:rsidR="00081C83" w:rsidRDefault="00081C83" w:rsidP="00081C83">
      <w:pPr>
        <w:pStyle w:val="HTMLPreformatted"/>
        <w:shd w:val="clear" w:color="auto" w:fill="F6F8FA"/>
        <w:rPr>
          <w:rFonts w:ascii="Menlo" w:hAnsi="Menlo" w:cs="Menlo"/>
          <w:color w:val="1F2328"/>
        </w:rPr>
      </w:pPr>
    </w:p>
    <w:p w14:paraId="1F6C2A2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final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1399C4BB" w14:textId="77777777" w:rsidR="00081C83" w:rsidRDefault="00081C83" w:rsidP="00081C83">
      <w:pPr>
        <w:pStyle w:val="HTMLPreformatted"/>
        <w:shd w:val="clear" w:color="auto" w:fill="F6F8FA"/>
        <w:rPr>
          <w:rFonts w:ascii="Menlo" w:hAnsi="Menlo" w:cs="Menlo"/>
          <w:color w:val="1F2328"/>
        </w:rPr>
      </w:pPr>
    </w:p>
    <w:p w14:paraId="0D1CF40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ApiOperation(</w:t>
      </w:r>
      <w:proofErr w:type="gramEnd"/>
      <w:r>
        <w:rPr>
          <w:rStyle w:val="pl-c1"/>
          <w:rFonts w:ascii="Menlo" w:eastAsiaTheme="majorEastAsia" w:hAnsi="Menlo" w:cs="Menlo"/>
          <w:color w:val="0550AE"/>
        </w:rPr>
        <w:t>"Create a new Employee or update exist ")</w:t>
      </w:r>
    </w:p>
    <w:p w14:paraId="2AC99B7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@PostMapping</w:t>
      </w:r>
    </w:p>
    <w:p w14:paraId="135CDFB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public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save(</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RequestParam(</w:t>
      </w:r>
      <w:proofErr w:type="gramEnd"/>
      <w:r>
        <w:rPr>
          <w:rStyle w:val="pl-c1"/>
          <w:rFonts w:ascii="Menlo" w:eastAsiaTheme="majorEastAsia" w:hAnsi="Menlo" w:cs="Menlo"/>
          <w:color w:val="0550AE"/>
        </w:rPr>
        <w:t xml:space="preserve">name = "id", required = false) Long id, @RequestBody @Valid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w:t>
      </w:r>
    </w:p>
    <w:p w14:paraId="6CFE787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employeeService.save</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id</w:t>
      </w:r>
      <w:proofErr w:type="gramStart"/>
      <w:r>
        <w:rPr>
          <w:rStyle w:val="pl-c1"/>
          <w:rFonts w:ascii="Menlo" w:eastAsiaTheme="majorEastAsia" w:hAnsi="Menlo" w:cs="Menlo"/>
          <w:color w:val="0550AE"/>
        </w:rPr>
        <w:t>);</w:t>
      </w:r>
      <w:proofErr w:type="gramEnd"/>
    </w:p>
    <w:p w14:paraId="796168E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2901DB0E" w14:textId="77777777" w:rsidR="00081C83" w:rsidRDefault="00081C83" w:rsidP="00081C83">
      <w:pPr>
        <w:pStyle w:val="HTMLPreformatted"/>
        <w:shd w:val="clear" w:color="auto" w:fill="F6F8FA"/>
        <w:rPr>
          <w:rFonts w:ascii="Menlo" w:hAnsi="Menlo" w:cs="Menlo"/>
          <w:color w:val="1F2328"/>
        </w:rPr>
      </w:pPr>
    </w:p>
    <w:p w14:paraId="473D750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@GetMapping("/{id}")</w:t>
      </w:r>
    </w:p>
    <w:p w14:paraId="1BBFC90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public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getEmployeeById</w:t>
      </w:r>
      <w:proofErr w:type="spellEnd"/>
      <w:r>
        <w:rPr>
          <w:rStyle w:val="pl-c1"/>
          <w:rFonts w:ascii="Menlo" w:eastAsiaTheme="majorEastAsia" w:hAnsi="Menlo" w:cs="Menlo"/>
          <w:color w:val="0550AE"/>
        </w:rPr>
        <w:t>(@PathVariable("id") Long id) {</w:t>
      </w:r>
    </w:p>
    <w:p w14:paraId="278F63C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employeeService.getEmployeeById</w:t>
      </w:r>
      <w:proofErr w:type="spellEnd"/>
      <w:r>
        <w:rPr>
          <w:rStyle w:val="pl-c1"/>
          <w:rFonts w:ascii="Menlo" w:eastAsiaTheme="majorEastAsia" w:hAnsi="Menlo" w:cs="Menlo"/>
          <w:color w:val="0550AE"/>
        </w:rPr>
        <w:t>(id</w:t>
      </w:r>
      <w:proofErr w:type="gramStart"/>
      <w:r>
        <w:rPr>
          <w:rStyle w:val="pl-c1"/>
          <w:rFonts w:ascii="Menlo" w:eastAsiaTheme="majorEastAsia" w:hAnsi="Menlo" w:cs="Menlo"/>
          <w:color w:val="0550AE"/>
        </w:rPr>
        <w:t>);</w:t>
      </w:r>
      <w:proofErr w:type="gramEnd"/>
    </w:p>
    <w:p w14:paraId="42F30A5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w:t>
      </w:r>
    </w:p>
    <w:p w14:paraId="00E108B9" w14:textId="77777777" w:rsidR="00081C83" w:rsidRDefault="00081C83" w:rsidP="00081C83">
      <w:pPr>
        <w:pStyle w:val="HTMLPreformatted"/>
        <w:shd w:val="clear" w:color="auto" w:fill="F6F8FA"/>
        <w:rPr>
          <w:rFonts w:ascii="Menlo" w:hAnsi="Menlo" w:cs="Menlo"/>
          <w:color w:val="1F2328"/>
        </w:rPr>
      </w:pPr>
    </w:p>
    <w:p w14:paraId="5418558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ApiOperation(</w:t>
      </w:r>
      <w:proofErr w:type="gramEnd"/>
      <w:r>
        <w:rPr>
          <w:rStyle w:val="pl-c1"/>
          <w:rFonts w:ascii="Menlo" w:eastAsiaTheme="majorEastAsia" w:hAnsi="Menlo" w:cs="Menlo"/>
          <w:color w:val="0550AE"/>
        </w:rPr>
        <w:t xml:space="preserve">"Get Employee Version History </w:t>
      </w:r>
      <w:proofErr w:type="gramStart"/>
      <w:r>
        <w:rPr>
          <w:rStyle w:val="pl-c1"/>
          <w:rFonts w:ascii="Menlo" w:eastAsiaTheme="majorEastAsia" w:hAnsi="Menlo" w:cs="Menlo"/>
          <w:color w:val="0550AE"/>
        </w:rPr>
        <w:t>By</w:t>
      </w:r>
      <w:proofErr w:type="gramEnd"/>
      <w:r>
        <w:rPr>
          <w:rStyle w:val="pl-c1"/>
          <w:rFonts w:ascii="Menlo" w:eastAsiaTheme="majorEastAsia" w:hAnsi="Menlo" w:cs="Menlo"/>
          <w:color w:val="0550AE"/>
        </w:rPr>
        <w:t xml:space="preserve"> Id")</w:t>
      </w:r>
    </w:p>
    <w:p w14:paraId="44952DD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@GetMapping("/all")</w:t>
      </w:r>
    </w:p>
    <w:p w14:paraId="2A0BD58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public List&lt;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&gt; </w:t>
      </w:r>
      <w:proofErr w:type="spellStart"/>
      <w:proofErr w:type="gramStart"/>
      <w:r>
        <w:rPr>
          <w:rStyle w:val="pl-c1"/>
          <w:rFonts w:ascii="Menlo" w:eastAsiaTheme="majorEastAsia" w:hAnsi="Menlo" w:cs="Menlo"/>
          <w:color w:val="0550AE"/>
        </w:rPr>
        <w:t>getAllEmployees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230BD97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employeeService.getAllEmployees</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18A264E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2905AE0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59F1767D" w14:textId="77777777" w:rsidR="00081C83" w:rsidRDefault="00081C83" w:rsidP="00081C83">
      <w:pPr>
        <w:pStyle w:val="HTMLPreformatted"/>
        <w:shd w:val="clear" w:color="auto" w:fill="F6F8FA"/>
        <w:rPr>
          <w:rFonts w:ascii="Menlo" w:hAnsi="Menlo" w:cs="Menlo"/>
          <w:color w:val="1F2328"/>
        </w:rPr>
      </w:pPr>
    </w:p>
    <w:p w14:paraId="1F5B8B9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//Service</w:t>
      </w:r>
    </w:p>
    <w:p w14:paraId="160765E5"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Service</w:t>
      </w:r>
    </w:p>
    <w:p w14:paraId="34DCB897"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Slf4j</w:t>
      </w:r>
    </w:p>
    <w:p w14:paraId="12A24DC1"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AllArgsConstructor</w:t>
      </w:r>
    </w:p>
    <w:p w14:paraId="778D90D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class </w:t>
      </w:r>
      <w:proofErr w:type="spellStart"/>
      <w:r>
        <w:rPr>
          <w:rFonts w:ascii="Menlo" w:hAnsi="Menlo" w:cs="Menlo"/>
          <w:color w:val="1F2328"/>
        </w:rPr>
        <w:t>EmployeeServiceImpl</w:t>
      </w:r>
      <w:proofErr w:type="spellEnd"/>
      <w:r>
        <w:rPr>
          <w:rFonts w:ascii="Menlo" w:hAnsi="Menlo" w:cs="Menlo"/>
          <w:color w:val="1F2328"/>
        </w:rPr>
        <w:t xml:space="preserve"> implements </w:t>
      </w:r>
      <w:proofErr w:type="spellStart"/>
      <w:r>
        <w:rPr>
          <w:rFonts w:ascii="Menlo" w:hAnsi="Menlo" w:cs="Menlo"/>
          <w:color w:val="1F2328"/>
        </w:rPr>
        <w:t>EmployeeService</w:t>
      </w:r>
      <w:proofErr w:type="spellEnd"/>
      <w:r>
        <w:rPr>
          <w:rFonts w:ascii="Menlo" w:hAnsi="Menlo" w:cs="Menlo"/>
          <w:color w:val="1F2328"/>
        </w:rPr>
        <w:t xml:space="preserve"> {</w:t>
      </w:r>
    </w:p>
    <w:p w14:paraId="0CFB97DA" w14:textId="77777777" w:rsidR="00081C83" w:rsidRDefault="00081C83" w:rsidP="00081C83">
      <w:pPr>
        <w:pStyle w:val="HTMLPreformatted"/>
        <w:shd w:val="clear" w:color="auto" w:fill="F6F8FA"/>
        <w:rPr>
          <w:rFonts w:ascii="Menlo" w:hAnsi="Menlo" w:cs="Menlo"/>
          <w:color w:val="1F2328"/>
        </w:rPr>
      </w:pPr>
    </w:p>
    <w:p w14:paraId="2AFD3BC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final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4FEAC98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7D4265D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w:t>
      </w:r>
      <w:proofErr w:type="gramEnd"/>
    </w:p>
    <w:p w14:paraId="774A81A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005C267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6A3BFAB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1A0D4E3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w:t>
      </w:r>
      <w:proofErr w:type="gramEnd"/>
    </w:p>
    <w:p w14:paraId="0B7F5EA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Map&lt;String, </w:t>
      </w:r>
      <w:proofErr w:type="spellStart"/>
      <w:r>
        <w:rPr>
          <w:rStyle w:val="pl-c1"/>
          <w:rFonts w:ascii="Menlo" w:eastAsiaTheme="majorEastAsia" w:hAnsi="Menlo" w:cs="Menlo"/>
          <w:color w:val="0550AE"/>
        </w:rPr>
        <w:t>ScheduledFuture</w:t>
      </w:r>
      <w:proofErr w:type="spellEnd"/>
      <w:r>
        <w:rPr>
          <w:rStyle w:val="pl-c1"/>
          <w:rFonts w:ascii="Menlo" w:eastAsiaTheme="majorEastAsia" w:hAnsi="Menlo" w:cs="Menlo"/>
          <w:color w:val="0550AE"/>
        </w:rPr>
        <w:t xml:space="preserve">&lt;?&gt;&gt; </w:t>
      </w:r>
      <w:proofErr w:type="spellStart"/>
      <w:proofErr w:type="gramStart"/>
      <w:r>
        <w:rPr>
          <w:rStyle w:val="pl-c1"/>
          <w:rFonts w:ascii="Menlo" w:eastAsiaTheme="majorEastAsia" w:hAnsi="Menlo" w:cs="Menlo"/>
          <w:color w:val="0550AE"/>
        </w:rPr>
        <w:t>scheduledTasks</w:t>
      </w:r>
      <w:proofErr w:type="spellEnd"/>
      <w:r>
        <w:rPr>
          <w:rStyle w:val="pl-c1"/>
          <w:rFonts w:ascii="Menlo" w:eastAsiaTheme="majorEastAsia" w:hAnsi="Menlo" w:cs="Menlo"/>
          <w:color w:val="0550AE"/>
        </w:rPr>
        <w:t>;</w:t>
      </w:r>
      <w:proofErr w:type="gramEnd"/>
    </w:p>
    <w:p w14:paraId="305E834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34E03D5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w:t>
      </w:r>
      <w:proofErr w:type="gramEnd"/>
    </w:p>
    <w:p w14:paraId="199E5C65" w14:textId="77777777" w:rsidR="00081C83" w:rsidRDefault="00081C83" w:rsidP="00081C83">
      <w:pPr>
        <w:pStyle w:val="HTMLPreformatted"/>
        <w:shd w:val="clear" w:color="auto" w:fill="F6F8FA"/>
        <w:rPr>
          <w:rFonts w:ascii="Menlo" w:hAnsi="Menlo" w:cs="Menlo"/>
          <w:color w:val="1F2328"/>
        </w:rPr>
      </w:pPr>
    </w:p>
    <w:p w14:paraId="6B4B591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44A5D5B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w:t>
      </w:r>
      <w:proofErr w:type="gramEnd"/>
    </w:p>
    <w:p w14:paraId="2904D22E" w14:textId="77777777" w:rsidR="00081C83" w:rsidRDefault="00081C83" w:rsidP="00081C83">
      <w:pPr>
        <w:pStyle w:val="HTMLPreformatted"/>
        <w:shd w:val="clear" w:color="auto" w:fill="F6F8FA"/>
        <w:rPr>
          <w:rFonts w:ascii="Menlo" w:hAnsi="Menlo" w:cs="Menlo"/>
          <w:color w:val="1F2328"/>
        </w:rPr>
      </w:pPr>
    </w:p>
    <w:p w14:paraId="38FFFC7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4F860FB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w:t>
      </w:r>
      <w:proofErr w:type="gramEnd"/>
    </w:p>
    <w:p w14:paraId="6515C42F" w14:textId="77777777" w:rsidR="00081C83" w:rsidRDefault="00081C83" w:rsidP="00081C83">
      <w:pPr>
        <w:pStyle w:val="HTMLPreformatted"/>
        <w:shd w:val="clear" w:color="auto" w:fill="F6F8FA"/>
        <w:rPr>
          <w:rFonts w:ascii="Menlo" w:hAnsi="Menlo" w:cs="Menlo"/>
          <w:color w:val="1F2328"/>
        </w:rPr>
      </w:pPr>
    </w:p>
    <w:p w14:paraId="0F141DB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@Override</w:t>
      </w:r>
    </w:p>
    <w:p w14:paraId="11C4926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public Page&lt;</w:t>
      </w:r>
      <w:proofErr w:type="spellStart"/>
      <w:r>
        <w:rPr>
          <w:rStyle w:val="pl-c1"/>
          <w:rFonts w:ascii="Menlo" w:eastAsiaTheme="majorEastAsia" w:hAnsi="Menlo" w:cs="Menlo"/>
          <w:color w:val="0550AE"/>
        </w:rPr>
        <w:t>EmployeeSearchResultsDto</w:t>
      </w:r>
      <w:proofErr w:type="spellEnd"/>
      <w:r>
        <w:rPr>
          <w:rStyle w:val="pl-c1"/>
          <w:rFonts w:ascii="Menlo" w:eastAsiaTheme="majorEastAsia" w:hAnsi="Menlo" w:cs="Menlo"/>
          <w:color w:val="0550AE"/>
        </w:rPr>
        <w:t xml:space="preserve">&gt; </w:t>
      </w:r>
      <w:proofErr w:type="spellStart"/>
      <w:proofErr w:type="gramStart"/>
      <w:r>
        <w:rPr>
          <w:rStyle w:val="pl-c1"/>
          <w:rFonts w:ascii="Menlo" w:eastAsiaTheme="majorEastAsia" w:hAnsi="Menlo" w:cs="Menlo"/>
          <w:color w:val="0550AE"/>
        </w:rPr>
        <w:t>searchAllEmployee</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Pageable </w:t>
      </w:r>
      <w:proofErr w:type="spellStart"/>
      <w:r>
        <w:rPr>
          <w:rStyle w:val="pl-c1"/>
          <w:rFonts w:ascii="Menlo" w:eastAsiaTheme="majorEastAsia" w:hAnsi="Menlo" w:cs="Menlo"/>
          <w:color w:val="0550AE"/>
        </w:rPr>
        <w:t>pageRequest</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EmployeeSearchDto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searchCriteria</w:t>
      </w:r>
      <w:proofErr w:type="spellEnd"/>
      <w:r>
        <w:rPr>
          <w:rStyle w:val="pl-c1"/>
          <w:rFonts w:ascii="Menlo" w:eastAsiaTheme="majorEastAsia" w:hAnsi="Menlo" w:cs="Menlo"/>
          <w:color w:val="0550AE"/>
        </w:rPr>
        <w:t>) {</w:t>
      </w:r>
    </w:p>
    <w:p w14:paraId="3D31579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employeeRepository.employeeSearchCriteria</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pageRequest</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searchCriteria</w:t>
      </w:r>
      <w:proofErr w:type="spellEnd"/>
      <w:proofErr w:type="gramStart"/>
      <w:r>
        <w:rPr>
          <w:rStyle w:val="pl-c1"/>
          <w:rFonts w:ascii="Menlo" w:eastAsiaTheme="majorEastAsia" w:hAnsi="Menlo" w:cs="Menlo"/>
          <w:color w:val="0550AE"/>
        </w:rPr>
        <w:t>);</w:t>
      </w:r>
      <w:proofErr w:type="gramEnd"/>
    </w:p>
    <w:p w14:paraId="28FA952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3038A35B" w14:textId="77777777" w:rsidR="00081C83" w:rsidRDefault="00081C83" w:rsidP="00081C83">
      <w:pPr>
        <w:pStyle w:val="HTMLPreformatted"/>
        <w:shd w:val="clear" w:color="auto" w:fill="F6F8FA"/>
        <w:rPr>
          <w:rFonts w:ascii="Menlo" w:hAnsi="Menlo" w:cs="Menlo"/>
          <w:color w:val="1F2328"/>
        </w:rPr>
      </w:pPr>
    </w:p>
    <w:p w14:paraId="07DF97A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Transactional(</w:t>
      </w:r>
      <w:proofErr w:type="gramEnd"/>
      <w:r>
        <w:rPr>
          <w:rStyle w:val="pl-c1"/>
          <w:rFonts w:ascii="Menlo" w:eastAsiaTheme="majorEastAsia" w:hAnsi="Menlo" w:cs="Menlo"/>
          <w:color w:val="0550AE"/>
        </w:rPr>
        <w:t>)</w:t>
      </w:r>
    </w:p>
    <w:p w14:paraId="27C9A0F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@Override</w:t>
      </w:r>
    </w:p>
    <w:p w14:paraId="7D31A9A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public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save(</w:t>
      </w:r>
      <w:proofErr w:type="spellStart"/>
      <w:proofErr w:type="gramEnd"/>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Long </w:t>
      </w:r>
      <w:proofErr w:type="spellStart"/>
      <w:r>
        <w:rPr>
          <w:rStyle w:val="pl-c1"/>
          <w:rFonts w:ascii="Menlo" w:eastAsiaTheme="majorEastAsia" w:hAnsi="Menlo" w:cs="Menlo"/>
          <w:color w:val="0550AE"/>
        </w:rPr>
        <w:t>employeeId</w:t>
      </w:r>
      <w:proofErr w:type="spellEnd"/>
      <w:r>
        <w:rPr>
          <w:rStyle w:val="pl-c1"/>
          <w:rFonts w:ascii="Menlo" w:eastAsiaTheme="majorEastAsia" w:hAnsi="Menlo" w:cs="Menlo"/>
          <w:color w:val="0550AE"/>
        </w:rPr>
        <w:t>) {</w:t>
      </w:r>
    </w:p>
    <w:p w14:paraId="754752A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log.info(</w:t>
      </w:r>
      <w:proofErr w:type="gramEnd"/>
      <w:r>
        <w:rPr>
          <w:rStyle w:val="pl-c1"/>
          <w:rFonts w:ascii="Menlo" w:eastAsiaTheme="majorEastAsia" w:hAnsi="Menlo" w:cs="Menlo"/>
          <w:color w:val="0550AE"/>
        </w:rPr>
        <w:t xml:space="preserve">"save </w:t>
      </w:r>
      <w:proofErr w:type="gramStart"/>
      <w:r>
        <w:rPr>
          <w:rStyle w:val="pl-c1"/>
          <w:rFonts w:ascii="Menlo" w:eastAsiaTheme="majorEastAsia" w:hAnsi="Menlo" w:cs="Menlo"/>
          <w:color w:val="0550AE"/>
        </w:rPr>
        <w:t>start :</w:t>
      </w:r>
      <w:proofErr w:type="gram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employeeId</w:t>
      </w:r>
      <w:proofErr w:type="spellEnd"/>
      <w:proofErr w:type="gramStart"/>
      <w:r>
        <w:rPr>
          <w:rStyle w:val="pl-c1"/>
          <w:rFonts w:ascii="Menlo" w:eastAsiaTheme="majorEastAsia" w:hAnsi="Menlo" w:cs="Menlo"/>
          <w:color w:val="0550AE"/>
        </w:rPr>
        <w:t>);</w:t>
      </w:r>
      <w:proofErr w:type="gramEnd"/>
    </w:p>
    <w:p w14:paraId="4C3A8D6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try {</w:t>
      </w:r>
    </w:p>
    <w:p w14:paraId="7D50C12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Boolean </w:t>
      </w:r>
      <w:proofErr w:type="spellStart"/>
      <w:r>
        <w:rPr>
          <w:rStyle w:val="pl-c1"/>
          <w:rFonts w:ascii="Menlo" w:eastAsiaTheme="majorEastAsia" w:hAnsi="Menlo" w:cs="Menlo"/>
          <w:color w:val="0550AE"/>
        </w:rPr>
        <w:t>createRequest</w:t>
      </w:r>
      <w:proofErr w:type="spellEnd"/>
      <w:r>
        <w:rPr>
          <w:rStyle w:val="pl-c1"/>
          <w:rFonts w:ascii="Menlo" w:eastAsiaTheme="majorEastAsia" w:hAnsi="Menlo" w:cs="Menlo"/>
          <w:color w:val="0550AE"/>
        </w:rPr>
        <w:t xml:space="preserve"> = </w:t>
      </w:r>
      <w:proofErr w:type="spellStart"/>
      <w:r>
        <w:rPr>
          <w:rStyle w:val="pl-c1"/>
          <w:rFonts w:ascii="Menlo" w:eastAsiaTheme="majorEastAsia" w:hAnsi="Menlo" w:cs="Menlo"/>
          <w:color w:val="0550AE"/>
        </w:rPr>
        <w:t>StringUtils.isEmpty</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employeeId</w:t>
      </w:r>
      <w:proofErr w:type="spellEnd"/>
      <w:proofErr w:type="gramStart"/>
      <w:r>
        <w:rPr>
          <w:rStyle w:val="pl-c1"/>
          <w:rFonts w:ascii="Menlo" w:eastAsiaTheme="majorEastAsia" w:hAnsi="Menlo" w:cs="Menlo"/>
          <w:color w:val="0550AE"/>
        </w:rPr>
        <w:t>) ?</w:t>
      </w:r>
      <w:proofErr w:type="gram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Boolean.TRUE</w:t>
      </w:r>
      <w:proofErr w:type="spellEnd"/>
      <w:r>
        <w:rPr>
          <w:rStyle w:val="pl-c1"/>
          <w:rFonts w:ascii="Menlo" w:eastAsiaTheme="majorEastAsia" w:hAnsi="Menlo" w:cs="Menlo"/>
          <w:color w:val="0550AE"/>
        </w:rPr>
        <w:t xml:space="preserve"> :</w:t>
      </w:r>
      <w:proofErr w:type="gram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Boolean.</w:t>
      </w:r>
      <w:proofErr w:type="gramStart"/>
      <w:r>
        <w:rPr>
          <w:rStyle w:val="pl-c1"/>
          <w:rFonts w:ascii="Menlo" w:eastAsiaTheme="majorEastAsia" w:hAnsi="Menlo" w:cs="Menlo"/>
          <w:color w:val="0550AE"/>
        </w:rPr>
        <w:t>FALSE</w:t>
      </w:r>
      <w:proofErr w:type="spellEnd"/>
      <w:r>
        <w:rPr>
          <w:rStyle w:val="pl-c1"/>
          <w:rFonts w:ascii="Menlo" w:eastAsiaTheme="majorEastAsia" w:hAnsi="Menlo" w:cs="Menlo"/>
          <w:color w:val="0550AE"/>
        </w:rPr>
        <w:t>;</w:t>
      </w:r>
      <w:proofErr w:type="gramEnd"/>
    </w:p>
    <w:p w14:paraId="1E0EC93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w:t>
      </w:r>
      <w:proofErr w:type="spellStart"/>
      <w:r>
        <w:rPr>
          <w:rStyle w:val="pl-c1"/>
          <w:rFonts w:ascii="Menlo" w:eastAsiaTheme="majorEastAsia" w:hAnsi="Menlo" w:cs="Menlo"/>
          <w:color w:val="0550AE"/>
        </w:rPr>
        <w:t>employee</w:t>
      </w:r>
      <w:proofErr w:type="spellEnd"/>
      <w:r>
        <w:rPr>
          <w:rStyle w:val="pl-c1"/>
          <w:rFonts w:ascii="Menlo" w:eastAsiaTheme="majorEastAsia" w:hAnsi="Menlo" w:cs="Menlo"/>
          <w:color w:val="0550AE"/>
        </w:rPr>
        <w:t xml:space="preserve"> = </w:t>
      </w:r>
      <w:proofErr w:type="spellStart"/>
      <w:proofErr w:type="gramStart"/>
      <w:r>
        <w:rPr>
          <w:rStyle w:val="pl-c1"/>
          <w:rFonts w:ascii="Menlo" w:eastAsiaTheme="majorEastAsia" w:hAnsi="Menlo" w:cs="Menlo"/>
          <w:color w:val="0550AE"/>
        </w:rPr>
        <w:t>getEmployee</w:t>
      </w:r>
      <w:proofErr w:type="spellEnd"/>
      <w:r>
        <w:rPr>
          <w:rStyle w:val="pl-c1"/>
          <w:rFonts w:ascii="Menlo" w:eastAsiaTheme="majorEastAsia" w:hAnsi="Menlo" w:cs="Menlo"/>
          <w:color w:val="0550AE"/>
        </w:rPr>
        <w:t>(</w:t>
      </w:r>
      <w:proofErr w:type="spellStart"/>
      <w:proofErr w:type="gramEnd"/>
      <w:r>
        <w:rPr>
          <w:rStyle w:val="pl-c1"/>
          <w:rFonts w:ascii="Menlo" w:eastAsiaTheme="majorEastAsia" w:hAnsi="Menlo" w:cs="Menlo"/>
          <w:color w:val="0550AE"/>
        </w:rPr>
        <w:t>employeeId</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createRequest</w:t>
      </w:r>
      <w:proofErr w:type="spellEnd"/>
      <w:proofErr w:type="gramStart"/>
      <w:r>
        <w:rPr>
          <w:rStyle w:val="pl-c1"/>
          <w:rFonts w:ascii="Menlo" w:eastAsiaTheme="majorEastAsia" w:hAnsi="Menlo" w:cs="Menlo"/>
          <w:color w:val="0550AE"/>
        </w:rPr>
        <w:t>);</w:t>
      </w:r>
      <w:proofErr w:type="gramEnd"/>
    </w:p>
    <w:p w14:paraId="384AFB5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employeeMapper.toEntity</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employee</w:t>
      </w:r>
      <w:proofErr w:type="gramStart"/>
      <w:r>
        <w:rPr>
          <w:rStyle w:val="pl-c1"/>
          <w:rFonts w:ascii="Menlo" w:eastAsiaTheme="majorEastAsia" w:hAnsi="Menlo" w:cs="Menlo"/>
          <w:color w:val="0550AE"/>
        </w:rPr>
        <w:t>);</w:t>
      </w:r>
      <w:proofErr w:type="gramEnd"/>
    </w:p>
    <w:p w14:paraId="2F99B5D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entity = </w:t>
      </w:r>
      <w:proofErr w:type="spellStart"/>
      <w:r>
        <w:rPr>
          <w:rStyle w:val="pl-c1"/>
          <w:rFonts w:ascii="Menlo" w:eastAsiaTheme="majorEastAsia" w:hAnsi="Menlo" w:cs="Menlo"/>
          <w:color w:val="0550AE"/>
        </w:rPr>
        <w:t>employeeRepository.save</w:t>
      </w:r>
      <w:proofErr w:type="spellEnd"/>
      <w:r>
        <w:rPr>
          <w:rStyle w:val="pl-c1"/>
          <w:rFonts w:ascii="Menlo" w:eastAsiaTheme="majorEastAsia" w:hAnsi="Menlo" w:cs="Menlo"/>
          <w:color w:val="0550AE"/>
        </w:rPr>
        <w:t>(employee</w:t>
      </w:r>
      <w:proofErr w:type="gramStart"/>
      <w:r>
        <w:rPr>
          <w:rStyle w:val="pl-c1"/>
          <w:rFonts w:ascii="Menlo" w:eastAsiaTheme="majorEastAsia" w:hAnsi="Menlo" w:cs="Menlo"/>
          <w:color w:val="0550AE"/>
        </w:rPr>
        <w:t>);</w:t>
      </w:r>
      <w:proofErr w:type="gramEnd"/>
    </w:p>
    <w:p w14:paraId="36E2B707" w14:textId="77777777" w:rsidR="00081C83" w:rsidRDefault="00081C83" w:rsidP="00081C83">
      <w:pPr>
        <w:pStyle w:val="HTMLPreformatted"/>
        <w:shd w:val="clear" w:color="auto" w:fill="F6F8FA"/>
        <w:rPr>
          <w:rFonts w:ascii="Menlo" w:hAnsi="Menlo" w:cs="Menlo"/>
          <w:color w:val="1F2328"/>
        </w:rPr>
      </w:pPr>
    </w:p>
    <w:p w14:paraId="329455E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if(</w:t>
      </w:r>
      <w:proofErr w:type="spellStart"/>
      <w:proofErr w:type="gramEnd"/>
      <w:r>
        <w:rPr>
          <w:rStyle w:val="pl-c1"/>
          <w:rFonts w:ascii="Menlo" w:eastAsiaTheme="majorEastAsia" w:hAnsi="Menlo" w:cs="Menlo"/>
          <w:color w:val="0550AE"/>
        </w:rPr>
        <w:t>applicationUtils.getIsEmailEnabledForUserCreation</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7FB0F20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log.info(</w:t>
      </w:r>
      <w:proofErr w:type="gramEnd"/>
      <w:r>
        <w:rPr>
          <w:rStyle w:val="pl-c1"/>
          <w:rFonts w:ascii="Menlo" w:eastAsiaTheme="majorEastAsia" w:hAnsi="Menlo" w:cs="Menlo"/>
          <w:color w:val="0550AE"/>
        </w:rPr>
        <w:t xml:space="preserve">"Send Mail </w:t>
      </w:r>
      <w:proofErr w:type="spellStart"/>
      <w:r>
        <w:rPr>
          <w:rStyle w:val="pl-c1"/>
          <w:rFonts w:ascii="Menlo" w:eastAsiaTheme="majorEastAsia" w:hAnsi="Menlo" w:cs="Menlo"/>
          <w:color w:val="0550AE"/>
        </w:rPr>
        <w:t>when ever</w:t>
      </w:r>
      <w:proofErr w:type="spellEnd"/>
      <w:r>
        <w:rPr>
          <w:rStyle w:val="pl-c1"/>
          <w:rFonts w:ascii="Menlo" w:eastAsiaTheme="majorEastAsia" w:hAnsi="Menlo" w:cs="Menlo"/>
          <w:color w:val="0550AE"/>
        </w:rPr>
        <w:t xml:space="preserve"> new user created, by email service"</w:t>
      </w:r>
      <w:proofErr w:type="gramStart"/>
      <w:r>
        <w:rPr>
          <w:rStyle w:val="pl-c1"/>
          <w:rFonts w:ascii="Menlo" w:eastAsiaTheme="majorEastAsia" w:hAnsi="Menlo" w:cs="Menlo"/>
          <w:color w:val="0550AE"/>
        </w:rPr>
        <w:t>);</w:t>
      </w:r>
      <w:proofErr w:type="gramEnd"/>
    </w:p>
    <w:p w14:paraId="4243138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EmailRequestDto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emailRequestDto</w:t>
      </w:r>
      <w:proofErr w:type="spellEnd"/>
      <w:r>
        <w:rPr>
          <w:rStyle w:val="pl-c1"/>
          <w:rFonts w:ascii="Menlo" w:eastAsiaTheme="majorEastAsia" w:hAnsi="Menlo" w:cs="Menlo"/>
          <w:color w:val="0550AE"/>
        </w:rPr>
        <w:t xml:space="preserve"> = </w:t>
      </w:r>
      <w:proofErr w:type="spellStart"/>
      <w:r>
        <w:rPr>
          <w:rStyle w:val="pl-c1"/>
          <w:rFonts w:ascii="Menlo" w:eastAsiaTheme="majorEastAsia" w:hAnsi="Menlo" w:cs="Menlo"/>
          <w:color w:val="0550AE"/>
        </w:rPr>
        <w:t>EmailUtil.getEmailDtoFromEmployee</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employeeDto</w:t>
      </w:r>
      <w:proofErr w:type="spellEnd"/>
      <w:proofErr w:type="gramStart"/>
      <w:r>
        <w:rPr>
          <w:rStyle w:val="pl-c1"/>
          <w:rFonts w:ascii="Menlo" w:eastAsiaTheme="majorEastAsia" w:hAnsi="Menlo" w:cs="Menlo"/>
          <w:color w:val="0550AE"/>
        </w:rPr>
        <w:t>);</w:t>
      </w:r>
      <w:proofErr w:type="gramEnd"/>
    </w:p>
    <w:p w14:paraId="2251C37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emailFeignClient.sendEmail</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emailRequestDto</w:t>
      </w:r>
      <w:proofErr w:type="spellEnd"/>
      <w:proofErr w:type="gramStart"/>
      <w:r>
        <w:rPr>
          <w:rStyle w:val="pl-c1"/>
          <w:rFonts w:ascii="Menlo" w:eastAsiaTheme="majorEastAsia" w:hAnsi="Menlo" w:cs="Menlo"/>
          <w:color w:val="0550AE"/>
        </w:rPr>
        <w:t>);</w:t>
      </w:r>
      <w:proofErr w:type="gramEnd"/>
    </w:p>
    <w:p w14:paraId="35C58640" w14:textId="77777777" w:rsidR="00081C83" w:rsidRDefault="00081C83" w:rsidP="00081C83">
      <w:pPr>
        <w:pStyle w:val="HTMLPreformatted"/>
        <w:shd w:val="clear" w:color="auto" w:fill="F6F8FA"/>
        <w:rPr>
          <w:rFonts w:ascii="Menlo" w:hAnsi="Menlo" w:cs="Menlo"/>
          <w:color w:val="1F2328"/>
        </w:rPr>
      </w:pPr>
    </w:p>
    <w:p w14:paraId="75BC180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
    <w:p w14:paraId="4BF3532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log.info(</w:t>
      </w:r>
      <w:proofErr w:type="gramEnd"/>
      <w:r>
        <w:rPr>
          <w:rStyle w:val="pl-c1"/>
          <w:rFonts w:ascii="Menlo" w:eastAsiaTheme="majorEastAsia" w:hAnsi="Menlo" w:cs="Menlo"/>
          <w:color w:val="0550AE"/>
        </w:rPr>
        <w:t xml:space="preserve">"save </w:t>
      </w:r>
      <w:proofErr w:type="gramStart"/>
      <w:r>
        <w:rPr>
          <w:rStyle w:val="pl-c1"/>
          <w:rFonts w:ascii="Menlo" w:eastAsiaTheme="majorEastAsia" w:hAnsi="Menlo" w:cs="Menlo"/>
          <w:color w:val="0550AE"/>
        </w:rPr>
        <w:t>Completed :</w:t>
      </w:r>
      <w:proofErr w:type="gram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entity.getId</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50CB0F3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employeeMapper.toDto</w:t>
      </w:r>
      <w:proofErr w:type="spellEnd"/>
      <w:r>
        <w:rPr>
          <w:rStyle w:val="pl-c1"/>
          <w:rFonts w:ascii="Menlo" w:eastAsiaTheme="majorEastAsia" w:hAnsi="Menlo" w:cs="Menlo"/>
          <w:color w:val="0550AE"/>
        </w:rPr>
        <w:t>(entity</w:t>
      </w:r>
      <w:proofErr w:type="gramStart"/>
      <w:r>
        <w:rPr>
          <w:rStyle w:val="pl-c1"/>
          <w:rFonts w:ascii="Menlo" w:eastAsiaTheme="majorEastAsia" w:hAnsi="Menlo" w:cs="Menlo"/>
          <w:color w:val="0550AE"/>
        </w:rPr>
        <w:t>);</w:t>
      </w:r>
      <w:proofErr w:type="gramEnd"/>
    </w:p>
    <w:p w14:paraId="19135BFE" w14:textId="77777777" w:rsidR="00081C83" w:rsidRDefault="00081C83" w:rsidP="00081C83">
      <w:pPr>
        <w:pStyle w:val="HTMLPreformatted"/>
        <w:shd w:val="clear" w:color="auto" w:fill="F6F8FA"/>
        <w:rPr>
          <w:rFonts w:ascii="Menlo" w:hAnsi="Menlo" w:cs="Menlo"/>
          <w:color w:val="1F2328"/>
        </w:rPr>
      </w:pPr>
    </w:p>
    <w:p w14:paraId="16BCDCC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 catch (Exception ex) {</w:t>
      </w:r>
    </w:p>
    <w:p w14:paraId="666F101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log.error</w:t>
      </w:r>
      <w:proofErr w:type="spellEnd"/>
      <w:proofErr w:type="gramEnd"/>
      <w:r>
        <w:rPr>
          <w:rStyle w:val="pl-c1"/>
          <w:rFonts w:ascii="Menlo" w:eastAsiaTheme="majorEastAsia" w:hAnsi="Menlo" w:cs="Menlo"/>
          <w:color w:val="0550AE"/>
        </w:rPr>
        <w:t>("Error while saving employee", ex</w:t>
      </w:r>
      <w:proofErr w:type="gramStart"/>
      <w:r>
        <w:rPr>
          <w:rStyle w:val="pl-c1"/>
          <w:rFonts w:ascii="Menlo" w:eastAsiaTheme="majorEastAsia" w:hAnsi="Menlo" w:cs="Menlo"/>
          <w:color w:val="0550AE"/>
        </w:rPr>
        <w:t>);</w:t>
      </w:r>
      <w:proofErr w:type="gramEnd"/>
    </w:p>
    <w:p w14:paraId="4DC932F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throw new </w:t>
      </w:r>
      <w:proofErr w:type="spellStart"/>
      <w:proofErr w:type="gramStart"/>
      <w:r>
        <w:rPr>
          <w:rStyle w:val="pl-c1"/>
          <w:rFonts w:ascii="Menlo" w:eastAsiaTheme="majorEastAsia" w:hAnsi="Menlo" w:cs="Menlo"/>
          <w:color w:val="0550AE"/>
        </w:rPr>
        <w:t>BusinessException</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"Save Failed"</w:t>
      </w:r>
      <w:proofErr w:type="gramStart"/>
      <w:r>
        <w:rPr>
          <w:rStyle w:val="pl-c1"/>
          <w:rFonts w:ascii="Menlo" w:eastAsiaTheme="majorEastAsia" w:hAnsi="Menlo" w:cs="Menlo"/>
          <w:color w:val="0550AE"/>
        </w:rPr>
        <w:t>);</w:t>
      </w:r>
      <w:proofErr w:type="gramEnd"/>
    </w:p>
    <w:p w14:paraId="3AB5548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
    <w:p w14:paraId="597858E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78F71637" w14:textId="77777777" w:rsidR="00081C83" w:rsidRDefault="00081C83" w:rsidP="00081C83">
      <w:pPr>
        <w:pStyle w:val="HTMLPreformatted"/>
        <w:shd w:val="clear" w:color="auto" w:fill="F6F8FA"/>
        <w:rPr>
          <w:rFonts w:ascii="Menlo" w:hAnsi="Menlo" w:cs="Menlo"/>
          <w:color w:val="1F2328"/>
        </w:rPr>
      </w:pPr>
    </w:p>
    <w:p w14:paraId="3A1C31B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@Override</w:t>
      </w:r>
    </w:p>
    <w:p w14:paraId="66AB3AE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Cacheable(</w:t>
      </w:r>
      <w:proofErr w:type="gramEnd"/>
      <w:r>
        <w:rPr>
          <w:rStyle w:val="pl-c1"/>
          <w:rFonts w:ascii="Menlo" w:eastAsiaTheme="majorEastAsia" w:hAnsi="Menlo" w:cs="Menlo"/>
          <w:color w:val="0550AE"/>
        </w:rPr>
        <w:t>value = "employees", key = "#id")</w:t>
      </w:r>
    </w:p>
    <w:p w14:paraId="520077F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public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getEmployeeById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Long id) {</w:t>
      </w:r>
    </w:p>
    <w:p w14:paraId="7706AE0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var entity = </w:t>
      </w:r>
      <w:proofErr w:type="spellStart"/>
      <w:r>
        <w:rPr>
          <w:rStyle w:val="pl-c1"/>
          <w:rFonts w:ascii="Menlo" w:eastAsiaTheme="majorEastAsia" w:hAnsi="Menlo" w:cs="Menlo"/>
          <w:color w:val="0550AE"/>
        </w:rPr>
        <w:t>employeeRepository.findById</w:t>
      </w:r>
      <w:proofErr w:type="spellEnd"/>
      <w:r>
        <w:rPr>
          <w:rStyle w:val="pl-c1"/>
          <w:rFonts w:ascii="Menlo" w:eastAsiaTheme="majorEastAsia" w:hAnsi="Menlo" w:cs="Menlo"/>
          <w:color w:val="0550AE"/>
        </w:rPr>
        <w:t>(id</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orElseThrow</w:t>
      </w:r>
      <w:proofErr w:type="spellEnd"/>
      <w:proofErr w:type="gramEnd"/>
      <w:r>
        <w:rPr>
          <w:rStyle w:val="pl-c1"/>
          <w:rFonts w:ascii="Menlo" w:eastAsiaTheme="majorEastAsia" w:hAnsi="Menlo" w:cs="Menlo"/>
          <w:color w:val="0550AE"/>
        </w:rPr>
        <w:t xml:space="preserve">(() -&gt; new </w:t>
      </w:r>
      <w:proofErr w:type="spellStart"/>
      <w:proofErr w:type="gramStart"/>
      <w:r>
        <w:rPr>
          <w:rStyle w:val="pl-c1"/>
          <w:rFonts w:ascii="Menlo" w:eastAsiaTheme="majorEastAsia" w:hAnsi="Menlo" w:cs="Menlo"/>
          <w:color w:val="0550AE"/>
        </w:rPr>
        <w:t>EntityNotFoundException</w:t>
      </w:r>
      <w:proofErr w:type="spellEnd"/>
      <w:r>
        <w:rPr>
          <w:rStyle w:val="pl-c1"/>
          <w:rFonts w:ascii="Menlo" w:eastAsiaTheme="majorEastAsia" w:hAnsi="Menlo" w:cs="Menlo"/>
          <w:color w:val="0550AE"/>
        </w:rPr>
        <w:t>(</w:t>
      </w:r>
      <w:proofErr w:type="spellStart"/>
      <w:proofErr w:type="gramEnd"/>
      <w:r>
        <w:rPr>
          <w:rStyle w:val="pl-c1"/>
          <w:rFonts w:ascii="Menlo" w:eastAsiaTheme="majorEastAsia" w:hAnsi="Menlo" w:cs="Menlo"/>
          <w:color w:val="0550AE"/>
        </w:rPr>
        <w:t>Employee.class</w:t>
      </w:r>
      <w:proofErr w:type="spellEnd"/>
      <w:r>
        <w:rPr>
          <w:rStyle w:val="pl-c1"/>
          <w:rFonts w:ascii="Menlo" w:eastAsiaTheme="majorEastAsia" w:hAnsi="Menlo" w:cs="Menlo"/>
          <w:color w:val="0550AE"/>
        </w:rPr>
        <w:t>, id)</w:t>
      </w:r>
      <w:proofErr w:type="gramStart"/>
      <w:r>
        <w:rPr>
          <w:rStyle w:val="pl-c1"/>
          <w:rFonts w:ascii="Menlo" w:eastAsiaTheme="majorEastAsia" w:hAnsi="Menlo" w:cs="Menlo"/>
          <w:color w:val="0550AE"/>
        </w:rPr>
        <w:t>);</w:t>
      </w:r>
      <w:proofErr w:type="gramEnd"/>
    </w:p>
    <w:p w14:paraId="564EE29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employeeMapper.toDto</w:t>
      </w:r>
      <w:proofErr w:type="spellEnd"/>
      <w:r>
        <w:rPr>
          <w:rStyle w:val="pl-c1"/>
          <w:rFonts w:ascii="Menlo" w:eastAsiaTheme="majorEastAsia" w:hAnsi="Menlo" w:cs="Menlo"/>
          <w:color w:val="0550AE"/>
        </w:rPr>
        <w:t>(entity</w:t>
      </w:r>
      <w:proofErr w:type="gramStart"/>
      <w:r>
        <w:rPr>
          <w:rStyle w:val="pl-c1"/>
          <w:rFonts w:ascii="Menlo" w:eastAsiaTheme="majorEastAsia" w:hAnsi="Menlo" w:cs="Menlo"/>
          <w:color w:val="0550AE"/>
        </w:rPr>
        <w:t>);</w:t>
      </w:r>
      <w:proofErr w:type="gramEnd"/>
    </w:p>
    <w:p w14:paraId="2B5870F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7AF3461D" w14:textId="77777777" w:rsidR="00081C83" w:rsidRDefault="00081C83" w:rsidP="00081C83">
      <w:pPr>
        <w:pStyle w:val="HTMLPreformatted"/>
        <w:shd w:val="clear" w:color="auto" w:fill="F6F8FA"/>
        <w:rPr>
          <w:rFonts w:ascii="Menlo" w:hAnsi="Menlo" w:cs="Menlo"/>
          <w:color w:val="1F2328"/>
        </w:rPr>
      </w:pPr>
    </w:p>
    <w:p w14:paraId="61D5CD2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@Override</w:t>
      </w:r>
    </w:p>
    <w:p w14:paraId="622D474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Cacheable(</w:t>
      </w:r>
      <w:proofErr w:type="gramEnd"/>
      <w:r>
        <w:rPr>
          <w:rStyle w:val="pl-c1"/>
          <w:rFonts w:ascii="Menlo" w:eastAsiaTheme="majorEastAsia" w:hAnsi="Menlo" w:cs="Menlo"/>
          <w:color w:val="0550AE"/>
        </w:rPr>
        <w:t>value = "employees")</w:t>
      </w:r>
    </w:p>
    <w:p w14:paraId="7E1492B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public List&lt;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&gt; </w:t>
      </w:r>
      <w:proofErr w:type="spellStart"/>
      <w:proofErr w:type="gramStart"/>
      <w:r>
        <w:rPr>
          <w:rStyle w:val="pl-c1"/>
          <w:rFonts w:ascii="Menlo" w:eastAsiaTheme="majorEastAsia" w:hAnsi="Menlo" w:cs="Menlo"/>
          <w:color w:val="0550AE"/>
        </w:rPr>
        <w:t>getAllEmployees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764E209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List&lt;Employee&gt; employees = </w:t>
      </w:r>
      <w:proofErr w:type="spellStart"/>
      <w:r>
        <w:rPr>
          <w:rStyle w:val="pl-c1"/>
          <w:rFonts w:ascii="Menlo" w:eastAsiaTheme="majorEastAsia" w:hAnsi="Menlo" w:cs="Menlo"/>
          <w:color w:val="0550AE"/>
        </w:rPr>
        <w:t>employeeRepository.findAll</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2E46440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return </w:t>
      </w:r>
      <w:proofErr w:type="spellStart"/>
      <w:r>
        <w:rPr>
          <w:rStyle w:val="pl-c1"/>
          <w:rFonts w:ascii="Menlo" w:eastAsiaTheme="majorEastAsia" w:hAnsi="Menlo" w:cs="Menlo"/>
          <w:color w:val="0550AE"/>
        </w:rPr>
        <w:t>employeeMapper.mapEntityListToDtoListForEmployee</w:t>
      </w:r>
      <w:proofErr w:type="spellEnd"/>
      <w:r>
        <w:rPr>
          <w:rStyle w:val="pl-c1"/>
          <w:rFonts w:ascii="Menlo" w:eastAsiaTheme="majorEastAsia" w:hAnsi="Menlo" w:cs="Menlo"/>
          <w:color w:val="0550AE"/>
        </w:rPr>
        <w:t>(employees</w:t>
      </w:r>
      <w:proofErr w:type="gramStart"/>
      <w:r>
        <w:rPr>
          <w:rStyle w:val="pl-c1"/>
          <w:rFonts w:ascii="Menlo" w:eastAsiaTheme="majorEastAsia" w:hAnsi="Menlo" w:cs="Menlo"/>
          <w:color w:val="0550AE"/>
        </w:rPr>
        <w:t>);</w:t>
      </w:r>
      <w:proofErr w:type="gramEnd"/>
    </w:p>
    <w:p w14:paraId="58ABEF3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57061AA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20395F8C" w14:textId="77777777" w:rsidR="00081C83" w:rsidRDefault="00081C83" w:rsidP="00081C83">
      <w:pPr>
        <w:pStyle w:val="HTMLPreformatted"/>
        <w:shd w:val="clear" w:color="auto" w:fill="F6F8FA"/>
        <w:rPr>
          <w:rFonts w:ascii="Menlo" w:hAnsi="Menlo" w:cs="Menlo"/>
          <w:color w:val="1F2328"/>
        </w:rPr>
      </w:pPr>
    </w:p>
    <w:p w14:paraId="5413406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//Repository</w:t>
      </w:r>
    </w:p>
    <w:p w14:paraId="019A47E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interface </w:t>
      </w:r>
      <w:proofErr w:type="spellStart"/>
      <w:r>
        <w:rPr>
          <w:rFonts w:ascii="Menlo" w:hAnsi="Menlo" w:cs="Menlo"/>
          <w:color w:val="1F2328"/>
        </w:rPr>
        <w:t>EmployeeRepository</w:t>
      </w:r>
      <w:proofErr w:type="spellEnd"/>
      <w:r>
        <w:rPr>
          <w:rFonts w:ascii="Menlo" w:hAnsi="Menlo" w:cs="Menlo"/>
          <w:color w:val="1F2328"/>
        </w:rPr>
        <w:t xml:space="preserve"> extends </w:t>
      </w:r>
      <w:proofErr w:type="spellStart"/>
      <w:r>
        <w:rPr>
          <w:rFonts w:ascii="Menlo" w:hAnsi="Menlo" w:cs="Menlo"/>
          <w:color w:val="1F2328"/>
        </w:rPr>
        <w:t>RevisionRepository</w:t>
      </w:r>
      <w:proofErr w:type="spellEnd"/>
      <w:r>
        <w:rPr>
          <w:rFonts w:ascii="Menlo" w:hAnsi="Menlo" w:cs="Menlo"/>
          <w:color w:val="1F2328"/>
        </w:rPr>
        <w:t xml:space="preserve">&lt;Employee, Long, Long&gt;, </w:t>
      </w:r>
      <w:proofErr w:type="spellStart"/>
      <w:r>
        <w:rPr>
          <w:rFonts w:ascii="Menlo" w:hAnsi="Menlo" w:cs="Menlo"/>
          <w:color w:val="1F2328"/>
        </w:rPr>
        <w:t>JpaRepository</w:t>
      </w:r>
      <w:proofErr w:type="spellEnd"/>
      <w:r>
        <w:rPr>
          <w:rFonts w:ascii="Menlo" w:hAnsi="Menlo" w:cs="Menlo"/>
          <w:color w:val="1F2328"/>
        </w:rPr>
        <w:t xml:space="preserve">&lt;Employee, Long&gt;, </w:t>
      </w:r>
      <w:proofErr w:type="spellStart"/>
      <w:r>
        <w:rPr>
          <w:rFonts w:ascii="Menlo" w:hAnsi="Menlo" w:cs="Menlo"/>
          <w:color w:val="1F2328"/>
        </w:rPr>
        <w:t>EmployeeRepositoryCustom</w:t>
      </w:r>
      <w:proofErr w:type="spellEnd"/>
      <w:r>
        <w:rPr>
          <w:rFonts w:ascii="Menlo" w:hAnsi="Menlo" w:cs="Menlo"/>
          <w:color w:val="1F2328"/>
        </w:rPr>
        <w:t>,</w:t>
      </w:r>
    </w:p>
    <w:p w14:paraId="16C5EB6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Fonts w:ascii="Menlo" w:hAnsi="Menlo" w:cs="Menlo"/>
          <w:color w:val="1F2328"/>
        </w:rPr>
        <w:t>QuerydslPredicateExecutor</w:t>
      </w:r>
      <w:proofErr w:type="spellEnd"/>
      <w:r>
        <w:rPr>
          <w:rFonts w:ascii="Menlo" w:hAnsi="Menlo" w:cs="Menlo"/>
          <w:color w:val="1F2328"/>
        </w:rPr>
        <w:t>&lt;</w:t>
      </w:r>
      <w:r>
        <w:rPr>
          <w:rStyle w:val="pl-ent"/>
          <w:rFonts w:ascii="Menlo" w:hAnsi="Menlo" w:cs="Menlo"/>
          <w:color w:val="0550AE"/>
        </w:rPr>
        <w:t>Employee</w:t>
      </w:r>
      <w:r>
        <w:rPr>
          <w:rFonts w:ascii="Menlo" w:hAnsi="Menlo" w:cs="Menlo"/>
          <w:color w:val="1F2328"/>
        </w:rPr>
        <w:t>&gt;,</w:t>
      </w:r>
    </w:p>
    <w:p w14:paraId="41E55B0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spellStart"/>
      <w:r>
        <w:rPr>
          <w:rFonts w:ascii="Menlo" w:hAnsi="Menlo" w:cs="Menlo"/>
          <w:color w:val="1F2328"/>
        </w:rPr>
        <w:t>QuerydslBinderCustomizer</w:t>
      </w:r>
      <w:proofErr w:type="spellEnd"/>
      <w:r>
        <w:rPr>
          <w:rFonts w:ascii="Menlo" w:hAnsi="Menlo" w:cs="Menlo"/>
          <w:color w:val="1F2328"/>
        </w:rPr>
        <w:t>&lt;</w:t>
      </w:r>
      <w:proofErr w:type="spellStart"/>
      <w:r>
        <w:rPr>
          <w:rStyle w:val="pl-ent"/>
          <w:rFonts w:ascii="Menlo" w:hAnsi="Menlo" w:cs="Menlo"/>
          <w:color w:val="0550AE"/>
        </w:rPr>
        <w:t>QEmployee</w:t>
      </w:r>
      <w:proofErr w:type="spellEnd"/>
      <w:r>
        <w:rPr>
          <w:rFonts w:ascii="Menlo" w:hAnsi="Menlo" w:cs="Menlo"/>
          <w:color w:val="1F2328"/>
        </w:rPr>
        <w:t>&gt; {</w:t>
      </w:r>
    </w:p>
    <w:p w14:paraId="16E25495" w14:textId="77777777" w:rsidR="00081C83" w:rsidRDefault="00081C83" w:rsidP="00081C83">
      <w:pPr>
        <w:pStyle w:val="HTMLPreformatted"/>
        <w:shd w:val="clear" w:color="auto" w:fill="F6F8FA"/>
        <w:rPr>
          <w:rFonts w:ascii="Menlo" w:hAnsi="Menlo" w:cs="Menlo"/>
          <w:color w:val="1F2328"/>
        </w:rPr>
      </w:pPr>
    </w:p>
    <w:p w14:paraId="03D38E0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s"/>
          <w:rFonts w:ascii="Menlo" w:hAnsi="Menlo" w:cs="Menlo"/>
          <w:color w:val="0A3069"/>
        </w:rPr>
        <w:t>@</w:t>
      </w:r>
      <w:r>
        <w:rPr>
          <w:rStyle w:val="pl-corl"/>
          <w:rFonts w:ascii="Menlo" w:hAnsi="Menlo" w:cs="Menlo"/>
          <w:color w:val="0A3069"/>
          <w:u w:val="single"/>
        </w:rPr>
        <w:t>Override</w:t>
      </w:r>
    </w:p>
    <w:p w14:paraId="65FB86D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default void </w:t>
      </w:r>
      <w:proofErr w:type="gramStart"/>
      <w:r>
        <w:rPr>
          <w:rFonts w:ascii="Menlo" w:hAnsi="Menlo" w:cs="Menlo"/>
          <w:color w:val="1F2328"/>
        </w:rPr>
        <w:t>customize(</w:t>
      </w:r>
      <w:proofErr w:type="spellStart"/>
      <w:proofErr w:type="gramEnd"/>
      <w:r>
        <w:rPr>
          <w:rFonts w:ascii="Menlo" w:hAnsi="Menlo" w:cs="Menlo"/>
          <w:color w:val="1F2328"/>
        </w:rPr>
        <w:t>QuerydslBindings</w:t>
      </w:r>
      <w:proofErr w:type="spellEnd"/>
      <w:r>
        <w:rPr>
          <w:rFonts w:ascii="Menlo" w:hAnsi="Menlo" w:cs="Menlo"/>
          <w:color w:val="1F2328"/>
        </w:rPr>
        <w:t xml:space="preserve"> bindings, </w:t>
      </w:r>
      <w:proofErr w:type="spellStart"/>
      <w:r>
        <w:rPr>
          <w:rFonts w:ascii="Menlo" w:hAnsi="Menlo" w:cs="Menlo"/>
          <w:color w:val="1F2328"/>
        </w:rPr>
        <w:t>QEmployee</w:t>
      </w:r>
      <w:proofErr w:type="spellEnd"/>
      <w:r>
        <w:rPr>
          <w:rFonts w:ascii="Menlo" w:hAnsi="Menlo" w:cs="Menlo"/>
          <w:color w:val="1F2328"/>
        </w:rPr>
        <w:t xml:space="preserve"> root) {</w:t>
      </w:r>
    </w:p>
    <w:p w14:paraId="7D70D51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roofErr w:type="spellStart"/>
      <w:proofErr w:type="gramStart"/>
      <w:r>
        <w:rPr>
          <w:rFonts w:ascii="Menlo" w:hAnsi="Menlo" w:cs="Menlo"/>
          <w:color w:val="1F2328"/>
        </w:rPr>
        <w:t>bindings.bind</w:t>
      </w:r>
      <w:proofErr w:type="spellEnd"/>
      <w:proofErr w:type="gramEnd"/>
      <w:r>
        <w:rPr>
          <w:rFonts w:ascii="Menlo" w:hAnsi="Menlo" w:cs="Menlo"/>
          <w:color w:val="1F2328"/>
        </w:rPr>
        <w:t>(</w:t>
      </w:r>
      <w:proofErr w:type="spellStart"/>
      <w:r>
        <w:rPr>
          <w:rFonts w:ascii="Menlo" w:hAnsi="Menlo" w:cs="Menlo"/>
          <w:color w:val="1F2328"/>
        </w:rPr>
        <w:t>String.class</w:t>
      </w:r>
      <w:proofErr w:type="spellEnd"/>
      <w:proofErr w:type="gramStart"/>
      <w:r>
        <w:rPr>
          <w:rFonts w:ascii="Menlo" w:hAnsi="Menlo" w:cs="Menlo"/>
          <w:color w:val="1F2328"/>
        </w:rPr>
        <w:t>).first</w:t>
      </w:r>
      <w:proofErr w:type="gramEnd"/>
      <w:r>
        <w:rPr>
          <w:rFonts w:ascii="Menlo" w:hAnsi="Menlo" w:cs="Menlo"/>
          <w:color w:val="1F2328"/>
        </w:rPr>
        <w:t>((</w:t>
      </w:r>
      <w:proofErr w:type="spellStart"/>
      <w:r>
        <w:rPr>
          <w:rFonts w:ascii="Menlo" w:hAnsi="Menlo" w:cs="Menlo"/>
          <w:color w:val="1F2328"/>
        </w:rPr>
        <w:t>StringPath</w:t>
      </w:r>
      <w:proofErr w:type="spellEnd"/>
      <w:r>
        <w:rPr>
          <w:rFonts w:ascii="Menlo" w:hAnsi="Menlo" w:cs="Menlo"/>
          <w:color w:val="1F2328"/>
        </w:rPr>
        <w:t xml:space="preserve"> path, String value) -&gt; </w:t>
      </w:r>
      <w:proofErr w:type="spellStart"/>
      <w:proofErr w:type="gramStart"/>
      <w:r>
        <w:rPr>
          <w:rFonts w:ascii="Menlo" w:hAnsi="Menlo" w:cs="Menlo"/>
          <w:color w:val="1F2328"/>
        </w:rPr>
        <w:t>path.containsIgnoreCase</w:t>
      </w:r>
      <w:proofErr w:type="spellEnd"/>
      <w:proofErr w:type="gramEnd"/>
      <w:r>
        <w:rPr>
          <w:rFonts w:ascii="Menlo" w:hAnsi="Menlo" w:cs="Menlo"/>
          <w:color w:val="1F2328"/>
        </w:rPr>
        <w:t>(value)</w:t>
      </w:r>
      <w:proofErr w:type="gramStart"/>
      <w:r>
        <w:rPr>
          <w:rFonts w:ascii="Menlo" w:hAnsi="Menlo" w:cs="Menlo"/>
          <w:color w:val="1F2328"/>
        </w:rPr>
        <w:t>);</w:t>
      </w:r>
      <w:proofErr w:type="gramEnd"/>
    </w:p>
    <w:p w14:paraId="6CAB141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p>
    <w:p w14:paraId="7A2F910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0A388506" w14:textId="3553E3FD" w:rsidR="00081C83" w:rsidRPr="00081C83" w:rsidRDefault="00081C83" w:rsidP="00081C83">
      <w:r>
        <w:t>MOCKITO ANNOTATIONS</w:t>
      </w:r>
    </w:p>
    <w:p w14:paraId="5B0B7F45" w14:textId="3A54B0B3"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lastRenderedPageBreak/>
        <w:drawing>
          <wp:inline distT="0" distB="0" distL="0" distR="0" wp14:anchorId="734786DF" wp14:editId="01EF6C2B">
            <wp:extent cx="5943600" cy="3362325"/>
            <wp:effectExtent l="0" t="0" r="0" b="3175"/>
            <wp:docPr id="1729477023" name="Picture 19" descr="A screenshot of a computer program&#10;&#10;AI-generated content may be incorrec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77023" name="Picture 19" descr="A screenshot of a computer program&#10;&#10;AI-generated content may be incorrect.">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631E5D6B"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Core Annotations</w:t>
      </w:r>
    </w:p>
    <w:p w14:paraId="1EF2CC88" w14:textId="2F963350"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drawing>
          <wp:inline distT="0" distB="0" distL="0" distR="0" wp14:anchorId="1A0E19AB" wp14:editId="59156537">
            <wp:extent cx="5943600" cy="2196465"/>
            <wp:effectExtent l="0" t="0" r="0" b="635"/>
            <wp:docPr id="2143434176" name="Picture 18" descr="A screenshot of a phone&#10;&#10;AI-generated content may be incorrec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34176" name="Picture 18" descr="A screenshot of a phone&#10;&#10;AI-generated content may be incorrec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96465"/>
                    </a:xfrm>
                    <a:prstGeom prst="rect">
                      <a:avLst/>
                    </a:prstGeom>
                    <a:noFill/>
                    <a:ln>
                      <a:noFill/>
                    </a:ln>
                  </pic:spPr>
                </pic:pic>
              </a:graphicData>
            </a:graphic>
          </wp:inline>
        </w:drawing>
      </w:r>
    </w:p>
    <w:p w14:paraId="639D3E24"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Controller Level Annotations</w:t>
      </w:r>
    </w:p>
    <w:p w14:paraId="2265E8E3" w14:textId="30C45CAD"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lastRenderedPageBreak/>
        <w:drawing>
          <wp:inline distT="0" distB="0" distL="0" distR="0" wp14:anchorId="29FB63F4" wp14:editId="24D8E6A5">
            <wp:extent cx="5943600" cy="2482850"/>
            <wp:effectExtent l="0" t="0" r="0" b="6350"/>
            <wp:docPr id="1683984617" name="Picture 17" descr="A screenshot of a computer&#10;&#10;AI-generated content may be incorrec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84617" name="Picture 17" descr="A screenshot of a computer&#10;&#10;AI-generated content may be incorrec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p>
    <w:p w14:paraId="3AA3FEF8"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Service Layer Annotations</w:t>
      </w:r>
    </w:p>
    <w:p w14:paraId="407933E7" w14:textId="5F32A625"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drawing>
          <wp:inline distT="0" distB="0" distL="0" distR="0" wp14:anchorId="2C364F46" wp14:editId="3015157E">
            <wp:extent cx="5943600" cy="1534795"/>
            <wp:effectExtent l="0" t="0" r="0" b="1905"/>
            <wp:docPr id="1970163937" name="Picture 16" descr="A screenshot of a phone&#10;&#10;AI-generated content may be incorrec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3937" name="Picture 16" descr="A screenshot of a phone&#10;&#10;AI-generated content may be incorrect.">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04C90D86"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Repository Layer Annotations</w:t>
      </w:r>
    </w:p>
    <w:p w14:paraId="301870AC" w14:textId="7587F349"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drawing>
          <wp:inline distT="0" distB="0" distL="0" distR="0" wp14:anchorId="3A8BFCC8" wp14:editId="33E65C8A">
            <wp:extent cx="5943600" cy="1534795"/>
            <wp:effectExtent l="0" t="0" r="0" b="1905"/>
            <wp:docPr id="219458441" name="Picture 15" descr="A screenshot of a phone&#10;&#10;AI-generated content may be incorrect.">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8441" name="Picture 15" descr="A screenshot of a phone&#10;&#10;AI-generated content may be incorrect.">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534795"/>
                    </a:xfrm>
                    <a:prstGeom prst="rect">
                      <a:avLst/>
                    </a:prstGeom>
                    <a:noFill/>
                    <a:ln>
                      <a:noFill/>
                    </a:ln>
                  </pic:spPr>
                </pic:pic>
              </a:graphicData>
            </a:graphic>
          </wp:inline>
        </w:drawing>
      </w:r>
    </w:p>
    <w:p w14:paraId="34A749A8"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Summary</w:t>
      </w:r>
    </w:p>
    <w:p w14:paraId="54838B03"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p>
    <w:p w14:paraId="10C17D56" w14:textId="6859B50C"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Example Unit Testing with Mockito</w:t>
      </w:r>
    </w:p>
    <w:p w14:paraId="69F214C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Controller Layer Test</w:t>
      </w:r>
    </w:p>
    <w:p w14:paraId="0713C32E"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WebMvcTest</w:t>
      </w:r>
      <w:r>
        <w:rPr>
          <w:rFonts w:ascii="Menlo" w:hAnsi="Menlo" w:cs="Menlo"/>
          <w:color w:val="1F2328"/>
        </w:rPr>
        <w:t>(</w:t>
      </w:r>
      <w:proofErr w:type="gramEnd"/>
      <w:r>
        <w:rPr>
          <w:rFonts w:ascii="Menlo" w:hAnsi="Menlo" w:cs="Menlo"/>
          <w:color w:val="1F2328"/>
        </w:rPr>
        <w:t>EmployeeController.class)</w:t>
      </w:r>
    </w:p>
    <w:p w14:paraId="1C33679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class </w:t>
      </w:r>
      <w:proofErr w:type="spellStart"/>
      <w:r>
        <w:rPr>
          <w:rFonts w:ascii="Menlo" w:hAnsi="Menlo" w:cs="Menlo"/>
          <w:color w:val="1F2328"/>
        </w:rPr>
        <w:t>EmployeeControllerTest</w:t>
      </w:r>
      <w:proofErr w:type="spellEnd"/>
      <w:r>
        <w:rPr>
          <w:rFonts w:ascii="Menlo" w:hAnsi="Menlo" w:cs="Menlo"/>
          <w:color w:val="1F2328"/>
        </w:rPr>
        <w:t xml:space="preserve"> {</w:t>
      </w:r>
    </w:p>
    <w:p w14:paraId="7B1B032B" w14:textId="77777777" w:rsidR="00081C83" w:rsidRDefault="00081C83" w:rsidP="00081C83">
      <w:pPr>
        <w:pStyle w:val="HTMLPreformatted"/>
        <w:shd w:val="clear" w:color="auto" w:fill="F6F8FA"/>
        <w:rPr>
          <w:rFonts w:ascii="Menlo" w:hAnsi="Menlo" w:cs="Menlo"/>
          <w:color w:val="1F2328"/>
        </w:rPr>
      </w:pPr>
    </w:p>
    <w:p w14:paraId="5655829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2980430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MockMvc</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mockMvc</w:t>
      </w:r>
      <w:proofErr w:type="spellEnd"/>
      <w:r>
        <w:rPr>
          <w:rStyle w:val="pl-c1"/>
          <w:rFonts w:ascii="Menlo" w:eastAsiaTheme="majorEastAsia" w:hAnsi="Menlo" w:cs="Menlo"/>
          <w:color w:val="0550AE"/>
        </w:rPr>
        <w:t>;</w:t>
      </w:r>
      <w:proofErr w:type="gramEnd"/>
    </w:p>
    <w:p w14:paraId="38996C9E" w14:textId="77777777" w:rsidR="00081C83" w:rsidRDefault="00081C83" w:rsidP="00081C83">
      <w:pPr>
        <w:pStyle w:val="HTMLPreformatted"/>
        <w:shd w:val="clear" w:color="auto" w:fill="F6F8FA"/>
        <w:rPr>
          <w:rFonts w:ascii="Menlo" w:hAnsi="Menlo" w:cs="Menlo"/>
          <w:color w:val="1F2328"/>
        </w:rPr>
      </w:pPr>
    </w:p>
    <w:p w14:paraId="70E8BEE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2BF0145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w:t>
      </w:r>
      <w:proofErr w:type="gramEnd"/>
    </w:p>
    <w:p w14:paraId="3448E31C" w14:textId="77777777" w:rsidR="00081C83" w:rsidRDefault="00081C83" w:rsidP="00081C83">
      <w:pPr>
        <w:pStyle w:val="HTMLPreformatted"/>
        <w:shd w:val="clear" w:color="auto" w:fill="F6F8FA"/>
        <w:rPr>
          <w:rFonts w:ascii="Menlo" w:hAnsi="Menlo" w:cs="Menlo"/>
          <w:color w:val="1F2328"/>
        </w:rPr>
      </w:pPr>
    </w:p>
    <w:p w14:paraId="6B3D880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3298731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1D8457FB" w14:textId="77777777" w:rsidR="00081C83" w:rsidRDefault="00081C83" w:rsidP="00081C83">
      <w:pPr>
        <w:pStyle w:val="HTMLPreformatted"/>
        <w:shd w:val="clear" w:color="auto" w:fill="F6F8FA"/>
        <w:rPr>
          <w:rFonts w:ascii="Menlo" w:hAnsi="Menlo" w:cs="Menlo"/>
          <w:color w:val="1F2328"/>
        </w:rPr>
      </w:pPr>
    </w:p>
    <w:p w14:paraId="7930001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418140C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169E45CB" w14:textId="77777777" w:rsidR="00081C83" w:rsidRDefault="00081C83" w:rsidP="00081C83">
      <w:pPr>
        <w:pStyle w:val="HTMLPreformatted"/>
        <w:shd w:val="clear" w:color="auto" w:fill="F6F8FA"/>
        <w:rPr>
          <w:rFonts w:ascii="Menlo" w:hAnsi="Menlo" w:cs="Menlo"/>
          <w:color w:val="1F2328"/>
        </w:rPr>
      </w:pPr>
    </w:p>
    <w:p w14:paraId="50E8452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79B0C84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testSaveEmployee</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throws Exception {</w:t>
      </w:r>
    </w:p>
    <w:p w14:paraId="0E00E62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dto</w:t>
      </w:r>
      <w:proofErr w:type="spellEnd"/>
      <w:r>
        <w:rPr>
          <w:rStyle w:val="pl-c1"/>
          <w:rFonts w:ascii="Menlo" w:eastAsiaTheme="majorEastAsia" w:hAnsi="Menlo" w:cs="Menlo"/>
          <w:color w:val="0550AE"/>
        </w:rPr>
        <w:t xml:space="preserve"> = 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p>
    <w:p w14:paraId="53891D4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dto.setName</w:t>
      </w:r>
      <w:proofErr w:type="spellEnd"/>
      <w:proofErr w:type="gramEnd"/>
      <w:r>
        <w:rPr>
          <w:rStyle w:val="pl-c1"/>
          <w:rFonts w:ascii="Menlo" w:eastAsiaTheme="majorEastAsia" w:hAnsi="Menlo" w:cs="Menlo"/>
          <w:color w:val="0550AE"/>
        </w:rPr>
        <w:t>("John"</w:t>
      </w:r>
      <w:proofErr w:type="gramStart"/>
      <w:r>
        <w:rPr>
          <w:rStyle w:val="pl-c1"/>
          <w:rFonts w:ascii="Menlo" w:eastAsiaTheme="majorEastAsia" w:hAnsi="Menlo" w:cs="Menlo"/>
          <w:color w:val="0550AE"/>
        </w:rPr>
        <w:t>);</w:t>
      </w:r>
      <w:proofErr w:type="gramEnd"/>
    </w:p>
    <w:p w14:paraId="4E35542F" w14:textId="77777777" w:rsidR="00081C83" w:rsidRDefault="00081C83" w:rsidP="00081C83">
      <w:pPr>
        <w:pStyle w:val="HTMLPreformatted"/>
        <w:shd w:val="clear" w:color="auto" w:fill="F6F8FA"/>
        <w:rPr>
          <w:rFonts w:ascii="Menlo" w:hAnsi="Menlo" w:cs="Menlo"/>
          <w:color w:val="1F2328"/>
        </w:rPr>
      </w:pPr>
    </w:p>
    <w:p w14:paraId="6EEB60A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employeeService.save</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any(</w:t>
      </w:r>
      <w:proofErr w:type="spellStart"/>
      <w:proofErr w:type="gramEnd"/>
      <w:r>
        <w:rPr>
          <w:rStyle w:val="pl-c1"/>
          <w:rFonts w:ascii="Menlo" w:eastAsiaTheme="majorEastAsia" w:hAnsi="Menlo" w:cs="Menlo"/>
          <w:color w:val="0550AE"/>
        </w:rPr>
        <w:t>EmployeeDto.class</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isNull</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dto</w:t>
      </w:r>
      <w:proofErr w:type="spellEnd"/>
      <w:proofErr w:type="gramStart"/>
      <w:r>
        <w:rPr>
          <w:rStyle w:val="pl-c1"/>
          <w:rFonts w:ascii="Menlo" w:eastAsiaTheme="majorEastAsia" w:hAnsi="Menlo" w:cs="Menlo"/>
          <w:color w:val="0550AE"/>
        </w:rPr>
        <w:t>);</w:t>
      </w:r>
      <w:proofErr w:type="gramEnd"/>
    </w:p>
    <w:p w14:paraId="56E878E8" w14:textId="77777777" w:rsidR="00081C83" w:rsidRDefault="00081C83" w:rsidP="00081C83">
      <w:pPr>
        <w:pStyle w:val="HTMLPreformatted"/>
        <w:shd w:val="clear" w:color="auto" w:fill="F6F8FA"/>
        <w:rPr>
          <w:rFonts w:ascii="Menlo" w:hAnsi="Menlo" w:cs="Menlo"/>
          <w:color w:val="1F2328"/>
        </w:rPr>
      </w:pPr>
    </w:p>
    <w:p w14:paraId="2F732EA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mockMvc.perform</w:t>
      </w:r>
      <w:proofErr w:type="spellEnd"/>
      <w:r>
        <w:rPr>
          <w:rStyle w:val="pl-c1"/>
          <w:rFonts w:ascii="Menlo" w:eastAsiaTheme="majorEastAsia" w:hAnsi="Menlo" w:cs="Menlo"/>
          <w:color w:val="0550AE"/>
        </w:rPr>
        <w:t>(post("/</w:t>
      </w:r>
      <w:proofErr w:type="spellStart"/>
      <w:r>
        <w:rPr>
          <w:rStyle w:val="pl-c1"/>
          <w:rFonts w:ascii="Menlo" w:eastAsiaTheme="majorEastAsia" w:hAnsi="Menlo" w:cs="Menlo"/>
          <w:color w:val="0550AE"/>
        </w:rPr>
        <w:t>api</w:t>
      </w:r>
      <w:proofErr w:type="spellEnd"/>
      <w:r>
        <w:rPr>
          <w:rStyle w:val="pl-c1"/>
          <w:rFonts w:ascii="Menlo" w:eastAsiaTheme="majorEastAsia" w:hAnsi="Menlo" w:cs="Menlo"/>
          <w:color w:val="0550AE"/>
        </w:rPr>
        <w:t>/v1/employee")</w:t>
      </w:r>
    </w:p>
    <w:p w14:paraId="70D0A1D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contentType</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MediaType.APPLICATION_JSON</w:t>
      </w:r>
      <w:proofErr w:type="spellEnd"/>
      <w:r>
        <w:rPr>
          <w:rStyle w:val="pl-c1"/>
          <w:rFonts w:ascii="Menlo" w:eastAsiaTheme="majorEastAsia" w:hAnsi="Menlo" w:cs="Menlo"/>
          <w:color w:val="0550AE"/>
        </w:rPr>
        <w:t>)</w:t>
      </w:r>
    </w:p>
    <w:p w14:paraId="0EDE912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.content</w:t>
      </w:r>
      <w:proofErr w:type="gramEnd"/>
      <w:r>
        <w:rPr>
          <w:rStyle w:val="pl-c1"/>
          <w:rFonts w:ascii="Menlo" w:eastAsiaTheme="majorEastAsia" w:hAnsi="Menlo" w:cs="Menlo"/>
          <w:color w:val="0550AE"/>
        </w:rPr>
        <w:t>("{"name": "John"}"))</w:t>
      </w:r>
    </w:p>
    <w:p w14:paraId="0B732E0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(status(</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isOk</w:t>
      </w:r>
      <w:proofErr w:type="spellEnd"/>
      <w:proofErr w:type="gramEnd"/>
      <w:r>
        <w:rPr>
          <w:rStyle w:val="pl-c1"/>
          <w:rFonts w:ascii="Menlo" w:eastAsiaTheme="majorEastAsia" w:hAnsi="Menlo" w:cs="Menlo"/>
          <w:color w:val="0550AE"/>
        </w:rPr>
        <w:t>())</w:t>
      </w:r>
    </w:p>
    <w:p w14:paraId="5CB8B5F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jsonPath</w:t>
      </w:r>
      <w:proofErr w:type="spellEnd"/>
      <w:r>
        <w:rPr>
          <w:rStyle w:val="pl-c1"/>
          <w:rFonts w:ascii="Menlo" w:eastAsiaTheme="majorEastAsia" w:hAnsi="Menlo" w:cs="Menlo"/>
          <w:color w:val="0550AE"/>
        </w:rPr>
        <w:t>("$.name").value("John")</w:t>
      </w:r>
      <w:proofErr w:type="gramStart"/>
      <w:r>
        <w:rPr>
          <w:rStyle w:val="pl-c1"/>
          <w:rFonts w:ascii="Menlo" w:eastAsiaTheme="majorEastAsia" w:hAnsi="Menlo" w:cs="Menlo"/>
          <w:color w:val="0550AE"/>
        </w:rPr>
        <w:t>);</w:t>
      </w:r>
      <w:proofErr w:type="gramEnd"/>
    </w:p>
    <w:p w14:paraId="352A1AF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2B58C208" w14:textId="77777777" w:rsidR="00081C83" w:rsidRDefault="00081C83" w:rsidP="00081C83">
      <w:pPr>
        <w:pStyle w:val="HTMLPreformatted"/>
        <w:shd w:val="clear" w:color="auto" w:fill="F6F8FA"/>
        <w:rPr>
          <w:rFonts w:ascii="Menlo" w:hAnsi="Menlo" w:cs="Menlo"/>
          <w:color w:val="1F2328"/>
        </w:rPr>
      </w:pPr>
    </w:p>
    <w:p w14:paraId="07187A0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510D750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testGetEmployeeById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throws Exception {</w:t>
      </w:r>
    </w:p>
    <w:p w14:paraId="0C500A6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dto</w:t>
      </w:r>
      <w:proofErr w:type="spellEnd"/>
      <w:r>
        <w:rPr>
          <w:rStyle w:val="pl-c1"/>
          <w:rFonts w:ascii="Menlo" w:eastAsiaTheme="majorEastAsia" w:hAnsi="Menlo" w:cs="Menlo"/>
          <w:color w:val="0550AE"/>
        </w:rPr>
        <w:t xml:space="preserve"> = 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p>
    <w:p w14:paraId="75ACD2D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dto.setId</w:t>
      </w:r>
      <w:proofErr w:type="spellEnd"/>
      <w:proofErr w:type="gramEnd"/>
      <w:r>
        <w:rPr>
          <w:rStyle w:val="pl-c1"/>
          <w:rFonts w:ascii="Menlo" w:eastAsiaTheme="majorEastAsia" w:hAnsi="Menlo" w:cs="Menlo"/>
          <w:color w:val="0550AE"/>
        </w:rPr>
        <w:t>(1L</w:t>
      </w:r>
      <w:proofErr w:type="gramStart"/>
      <w:r>
        <w:rPr>
          <w:rStyle w:val="pl-c1"/>
          <w:rFonts w:ascii="Menlo" w:eastAsiaTheme="majorEastAsia" w:hAnsi="Menlo" w:cs="Menlo"/>
          <w:color w:val="0550AE"/>
        </w:rPr>
        <w:t>);</w:t>
      </w:r>
      <w:proofErr w:type="gramEnd"/>
    </w:p>
    <w:p w14:paraId="022224E8" w14:textId="77777777" w:rsidR="00081C83" w:rsidRDefault="00081C83" w:rsidP="00081C83">
      <w:pPr>
        <w:pStyle w:val="HTMLPreformatted"/>
        <w:shd w:val="clear" w:color="auto" w:fill="F6F8FA"/>
        <w:rPr>
          <w:rFonts w:ascii="Menlo" w:hAnsi="Menlo" w:cs="Menlo"/>
          <w:color w:val="1F2328"/>
        </w:rPr>
      </w:pPr>
    </w:p>
    <w:p w14:paraId="72EE89C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employeeService.getEmployeeById</w:t>
      </w:r>
      <w:proofErr w:type="spellEnd"/>
      <w:r>
        <w:rPr>
          <w:rStyle w:val="pl-c1"/>
          <w:rFonts w:ascii="Menlo" w:eastAsiaTheme="majorEastAsia" w:hAnsi="Menlo" w:cs="Menlo"/>
          <w:color w:val="0550AE"/>
        </w:rPr>
        <w:t>(1L)</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dto</w:t>
      </w:r>
      <w:proofErr w:type="spellEnd"/>
      <w:proofErr w:type="gramStart"/>
      <w:r>
        <w:rPr>
          <w:rStyle w:val="pl-c1"/>
          <w:rFonts w:ascii="Menlo" w:eastAsiaTheme="majorEastAsia" w:hAnsi="Menlo" w:cs="Menlo"/>
          <w:color w:val="0550AE"/>
        </w:rPr>
        <w:t>);</w:t>
      </w:r>
      <w:proofErr w:type="gramEnd"/>
    </w:p>
    <w:p w14:paraId="4429A683" w14:textId="77777777" w:rsidR="00081C83" w:rsidRDefault="00081C83" w:rsidP="00081C83">
      <w:pPr>
        <w:pStyle w:val="HTMLPreformatted"/>
        <w:shd w:val="clear" w:color="auto" w:fill="F6F8FA"/>
        <w:rPr>
          <w:rFonts w:ascii="Menlo" w:hAnsi="Menlo" w:cs="Menlo"/>
          <w:color w:val="1F2328"/>
        </w:rPr>
      </w:pPr>
    </w:p>
    <w:p w14:paraId="0CE5D7F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mockMvc.perform</w:t>
      </w:r>
      <w:proofErr w:type="spellEnd"/>
      <w:r>
        <w:rPr>
          <w:rStyle w:val="pl-c1"/>
          <w:rFonts w:ascii="Menlo" w:eastAsiaTheme="majorEastAsia" w:hAnsi="Menlo" w:cs="Menlo"/>
          <w:color w:val="0550AE"/>
        </w:rPr>
        <w:t>(get("/</w:t>
      </w:r>
      <w:proofErr w:type="spellStart"/>
      <w:r>
        <w:rPr>
          <w:rStyle w:val="pl-c1"/>
          <w:rFonts w:ascii="Menlo" w:eastAsiaTheme="majorEastAsia" w:hAnsi="Menlo" w:cs="Menlo"/>
          <w:color w:val="0550AE"/>
        </w:rPr>
        <w:t>api</w:t>
      </w:r>
      <w:proofErr w:type="spellEnd"/>
      <w:r>
        <w:rPr>
          <w:rStyle w:val="pl-c1"/>
          <w:rFonts w:ascii="Menlo" w:eastAsiaTheme="majorEastAsia" w:hAnsi="Menlo" w:cs="Menlo"/>
          <w:color w:val="0550AE"/>
        </w:rPr>
        <w:t>/v1/employee/1"))</w:t>
      </w:r>
    </w:p>
    <w:p w14:paraId="689AF98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(status(</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isOk</w:t>
      </w:r>
      <w:proofErr w:type="spellEnd"/>
      <w:proofErr w:type="gramEnd"/>
      <w:r>
        <w:rPr>
          <w:rStyle w:val="pl-c1"/>
          <w:rFonts w:ascii="Menlo" w:eastAsiaTheme="majorEastAsia" w:hAnsi="Menlo" w:cs="Menlo"/>
          <w:color w:val="0550AE"/>
        </w:rPr>
        <w:t>())</w:t>
      </w:r>
    </w:p>
    <w:p w14:paraId="1C64290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jsonPath</w:t>
      </w:r>
      <w:proofErr w:type="spellEnd"/>
      <w:r>
        <w:rPr>
          <w:rStyle w:val="pl-c1"/>
          <w:rFonts w:ascii="Menlo" w:eastAsiaTheme="majorEastAsia" w:hAnsi="Menlo" w:cs="Menlo"/>
          <w:color w:val="0550AE"/>
        </w:rPr>
        <w:t>("$.id").</w:t>
      </w:r>
      <w:proofErr w:type="gramStart"/>
      <w:r>
        <w:rPr>
          <w:rStyle w:val="pl-c1"/>
          <w:rFonts w:ascii="Menlo" w:eastAsiaTheme="majorEastAsia" w:hAnsi="Menlo" w:cs="Menlo"/>
          <w:color w:val="0550AE"/>
        </w:rPr>
        <w:t>value(</w:t>
      </w:r>
      <w:proofErr w:type="gramEnd"/>
      <w:r>
        <w:rPr>
          <w:rStyle w:val="pl-c1"/>
          <w:rFonts w:ascii="Menlo" w:eastAsiaTheme="majorEastAsia" w:hAnsi="Menlo" w:cs="Menlo"/>
          <w:color w:val="0550AE"/>
        </w:rPr>
        <w:t>1)</w:t>
      </w:r>
      <w:proofErr w:type="gramStart"/>
      <w:r>
        <w:rPr>
          <w:rStyle w:val="pl-c1"/>
          <w:rFonts w:ascii="Menlo" w:eastAsiaTheme="majorEastAsia" w:hAnsi="Menlo" w:cs="Menlo"/>
          <w:color w:val="0550AE"/>
        </w:rPr>
        <w:t>);</w:t>
      </w:r>
      <w:proofErr w:type="gramEnd"/>
    </w:p>
    <w:p w14:paraId="4986E21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569C3916" w14:textId="77777777" w:rsidR="00081C83" w:rsidRDefault="00081C83" w:rsidP="00081C83">
      <w:pPr>
        <w:pStyle w:val="HTMLPreformatted"/>
        <w:shd w:val="clear" w:color="auto" w:fill="F6F8FA"/>
        <w:rPr>
          <w:rFonts w:ascii="Menlo" w:hAnsi="Menlo" w:cs="Menlo"/>
          <w:color w:val="1F2328"/>
        </w:rPr>
      </w:pPr>
    </w:p>
    <w:p w14:paraId="4246EBB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35CCB1F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testGetAllEmployees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throws Exception {</w:t>
      </w:r>
    </w:p>
    <w:p w14:paraId="08D3B08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employeeService.getAllEmployees</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List.of</w:t>
      </w:r>
      <w:proofErr w:type="spellEnd"/>
      <w:r>
        <w:rPr>
          <w:rStyle w:val="pl-c1"/>
          <w:rFonts w:ascii="Menlo" w:eastAsiaTheme="majorEastAsia" w:hAnsi="Menlo" w:cs="Menlo"/>
          <w:color w:val="0550AE"/>
        </w:rPr>
        <w:t xml:space="preserve">(new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3C276762" w14:textId="77777777" w:rsidR="00081C83" w:rsidRDefault="00081C83" w:rsidP="00081C83">
      <w:pPr>
        <w:pStyle w:val="HTMLPreformatted"/>
        <w:shd w:val="clear" w:color="auto" w:fill="F6F8FA"/>
        <w:rPr>
          <w:rFonts w:ascii="Menlo" w:hAnsi="Menlo" w:cs="Menlo"/>
          <w:color w:val="1F2328"/>
        </w:rPr>
      </w:pPr>
    </w:p>
    <w:p w14:paraId="4EB5F39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mockMvc.perform</w:t>
      </w:r>
      <w:proofErr w:type="spellEnd"/>
      <w:r>
        <w:rPr>
          <w:rStyle w:val="pl-c1"/>
          <w:rFonts w:ascii="Menlo" w:eastAsiaTheme="majorEastAsia" w:hAnsi="Menlo" w:cs="Menlo"/>
          <w:color w:val="0550AE"/>
        </w:rPr>
        <w:t>(get("/</w:t>
      </w:r>
      <w:proofErr w:type="spellStart"/>
      <w:r>
        <w:rPr>
          <w:rStyle w:val="pl-c1"/>
          <w:rFonts w:ascii="Menlo" w:eastAsiaTheme="majorEastAsia" w:hAnsi="Menlo" w:cs="Menlo"/>
          <w:color w:val="0550AE"/>
        </w:rPr>
        <w:t>api</w:t>
      </w:r>
      <w:proofErr w:type="spellEnd"/>
      <w:r>
        <w:rPr>
          <w:rStyle w:val="pl-c1"/>
          <w:rFonts w:ascii="Menlo" w:eastAsiaTheme="majorEastAsia" w:hAnsi="Menlo" w:cs="Menlo"/>
          <w:color w:val="0550AE"/>
        </w:rPr>
        <w:t>/v1/employee/all"))</w:t>
      </w:r>
    </w:p>
    <w:p w14:paraId="354FC62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(status(</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isOk</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507159C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278ED79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2DF114E5" w14:textId="77777777" w:rsidR="00081C83" w:rsidRDefault="00081C83" w:rsidP="00081C83">
      <w:pPr>
        <w:pStyle w:val="HTMLPreformatted"/>
        <w:shd w:val="clear" w:color="auto" w:fill="F6F8FA"/>
        <w:rPr>
          <w:rFonts w:ascii="Menlo" w:hAnsi="Menlo" w:cs="Menlo"/>
          <w:color w:val="1F2328"/>
        </w:rPr>
      </w:pPr>
    </w:p>
    <w:p w14:paraId="14BB5DA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Service Layer Test</w:t>
      </w:r>
    </w:p>
    <w:p w14:paraId="73047594"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ExtendWith</w:t>
      </w:r>
      <w:r>
        <w:rPr>
          <w:rFonts w:ascii="Menlo" w:hAnsi="Menlo" w:cs="Menlo"/>
          <w:color w:val="1F2328"/>
        </w:rPr>
        <w:t>(</w:t>
      </w:r>
      <w:proofErr w:type="gramEnd"/>
      <w:r>
        <w:rPr>
          <w:rFonts w:ascii="Menlo" w:hAnsi="Menlo" w:cs="Menlo"/>
          <w:color w:val="1F2328"/>
        </w:rPr>
        <w:t>MockitoExtension.class)</w:t>
      </w:r>
    </w:p>
    <w:p w14:paraId="0D1FAB8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class </w:t>
      </w:r>
      <w:proofErr w:type="spellStart"/>
      <w:r>
        <w:rPr>
          <w:rFonts w:ascii="Menlo" w:hAnsi="Menlo" w:cs="Menlo"/>
          <w:color w:val="1F2328"/>
        </w:rPr>
        <w:t>EmployeeServiceImplTest</w:t>
      </w:r>
      <w:proofErr w:type="spellEnd"/>
      <w:r>
        <w:rPr>
          <w:rFonts w:ascii="Menlo" w:hAnsi="Menlo" w:cs="Menlo"/>
          <w:color w:val="1F2328"/>
        </w:rPr>
        <w:t xml:space="preserve"> {</w:t>
      </w:r>
    </w:p>
    <w:p w14:paraId="1303F7CB" w14:textId="77777777" w:rsidR="00081C83" w:rsidRDefault="00081C83" w:rsidP="00081C83">
      <w:pPr>
        <w:pStyle w:val="HTMLPreformatted"/>
        <w:shd w:val="clear" w:color="auto" w:fill="F6F8FA"/>
        <w:rPr>
          <w:rFonts w:ascii="Menlo" w:hAnsi="Menlo" w:cs="Menlo"/>
          <w:color w:val="1F2328"/>
        </w:rPr>
      </w:pPr>
    </w:p>
    <w:p w14:paraId="1A45DE7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@InjectMocks</w:t>
      </w:r>
    </w:p>
    <w:p w14:paraId="0575670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EmployeeServiceImpl</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w:t>
      </w:r>
      <w:proofErr w:type="gramEnd"/>
    </w:p>
    <w:p w14:paraId="03FD8C66" w14:textId="77777777" w:rsidR="00081C83" w:rsidRDefault="00081C83" w:rsidP="00081C83">
      <w:pPr>
        <w:pStyle w:val="HTMLPreformatted"/>
        <w:shd w:val="clear" w:color="auto" w:fill="F6F8FA"/>
        <w:rPr>
          <w:rFonts w:ascii="Menlo" w:hAnsi="Menlo" w:cs="Menlo"/>
          <w:color w:val="1F2328"/>
        </w:rPr>
      </w:pPr>
    </w:p>
    <w:p w14:paraId="30FFE24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63985A4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w:t>
      </w:r>
      <w:proofErr w:type="gramEnd"/>
    </w:p>
    <w:p w14:paraId="66CBBD70" w14:textId="77777777" w:rsidR="00081C83" w:rsidRDefault="00081C83" w:rsidP="00081C83">
      <w:pPr>
        <w:pStyle w:val="HTMLPreformatted"/>
        <w:shd w:val="clear" w:color="auto" w:fill="F6F8FA"/>
        <w:rPr>
          <w:rFonts w:ascii="Menlo" w:hAnsi="Menlo" w:cs="Menlo"/>
          <w:color w:val="1F2328"/>
        </w:rPr>
      </w:pPr>
    </w:p>
    <w:p w14:paraId="312F709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04002BB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159944C0" w14:textId="77777777" w:rsidR="00081C83" w:rsidRDefault="00081C83" w:rsidP="00081C83">
      <w:pPr>
        <w:pStyle w:val="HTMLPreformatted"/>
        <w:shd w:val="clear" w:color="auto" w:fill="F6F8FA"/>
        <w:rPr>
          <w:rFonts w:ascii="Menlo" w:hAnsi="Menlo" w:cs="Menlo"/>
          <w:color w:val="1F2328"/>
        </w:rPr>
      </w:pPr>
    </w:p>
    <w:p w14:paraId="33EF419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7CB4B89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w:t>
      </w:r>
      <w:proofErr w:type="gramEnd"/>
    </w:p>
    <w:p w14:paraId="3C1963AD" w14:textId="77777777" w:rsidR="00081C83" w:rsidRDefault="00081C83" w:rsidP="00081C83">
      <w:pPr>
        <w:pStyle w:val="HTMLPreformatted"/>
        <w:shd w:val="clear" w:color="auto" w:fill="F6F8FA"/>
        <w:rPr>
          <w:rFonts w:ascii="Menlo" w:hAnsi="Menlo" w:cs="Menlo"/>
          <w:color w:val="1F2328"/>
        </w:rPr>
      </w:pPr>
    </w:p>
    <w:p w14:paraId="3511A4F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00F2454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w:t>
      </w:r>
      <w:proofErr w:type="gramEnd"/>
    </w:p>
    <w:p w14:paraId="6958EC24" w14:textId="77777777" w:rsidR="00081C83" w:rsidRDefault="00081C83" w:rsidP="00081C83">
      <w:pPr>
        <w:pStyle w:val="HTMLPreformatted"/>
        <w:shd w:val="clear" w:color="auto" w:fill="F6F8FA"/>
        <w:rPr>
          <w:rFonts w:ascii="Menlo" w:hAnsi="Menlo" w:cs="Menlo"/>
          <w:color w:val="1F2328"/>
        </w:rPr>
      </w:pPr>
    </w:p>
    <w:p w14:paraId="13680D2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19CC671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w:t>
      </w:r>
      <w:proofErr w:type="gramEnd"/>
    </w:p>
    <w:p w14:paraId="519B5E07" w14:textId="77777777" w:rsidR="00081C83" w:rsidRDefault="00081C83" w:rsidP="00081C83">
      <w:pPr>
        <w:pStyle w:val="HTMLPreformatted"/>
        <w:shd w:val="clear" w:color="auto" w:fill="F6F8FA"/>
        <w:rPr>
          <w:rFonts w:ascii="Menlo" w:hAnsi="Menlo" w:cs="Menlo"/>
          <w:color w:val="1F2328"/>
        </w:rPr>
      </w:pPr>
    </w:p>
    <w:p w14:paraId="507324B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6C55133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w:t>
      </w:r>
      <w:proofErr w:type="gramEnd"/>
    </w:p>
    <w:p w14:paraId="16D00E4A" w14:textId="77777777" w:rsidR="00081C83" w:rsidRDefault="00081C83" w:rsidP="00081C83">
      <w:pPr>
        <w:pStyle w:val="HTMLPreformatted"/>
        <w:shd w:val="clear" w:color="auto" w:fill="F6F8FA"/>
        <w:rPr>
          <w:rFonts w:ascii="Menlo" w:hAnsi="Menlo" w:cs="Menlo"/>
          <w:color w:val="1F2328"/>
        </w:rPr>
      </w:pPr>
    </w:p>
    <w:p w14:paraId="46C0DB6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w:t>
      </w:r>
    </w:p>
    <w:p w14:paraId="6FAE43A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0B655454" w14:textId="77777777" w:rsidR="00081C83" w:rsidRDefault="00081C83" w:rsidP="00081C83">
      <w:pPr>
        <w:pStyle w:val="HTMLPreformatted"/>
        <w:shd w:val="clear" w:color="auto" w:fill="F6F8FA"/>
        <w:rPr>
          <w:rFonts w:ascii="Menlo" w:hAnsi="Menlo" w:cs="Menlo"/>
          <w:color w:val="1F2328"/>
        </w:rPr>
      </w:pPr>
    </w:p>
    <w:p w14:paraId="4960D01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221BD75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r>
        <w:rPr>
          <w:rStyle w:val="pl-c1"/>
          <w:rFonts w:ascii="Menlo" w:eastAsiaTheme="majorEastAsia" w:hAnsi="Menlo" w:cs="Menlo"/>
          <w:color w:val="0550AE"/>
        </w:rPr>
        <w:t>testSaveEmployee_</w:t>
      </w:r>
      <w:proofErr w:type="gramStart"/>
      <w:r>
        <w:rPr>
          <w:rStyle w:val="pl-c1"/>
          <w:rFonts w:ascii="Menlo" w:eastAsiaTheme="majorEastAsia" w:hAnsi="Menlo" w:cs="Menlo"/>
          <w:color w:val="0550AE"/>
        </w:rPr>
        <w:t>success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2120643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dto</w:t>
      </w:r>
      <w:proofErr w:type="spellEnd"/>
      <w:r>
        <w:rPr>
          <w:rStyle w:val="pl-c1"/>
          <w:rFonts w:ascii="Menlo" w:eastAsiaTheme="majorEastAsia" w:hAnsi="Menlo" w:cs="Menlo"/>
          <w:color w:val="0550AE"/>
        </w:rPr>
        <w:t xml:space="preserve"> = 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p>
    <w:p w14:paraId="72B2773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w:t>
      </w:r>
      <w:proofErr w:type="spellStart"/>
      <w:r>
        <w:rPr>
          <w:rStyle w:val="pl-c1"/>
          <w:rFonts w:ascii="Menlo" w:eastAsiaTheme="majorEastAsia" w:hAnsi="Menlo" w:cs="Menlo"/>
          <w:color w:val="0550AE"/>
        </w:rPr>
        <w:t>employee</w:t>
      </w:r>
      <w:proofErr w:type="spellEnd"/>
      <w:r>
        <w:rPr>
          <w:rStyle w:val="pl-c1"/>
          <w:rFonts w:ascii="Menlo" w:eastAsiaTheme="majorEastAsia" w:hAnsi="Menlo" w:cs="Menlo"/>
          <w:color w:val="0550AE"/>
        </w:rPr>
        <w:t xml:space="preserve"> = new </w:t>
      </w:r>
      <w:proofErr w:type="gramStart"/>
      <w:r>
        <w:rPr>
          <w:rStyle w:val="pl-c1"/>
          <w:rFonts w:ascii="Menlo" w:eastAsiaTheme="majorEastAsia" w:hAnsi="Menlo" w:cs="Menlo"/>
          <w:color w:val="0550AE"/>
        </w:rPr>
        <w:t>Employee();</w:t>
      </w:r>
      <w:proofErr w:type="gramEnd"/>
    </w:p>
    <w:p w14:paraId="43953B66" w14:textId="77777777" w:rsidR="00081C83" w:rsidRDefault="00081C83" w:rsidP="00081C83">
      <w:pPr>
        <w:pStyle w:val="HTMLPreformatted"/>
        <w:shd w:val="clear" w:color="auto" w:fill="F6F8FA"/>
        <w:rPr>
          <w:rFonts w:ascii="Menlo" w:hAnsi="Menlo" w:cs="Menlo"/>
          <w:color w:val="1F2328"/>
        </w:rPr>
      </w:pPr>
    </w:p>
    <w:p w14:paraId="4F14829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employeeMapper.toEntity</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any(</w:t>
      </w:r>
      <w:proofErr w:type="gramEnd"/>
      <w:r>
        <w:rPr>
          <w:rStyle w:val="pl-c1"/>
          <w:rFonts w:ascii="Menlo" w:eastAsiaTheme="majorEastAsia" w:hAnsi="Menlo" w:cs="Menlo"/>
          <w:color w:val="0550AE"/>
        </w:rPr>
        <w:t>), any())</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(employee</w:t>
      </w:r>
      <w:proofErr w:type="gramStart"/>
      <w:r>
        <w:rPr>
          <w:rStyle w:val="pl-c1"/>
          <w:rFonts w:ascii="Menlo" w:eastAsiaTheme="majorEastAsia" w:hAnsi="Menlo" w:cs="Menlo"/>
          <w:color w:val="0550AE"/>
        </w:rPr>
        <w:t>);</w:t>
      </w:r>
      <w:proofErr w:type="gramEnd"/>
    </w:p>
    <w:p w14:paraId="60E36A3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employeeRepository.save</w:t>
      </w:r>
      <w:proofErr w:type="spellEnd"/>
      <w:r>
        <w:rPr>
          <w:rStyle w:val="pl-c1"/>
          <w:rFonts w:ascii="Menlo" w:eastAsiaTheme="majorEastAsia" w:hAnsi="Menlo" w:cs="Menlo"/>
          <w:color w:val="0550AE"/>
        </w:rPr>
        <w:t>(any())</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(employee</w:t>
      </w:r>
      <w:proofErr w:type="gramStart"/>
      <w:r>
        <w:rPr>
          <w:rStyle w:val="pl-c1"/>
          <w:rFonts w:ascii="Menlo" w:eastAsiaTheme="majorEastAsia" w:hAnsi="Menlo" w:cs="Menlo"/>
          <w:color w:val="0550AE"/>
        </w:rPr>
        <w:t>);</w:t>
      </w:r>
      <w:proofErr w:type="gramEnd"/>
    </w:p>
    <w:p w14:paraId="0F6FC8F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applicationUtils.getIsEmailEnabledForUserCreation()</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(true</w:t>
      </w:r>
      <w:proofErr w:type="gramStart"/>
      <w:r>
        <w:rPr>
          <w:rStyle w:val="pl-c1"/>
          <w:rFonts w:ascii="Menlo" w:eastAsiaTheme="majorEastAsia" w:hAnsi="Menlo" w:cs="Menlo"/>
          <w:color w:val="0550AE"/>
        </w:rPr>
        <w:t>);</w:t>
      </w:r>
      <w:proofErr w:type="gramEnd"/>
    </w:p>
    <w:p w14:paraId="4E7E13B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employeeMapper.toDto</w:t>
      </w:r>
      <w:proofErr w:type="spellEnd"/>
      <w:r>
        <w:rPr>
          <w:rStyle w:val="pl-c1"/>
          <w:rFonts w:ascii="Menlo" w:eastAsiaTheme="majorEastAsia" w:hAnsi="Menlo" w:cs="Menlo"/>
          <w:color w:val="0550AE"/>
        </w:rPr>
        <w:t>(any())</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dto</w:t>
      </w:r>
      <w:proofErr w:type="spellEnd"/>
      <w:proofErr w:type="gramStart"/>
      <w:r>
        <w:rPr>
          <w:rStyle w:val="pl-c1"/>
          <w:rFonts w:ascii="Menlo" w:eastAsiaTheme="majorEastAsia" w:hAnsi="Menlo" w:cs="Menlo"/>
          <w:color w:val="0550AE"/>
        </w:rPr>
        <w:t>);</w:t>
      </w:r>
      <w:proofErr w:type="gramEnd"/>
    </w:p>
    <w:p w14:paraId="55C6EE61" w14:textId="77777777" w:rsidR="00081C83" w:rsidRDefault="00081C83" w:rsidP="00081C83">
      <w:pPr>
        <w:pStyle w:val="HTMLPreformatted"/>
        <w:shd w:val="clear" w:color="auto" w:fill="F6F8FA"/>
        <w:rPr>
          <w:rFonts w:ascii="Menlo" w:hAnsi="Menlo" w:cs="Menlo"/>
          <w:color w:val="1F2328"/>
        </w:rPr>
      </w:pPr>
    </w:p>
    <w:p w14:paraId="4BB3E11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result = </w:t>
      </w:r>
      <w:proofErr w:type="spellStart"/>
      <w:r>
        <w:rPr>
          <w:rStyle w:val="pl-c1"/>
          <w:rFonts w:ascii="Menlo" w:eastAsiaTheme="majorEastAsia" w:hAnsi="Menlo" w:cs="Menlo"/>
          <w:color w:val="0550AE"/>
        </w:rPr>
        <w:t>employeeService.save</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dto</w:t>
      </w:r>
      <w:proofErr w:type="spellEnd"/>
      <w:r>
        <w:rPr>
          <w:rStyle w:val="pl-c1"/>
          <w:rFonts w:ascii="Menlo" w:eastAsiaTheme="majorEastAsia" w:hAnsi="Menlo" w:cs="Menlo"/>
          <w:color w:val="0550AE"/>
        </w:rPr>
        <w:t>, null</w:t>
      </w:r>
      <w:proofErr w:type="gramStart"/>
      <w:r>
        <w:rPr>
          <w:rStyle w:val="pl-c1"/>
          <w:rFonts w:ascii="Menlo" w:eastAsiaTheme="majorEastAsia" w:hAnsi="Menlo" w:cs="Menlo"/>
          <w:color w:val="0550AE"/>
        </w:rPr>
        <w:t>);</w:t>
      </w:r>
      <w:proofErr w:type="gramEnd"/>
    </w:p>
    <w:p w14:paraId="4ECF3819" w14:textId="77777777" w:rsidR="00081C83" w:rsidRDefault="00081C83" w:rsidP="00081C83">
      <w:pPr>
        <w:pStyle w:val="HTMLPreformatted"/>
        <w:shd w:val="clear" w:color="auto" w:fill="F6F8FA"/>
        <w:rPr>
          <w:rFonts w:ascii="Menlo" w:hAnsi="Menlo" w:cs="Menlo"/>
          <w:color w:val="1F2328"/>
        </w:rPr>
      </w:pPr>
    </w:p>
    <w:p w14:paraId="7EA803E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assertNotNull</w:t>
      </w:r>
      <w:proofErr w:type="spellEnd"/>
      <w:r>
        <w:rPr>
          <w:rStyle w:val="pl-c1"/>
          <w:rFonts w:ascii="Menlo" w:eastAsiaTheme="majorEastAsia" w:hAnsi="Menlo" w:cs="Menlo"/>
          <w:color w:val="0550AE"/>
        </w:rPr>
        <w:t>(result</w:t>
      </w:r>
      <w:proofErr w:type="gramStart"/>
      <w:r>
        <w:rPr>
          <w:rStyle w:val="pl-c1"/>
          <w:rFonts w:ascii="Menlo" w:eastAsiaTheme="majorEastAsia" w:hAnsi="Menlo" w:cs="Menlo"/>
          <w:color w:val="0550AE"/>
        </w:rPr>
        <w:t>);</w:t>
      </w:r>
      <w:proofErr w:type="gramEnd"/>
    </w:p>
    <w:p w14:paraId="0EA99EB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verify(</w:t>
      </w:r>
      <w:proofErr w:type="spellStart"/>
      <w:r>
        <w:rPr>
          <w:rStyle w:val="pl-c1"/>
          <w:rFonts w:ascii="Menlo" w:eastAsiaTheme="majorEastAsia" w:hAnsi="Menlo" w:cs="Menlo"/>
          <w:color w:val="0550AE"/>
        </w:rPr>
        <w:t>emailFeignClient</w:t>
      </w:r>
      <w:proofErr w:type="spellEnd"/>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sendEmail</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any(</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1C39989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689F7361" w14:textId="77777777" w:rsidR="00081C83" w:rsidRDefault="00081C83" w:rsidP="00081C83">
      <w:pPr>
        <w:pStyle w:val="HTMLPreformatted"/>
        <w:shd w:val="clear" w:color="auto" w:fill="F6F8FA"/>
        <w:rPr>
          <w:rFonts w:ascii="Menlo" w:hAnsi="Menlo" w:cs="Menlo"/>
          <w:color w:val="1F2328"/>
        </w:rPr>
      </w:pPr>
    </w:p>
    <w:p w14:paraId="481A359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3087BF0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r>
        <w:rPr>
          <w:rStyle w:val="pl-c1"/>
          <w:rFonts w:ascii="Menlo" w:eastAsiaTheme="majorEastAsia" w:hAnsi="Menlo" w:cs="Menlo"/>
          <w:color w:val="0550AE"/>
        </w:rPr>
        <w:t>testGetEmployeeById_</w:t>
      </w:r>
      <w:proofErr w:type="gramStart"/>
      <w:r>
        <w:rPr>
          <w:rStyle w:val="pl-c1"/>
          <w:rFonts w:ascii="Menlo" w:eastAsiaTheme="majorEastAsia" w:hAnsi="Menlo" w:cs="Menlo"/>
          <w:color w:val="0550AE"/>
        </w:rPr>
        <w:t>found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62B80DB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entity = new </w:t>
      </w:r>
      <w:proofErr w:type="gramStart"/>
      <w:r>
        <w:rPr>
          <w:rStyle w:val="pl-c1"/>
          <w:rFonts w:ascii="Menlo" w:eastAsiaTheme="majorEastAsia" w:hAnsi="Menlo" w:cs="Menlo"/>
          <w:color w:val="0550AE"/>
        </w:rPr>
        <w:t>Employee();</w:t>
      </w:r>
      <w:proofErr w:type="gramEnd"/>
    </w:p>
    <w:p w14:paraId="49F3ED3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entity.setId</w:t>
      </w:r>
      <w:proofErr w:type="spellEnd"/>
      <w:proofErr w:type="gramEnd"/>
      <w:r>
        <w:rPr>
          <w:rStyle w:val="pl-c1"/>
          <w:rFonts w:ascii="Menlo" w:eastAsiaTheme="majorEastAsia" w:hAnsi="Menlo" w:cs="Menlo"/>
          <w:color w:val="0550AE"/>
        </w:rPr>
        <w:t>(1L</w:t>
      </w:r>
      <w:proofErr w:type="gramStart"/>
      <w:r>
        <w:rPr>
          <w:rStyle w:val="pl-c1"/>
          <w:rFonts w:ascii="Menlo" w:eastAsiaTheme="majorEastAsia" w:hAnsi="Menlo" w:cs="Menlo"/>
          <w:color w:val="0550AE"/>
        </w:rPr>
        <w:t>);</w:t>
      </w:r>
      <w:proofErr w:type="gramEnd"/>
    </w:p>
    <w:p w14:paraId="2DE043DA" w14:textId="77777777" w:rsidR="00081C83" w:rsidRDefault="00081C83" w:rsidP="00081C83">
      <w:pPr>
        <w:pStyle w:val="HTMLPreformatted"/>
        <w:shd w:val="clear" w:color="auto" w:fill="F6F8FA"/>
        <w:rPr>
          <w:rFonts w:ascii="Menlo" w:hAnsi="Menlo" w:cs="Menlo"/>
          <w:color w:val="1F2328"/>
        </w:rPr>
      </w:pPr>
    </w:p>
    <w:p w14:paraId="0F97D91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employeeRepository.findById(1L)</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(Optional.of(entity)</w:t>
      </w:r>
      <w:proofErr w:type="gramStart"/>
      <w:r>
        <w:rPr>
          <w:rStyle w:val="pl-c1"/>
          <w:rFonts w:ascii="Menlo" w:eastAsiaTheme="majorEastAsia" w:hAnsi="Menlo" w:cs="Menlo"/>
          <w:color w:val="0550AE"/>
        </w:rPr>
        <w:t>);</w:t>
      </w:r>
      <w:proofErr w:type="gramEnd"/>
    </w:p>
    <w:p w14:paraId="4F70FBF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employeeMapper.toDto</w:t>
      </w:r>
      <w:proofErr w:type="spellEnd"/>
      <w:r>
        <w:rPr>
          <w:rStyle w:val="pl-c1"/>
          <w:rFonts w:ascii="Menlo" w:eastAsiaTheme="majorEastAsia" w:hAnsi="Menlo" w:cs="Menlo"/>
          <w:color w:val="0550AE"/>
        </w:rPr>
        <w:t>(entity)</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 xml:space="preserve">(new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3C7FD334" w14:textId="77777777" w:rsidR="00081C83" w:rsidRDefault="00081C83" w:rsidP="00081C83">
      <w:pPr>
        <w:pStyle w:val="HTMLPreformatted"/>
        <w:shd w:val="clear" w:color="auto" w:fill="F6F8FA"/>
        <w:rPr>
          <w:rFonts w:ascii="Menlo" w:hAnsi="Menlo" w:cs="Menlo"/>
          <w:color w:val="1F2328"/>
        </w:rPr>
      </w:pPr>
    </w:p>
    <w:p w14:paraId="0ED657D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dto</w:t>
      </w:r>
      <w:proofErr w:type="spellEnd"/>
      <w:r>
        <w:rPr>
          <w:rStyle w:val="pl-c1"/>
          <w:rFonts w:ascii="Menlo" w:eastAsiaTheme="majorEastAsia" w:hAnsi="Menlo" w:cs="Menlo"/>
          <w:color w:val="0550AE"/>
        </w:rPr>
        <w:t xml:space="preserve"> = </w:t>
      </w:r>
      <w:proofErr w:type="spellStart"/>
      <w:r>
        <w:rPr>
          <w:rStyle w:val="pl-c1"/>
          <w:rFonts w:ascii="Menlo" w:eastAsiaTheme="majorEastAsia" w:hAnsi="Menlo" w:cs="Menlo"/>
          <w:color w:val="0550AE"/>
        </w:rPr>
        <w:t>employeeService.getEmployeeById</w:t>
      </w:r>
      <w:proofErr w:type="spellEnd"/>
      <w:r>
        <w:rPr>
          <w:rStyle w:val="pl-c1"/>
          <w:rFonts w:ascii="Menlo" w:eastAsiaTheme="majorEastAsia" w:hAnsi="Menlo" w:cs="Menlo"/>
          <w:color w:val="0550AE"/>
        </w:rPr>
        <w:t>(1L</w:t>
      </w:r>
      <w:proofErr w:type="gramStart"/>
      <w:r>
        <w:rPr>
          <w:rStyle w:val="pl-c1"/>
          <w:rFonts w:ascii="Menlo" w:eastAsiaTheme="majorEastAsia" w:hAnsi="Menlo" w:cs="Menlo"/>
          <w:color w:val="0550AE"/>
        </w:rPr>
        <w:t>);</w:t>
      </w:r>
      <w:proofErr w:type="gramEnd"/>
    </w:p>
    <w:p w14:paraId="4FF5C1A7" w14:textId="77777777" w:rsidR="00081C83" w:rsidRDefault="00081C83" w:rsidP="00081C83">
      <w:pPr>
        <w:pStyle w:val="HTMLPreformatted"/>
        <w:shd w:val="clear" w:color="auto" w:fill="F6F8FA"/>
        <w:rPr>
          <w:rFonts w:ascii="Menlo" w:hAnsi="Menlo" w:cs="Menlo"/>
          <w:color w:val="1F2328"/>
        </w:rPr>
      </w:pPr>
    </w:p>
    <w:p w14:paraId="221313F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assertNotNull</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dto</w:t>
      </w:r>
      <w:proofErr w:type="spellEnd"/>
      <w:proofErr w:type="gramStart"/>
      <w:r>
        <w:rPr>
          <w:rStyle w:val="pl-c1"/>
          <w:rFonts w:ascii="Menlo" w:eastAsiaTheme="majorEastAsia" w:hAnsi="Menlo" w:cs="Menlo"/>
          <w:color w:val="0550AE"/>
        </w:rPr>
        <w:t>);</w:t>
      </w:r>
      <w:proofErr w:type="gramEnd"/>
    </w:p>
    <w:p w14:paraId="50F28F1A"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0468A926" w14:textId="77777777" w:rsidR="00081C83" w:rsidRDefault="00081C83" w:rsidP="00081C83">
      <w:pPr>
        <w:pStyle w:val="HTMLPreformatted"/>
        <w:shd w:val="clear" w:color="auto" w:fill="F6F8FA"/>
        <w:rPr>
          <w:rFonts w:ascii="Menlo" w:hAnsi="Menlo" w:cs="Menlo"/>
          <w:color w:val="1F2328"/>
        </w:rPr>
      </w:pPr>
    </w:p>
    <w:p w14:paraId="3E2DBBF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7B90F68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testGetAllEmployees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034E864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employeeRepository.findAll</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w:t>
      </w:r>
      <w:proofErr w:type="spellStart"/>
      <w:r>
        <w:rPr>
          <w:rStyle w:val="pl-c1"/>
          <w:rFonts w:ascii="Menlo" w:eastAsiaTheme="majorEastAsia" w:hAnsi="Menlo" w:cs="Menlo"/>
          <w:color w:val="0550AE"/>
        </w:rPr>
        <w:t>List.of</w:t>
      </w:r>
      <w:proofErr w:type="spellEnd"/>
      <w:r>
        <w:rPr>
          <w:rStyle w:val="pl-c1"/>
          <w:rFonts w:ascii="Menlo" w:eastAsiaTheme="majorEastAsia" w:hAnsi="Menlo" w:cs="Menlo"/>
          <w:color w:val="0550AE"/>
        </w:rPr>
        <w:t xml:space="preserve">(new </w:t>
      </w:r>
      <w:proofErr w:type="gramStart"/>
      <w:r>
        <w:rPr>
          <w:rStyle w:val="pl-c1"/>
          <w:rFonts w:ascii="Menlo" w:eastAsiaTheme="majorEastAsia" w:hAnsi="Menlo" w:cs="Menlo"/>
          <w:color w:val="0550AE"/>
        </w:rPr>
        <w:t>Employee(</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7682984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employeeMapper.mapEntityListToDtoListForEmployee(</w:t>
      </w:r>
      <w:proofErr w:type="gramStart"/>
      <w:r>
        <w:rPr>
          <w:rStyle w:val="pl-c1"/>
          <w:rFonts w:ascii="Menlo" w:eastAsiaTheme="majorEastAsia" w:hAnsi="Menlo" w:cs="Menlo"/>
          <w:color w:val="0550AE"/>
        </w:rPr>
        <w:t>any(</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 xml:space="preserve">(List.of(new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0B18BC02" w14:textId="77777777" w:rsidR="00081C83" w:rsidRDefault="00081C83" w:rsidP="00081C83">
      <w:pPr>
        <w:pStyle w:val="HTMLPreformatted"/>
        <w:shd w:val="clear" w:color="auto" w:fill="F6F8FA"/>
        <w:rPr>
          <w:rFonts w:ascii="Menlo" w:hAnsi="Menlo" w:cs="Menlo"/>
          <w:color w:val="1F2328"/>
        </w:rPr>
      </w:pPr>
    </w:p>
    <w:p w14:paraId="4EF1457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List&lt;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&gt; employees = </w:t>
      </w:r>
      <w:proofErr w:type="spellStart"/>
      <w:r>
        <w:rPr>
          <w:rStyle w:val="pl-c1"/>
          <w:rFonts w:ascii="Menlo" w:eastAsiaTheme="majorEastAsia" w:hAnsi="Menlo" w:cs="Menlo"/>
          <w:color w:val="0550AE"/>
        </w:rPr>
        <w:t>employeeService.getAllEmployees</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19028434" w14:textId="77777777" w:rsidR="00081C83" w:rsidRDefault="00081C83" w:rsidP="00081C83">
      <w:pPr>
        <w:pStyle w:val="HTMLPreformatted"/>
        <w:shd w:val="clear" w:color="auto" w:fill="F6F8FA"/>
        <w:rPr>
          <w:rFonts w:ascii="Menlo" w:hAnsi="Menlo" w:cs="Menlo"/>
          <w:color w:val="1F2328"/>
        </w:rPr>
      </w:pPr>
    </w:p>
    <w:p w14:paraId="10968B8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assertEquals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1, </w:t>
      </w:r>
      <w:proofErr w:type="spellStart"/>
      <w:proofErr w:type="gramStart"/>
      <w:r>
        <w:rPr>
          <w:rStyle w:val="pl-c1"/>
          <w:rFonts w:ascii="Menlo" w:eastAsiaTheme="majorEastAsia" w:hAnsi="Menlo" w:cs="Menlo"/>
          <w:color w:val="0550AE"/>
        </w:rPr>
        <w:t>employees.size</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7A74265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54F0B9F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321A2BA4" w14:textId="77777777" w:rsidR="00081C83" w:rsidRDefault="00081C83" w:rsidP="00081C83">
      <w:pPr>
        <w:pStyle w:val="HTMLPreformatted"/>
        <w:shd w:val="clear" w:color="auto" w:fill="F6F8FA"/>
        <w:rPr>
          <w:rFonts w:ascii="Menlo" w:hAnsi="Menlo" w:cs="Menlo"/>
          <w:color w:val="1F2328"/>
        </w:rPr>
      </w:pPr>
    </w:p>
    <w:p w14:paraId="31090B4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Repository Layer Test</w:t>
      </w:r>
    </w:p>
    <w:p w14:paraId="4303187C"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DataJpaTest</w:t>
      </w:r>
    </w:p>
    <w:p w14:paraId="68CF178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class </w:t>
      </w:r>
      <w:proofErr w:type="spellStart"/>
      <w:r>
        <w:rPr>
          <w:rFonts w:ascii="Menlo" w:hAnsi="Menlo" w:cs="Menlo"/>
          <w:color w:val="1F2328"/>
        </w:rPr>
        <w:t>EmployeeRepositoryTest</w:t>
      </w:r>
      <w:proofErr w:type="spellEnd"/>
      <w:r>
        <w:rPr>
          <w:rFonts w:ascii="Menlo" w:hAnsi="Menlo" w:cs="Menlo"/>
          <w:color w:val="1F2328"/>
        </w:rPr>
        <w:t xml:space="preserve"> {</w:t>
      </w:r>
    </w:p>
    <w:p w14:paraId="6BC65EA5" w14:textId="77777777" w:rsidR="00081C83" w:rsidRDefault="00081C83" w:rsidP="00081C83">
      <w:pPr>
        <w:pStyle w:val="HTMLPreformatted"/>
        <w:shd w:val="clear" w:color="auto" w:fill="F6F8FA"/>
        <w:rPr>
          <w:rFonts w:ascii="Menlo" w:hAnsi="Menlo" w:cs="Menlo"/>
          <w:color w:val="1F2328"/>
        </w:rPr>
      </w:pPr>
    </w:p>
    <w:p w14:paraId="3429E08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45971C7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TestEntityManager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entityManager</w:t>
      </w:r>
      <w:proofErr w:type="spellEnd"/>
      <w:r>
        <w:rPr>
          <w:rStyle w:val="pl-c1"/>
          <w:rFonts w:ascii="Menlo" w:eastAsiaTheme="majorEastAsia" w:hAnsi="Menlo" w:cs="Menlo"/>
          <w:color w:val="0550AE"/>
        </w:rPr>
        <w:t>;</w:t>
      </w:r>
      <w:proofErr w:type="gramEnd"/>
    </w:p>
    <w:p w14:paraId="512BEC61" w14:textId="77777777" w:rsidR="00081C83" w:rsidRDefault="00081C83" w:rsidP="00081C83">
      <w:pPr>
        <w:pStyle w:val="HTMLPreformatted"/>
        <w:shd w:val="clear" w:color="auto" w:fill="F6F8FA"/>
        <w:rPr>
          <w:rFonts w:ascii="Menlo" w:hAnsi="Menlo" w:cs="Menlo"/>
          <w:color w:val="1F2328"/>
        </w:rPr>
      </w:pPr>
    </w:p>
    <w:p w14:paraId="1D18155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3FF764C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w:t>
      </w:r>
      <w:proofErr w:type="gramEnd"/>
    </w:p>
    <w:p w14:paraId="10E0F1CB" w14:textId="77777777" w:rsidR="00081C83" w:rsidRDefault="00081C83" w:rsidP="00081C83">
      <w:pPr>
        <w:pStyle w:val="HTMLPreformatted"/>
        <w:shd w:val="clear" w:color="auto" w:fill="F6F8FA"/>
        <w:rPr>
          <w:rFonts w:ascii="Menlo" w:hAnsi="Menlo" w:cs="Menlo"/>
          <w:color w:val="1F2328"/>
        </w:rPr>
      </w:pPr>
    </w:p>
    <w:p w14:paraId="20A8BCA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04595C0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testFindById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732D70A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emp = new </w:t>
      </w:r>
      <w:proofErr w:type="gramStart"/>
      <w:r>
        <w:rPr>
          <w:rStyle w:val="pl-c1"/>
          <w:rFonts w:ascii="Menlo" w:eastAsiaTheme="majorEastAsia" w:hAnsi="Menlo" w:cs="Menlo"/>
          <w:color w:val="0550AE"/>
        </w:rPr>
        <w:t>Employee();</w:t>
      </w:r>
      <w:proofErr w:type="gramEnd"/>
    </w:p>
    <w:p w14:paraId="3148BD1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emp.setName</w:t>
      </w:r>
      <w:proofErr w:type="spellEnd"/>
      <w:proofErr w:type="gramEnd"/>
      <w:r>
        <w:rPr>
          <w:rStyle w:val="pl-c1"/>
          <w:rFonts w:ascii="Menlo" w:eastAsiaTheme="majorEastAsia" w:hAnsi="Menlo" w:cs="Menlo"/>
          <w:color w:val="0550AE"/>
        </w:rPr>
        <w:t>("Test"</w:t>
      </w:r>
      <w:proofErr w:type="gramStart"/>
      <w:r>
        <w:rPr>
          <w:rStyle w:val="pl-c1"/>
          <w:rFonts w:ascii="Menlo" w:eastAsiaTheme="majorEastAsia" w:hAnsi="Menlo" w:cs="Menlo"/>
          <w:color w:val="0550AE"/>
        </w:rPr>
        <w:t>);</w:t>
      </w:r>
      <w:proofErr w:type="gramEnd"/>
    </w:p>
    <w:p w14:paraId="4E8C161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saved = </w:t>
      </w:r>
      <w:proofErr w:type="spellStart"/>
      <w:r>
        <w:rPr>
          <w:rStyle w:val="pl-c1"/>
          <w:rFonts w:ascii="Menlo" w:eastAsiaTheme="majorEastAsia" w:hAnsi="Menlo" w:cs="Menlo"/>
          <w:color w:val="0550AE"/>
        </w:rPr>
        <w:t>entityManager.persist</w:t>
      </w:r>
      <w:proofErr w:type="spellEnd"/>
      <w:r>
        <w:rPr>
          <w:rStyle w:val="pl-c1"/>
          <w:rFonts w:ascii="Menlo" w:eastAsiaTheme="majorEastAsia" w:hAnsi="Menlo" w:cs="Menlo"/>
          <w:color w:val="0550AE"/>
        </w:rPr>
        <w:t>(emp</w:t>
      </w:r>
      <w:proofErr w:type="gramStart"/>
      <w:r>
        <w:rPr>
          <w:rStyle w:val="pl-c1"/>
          <w:rFonts w:ascii="Menlo" w:eastAsiaTheme="majorEastAsia" w:hAnsi="Menlo" w:cs="Menlo"/>
          <w:color w:val="0550AE"/>
        </w:rPr>
        <w:t>);</w:t>
      </w:r>
      <w:proofErr w:type="gramEnd"/>
    </w:p>
    <w:p w14:paraId="6F395E2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entityManager.flush</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06DDF588" w14:textId="77777777" w:rsidR="00081C83" w:rsidRDefault="00081C83" w:rsidP="00081C83">
      <w:pPr>
        <w:pStyle w:val="HTMLPreformatted"/>
        <w:shd w:val="clear" w:color="auto" w:fill="F6F8FA"/>
        <w:rPr>
          <w:rFonts w:ascii="Menlo" w:hAnsi="Menlo" w:cs="Menlo"/>
          <w:color w:val="1F2328"/>
        </w:rPr>
      </w:pPr>
    </w:p>
    <w:p w14:paraId="0C21238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Optional&lt;Employee&gt; found = </w:t>
      </w:r>
      <w:proofErr w:type="spellStart"/>
      <w:r>
        <w:rPr>
          <w:rStyle w:val="pl-c1"/>
          <w:rFonts w:ascii="Menlo" w:eastAsiaTheme="majorEastAsia" w:hAnsi="Menlo" w:cs="Menlo"/>
          <w:color w:val="0550AE"/>
        </w:rPr>
        <w:t>employeeRepository.findById</w:t>
      </w:r>
      <w:proofErr w:type="spellEnd"/>
      <w:r>
        <w:rPr>
          <w:rStyle w:val="pl-c1"/>
          <w:rFonts w:ascii="Menlo" w:eastAsiaTheme="majorEastAsia" w:hAnsi="Menlo" w:cs="Menlo"/>
          <w:color w:val="0550AE"/>
        </w:rPr>
        <w:t>(</w:t>
      </w:r>
      <w:proofErr w:type="spellStart"/>
      <w:proofErr w:type="gramStart"/>
      <w:r>
        <w:rPr>
          <w:rStyle w:val="pl-c1"/>
          <w:rFonts w:ascii="Menlo" w:eastAsiaTheme="majorEastAsia" w:hAnsi="Menlo" w:cs="Menlo"/>
          <w:color w:val="0550AE"/>
        </w:rPr>
        <w:t>saved.getId</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6E5C793C" w14:textId="77777777" w:rsidR="00081C83" w:rsidRDefault="00081C83" w:rsidP="00081C83">
      <w:pPr>
        <w:pStyle w:val="HTMLPreformatted"/>
        <w:shd w:val="clear" w:color="auto" w:fill="F6F8FA"/>
        <w:rPr>
          <w:rFonts w:ascii="Menlo" w:hAnsi="Menlo" w:cs="Menlo"/>
          <w:color w:val="1F2328"/>
        </w:rPr>
      </w:pPr>
    </w:p>
    <w:p w14:paraId="6CA3DD6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assertTrue</w:t>
      </w:r>
      <w:proofErr w:type="spellEnd"/>
      <w:r>
        <w:rPr>
          <w:rStyle w:val="pl-c1"/>
          <w:rFonts w:ascii="Menlo" w:eastAsiaTheme="majorEastAsia" w:hAnsi="Menlo" w:cs="Menlo"/>
          <w:color w:val="0550AE"/>
        </w:rPr>
        <w:t>(</w:t>
      </w:r>
      <w:proofErr w:type="spellStart"/>
      <w:proofErr w:type="gramStart"/>
      <w:r>
        <w:rPr>
          <w:rStyle w:val="pl-c1"/>
          <w:rFonts w:ascii="Menlo" w:eastAsiaTheme="majorEastAsia" w:hAnsi="Menlo" w:cs="Menlo"/>
          <w:color w:val="0550AE"/>
        </w:rPr>
        <w:t>found.isPresent</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65723DF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assertEquals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"Test", </w:t>
      </w:r>
      <w:proofErr w:type="spellStart"/>
      <w:r>
        <w:rPr>
          <w:rStyle w:val="pl-c1"/>
          <w:rFonts w:ascii="Menlo" w:eastAsiaTheme="majorEastAsia" w:hAnsi="Menlo" w:cs="Menlo"/>
          <w:color w:val="0550AE"/>
        </w:rPr>
        <w:t>found.get</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getName</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6AC1174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0CA809F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25932186" w14:textId="77777777" w:rsidR="00081C83" w:rsidRDefault="00081C83" w:rsidP="00081C83">
      <w:pPr>
        <w:numPr>
          <w:ilvl w:val="0"/>
          <w:numId w:val="64"/>
        </w:numPr>
        <w:shd w:val="clear" w:color="auto" w:fill="FFFFFF"/>
        <w:spacing w:beforeAutospacing="1" w:after="0" w:afterAutospacing="1" w:line="240" w:lineRule="auto"/>
        <w:rPr>
          <w:rFonts w:ascii="-apple-system" w:hAnsi="-apple-system" w:cs="Times New Roman"/>
          <w:color w:val="1F2328"/>
        </w:rPr>
      </w:pPr>
      <w:r>
        <w:rPr>
          <w:rFonts w:ascii="-apple-system" w:hAnsi="-apple-system"/>
          <w:color w:val="1F2328"/>
        </w:rPr>
        <w:t>Spring Context-based Test with </w:t>
      </w:r>
      <w:r>
        <w:rPr>
          <w:rStyle w:val="HTMLCode"/>
          <w:rFonts w:ascii="Menlo" w:eastAsiaTheme="majorEastAsia" w:hAnsi="Menlo" w:cs="Menlo"/>
          <w:color w:val="1F2328"/>
        </w:rPr>
        <w:t>@MockBean</w:t>
      </w:r>
      <w:r>
        <w:rPr>
          <w:rFonts w:ascii="-apple-system" w:hAnsi="-apple-system"/>
          <w:color w:val="1F2328"/>
        </w:rPr>
        <w:t> + </w:t>
      </w:r>
      <w:r>
        <w:rPr>
          <w:rStyle w:val="HTMLCode"/>
          <w:rFonts w:ascii="Menlo" w:eastAsiaTheme="majorEastAsia" w:hAnsi="Menlo" w:cs="Menlo"/>
          <w:color w:val="1F2328"/>
        </w:rPr>
        <w:t>@ContextConfiguration</w:t>
      </w:r>
      <w:r>
        <w:rPr>
          <w:rFonts w:ascii="-apple-system" w:hAnsi="-apple-system"/>
          <w:color w:val="1F2328"/>
        </w:rPr>
        <w:t> ========================================================================</w:t>
      </w:r>
    </w:p>
    <w:p w14:paraId="1879CE86" w14:textId="77777777" w:rsidR="00081C83" w:rsidRDefault="00081C83" w:rsidP="00081C83">
      <w:pPr>
        <w:numPr>
          <w:ilvl w:val="0"/>
          <w:numId w:val="65"/>
        </w:numPr>
        <w:shd w:val="clear" w:color="auto" w:fill="FFFFFF"/>
        <w:spacing w:beforeAutospacing="1" w:after="0" w:afterAutospacing="1" w:line="240" w:lineRule="auto"/>
        <w:rPr>
          <w:rFonts w:ascii="-apple-system" w:hAnsi="-apple-system"/>
          <w:color w:val="1F2328"/>
        </w:rPr>
      </w:pPr>
      <w:r>
        <w:rPr>
          <w:rFonts w:ascii="-apple-system" w:hAnsi="-apple-system"/>
          <w:color w:val="1F2328"/>
        </w:rPr>
        <w:t>Uses Spring's testing support (</w:t>
      </w:r>
      <w:r>
        <w:rPr>
          <w:rStyle w:val="HTMLCode"/>
          <w:rFonts w:ascii="Menlo" w:eastAsiaTheme="majorEastAsia" w:hAnsi="Menlo" w:cs="Menlo"/>
          <w:color w:val="1F2328"/>
        </w:rPr>
        <w:t>@</w:t>
      </w:r>
      <w:proofErr w:type="gramStart"/>
      <w:r>
        <w:rPr>
          <w:rStyle w:val="HTMLCode"/>
          <w:rFonts w:ascii="Menlo" w:eastAsiaTheme="majorEastAsia" w:hAnsi="Menlo" w:cs="Menlo"/>
          <w:color w:val="1F2328"/>
        </w:rPr>
        <w:t>ExtendWith(</w:t>
      </w:r>
      <w:proofErr w:type="gramEnd"/>
      <w:r>
        <w:rPr>
          <w:rStyle w:val="HTMLCode"/>
          <w:rFonts w:ascii="Menlo" w:eastAsiaTheme="majorEastAsia" w:hAnsi="Menlo" w:cs="Menlo"/>
          <w:color w:val="1F2328"/>
        </w:rPr>
        <w:t>SpringExtension.class)</w:t>
      </w:r>
      <w:r>
        <w:rPr>
          <w:rFonts w:ascii="-apple-system" w:hAnsi="-apple-system"/>
          <w:color w:val="1F2328"/>
        </w:rPr>
        <w:t>).</w:t>
      </w:r>
    </w:p>
    <w:p w14:paraId="13F4B10A" w14:textId="77777777" w:rsidR="00081C83" w:rsidRDefault="00081C83" w:rsidP="00081C83">
      <w:pPr>
        <w:numPr>
          <w:ilvl w:val="0"/>
          <w:numId w:val="65"/>
        </w:numPr>
        <w:shd w:val="clear" w:color="auto" w:fill="FFFFFF"/>
        <w:spacing w:after="0" w:afterAutospacing="1" w:line="240" w:lineRule="auto"/>
        <w:rPr>
          <w:rFonts w:ascii="-apple-system" w:hAnsi="-apple-system"/>
          <w:color w:val="1F2328"/>
        </w:rPr>
      </w:pPr>
      <w:r>
        <w:rPr>
          <w:rFonts w:ascii="-apple-system" w:hAnsi="-apple-system"/>
          <w:color w:val="1F2328"/>
        </w:rPr>
        <w:t>Loads only specific beans using </w:t>
      </w:r>
      <w:r>
        <w:rPr>
          <w:rStyle w:val="HTMLCode"/>
          <w:rFonts w:ascii="Menlo" w:eastAsiaTheme="majorEastAsia" w:hAnsi="Menlo" w:cs="Menlo"/>
          <w:color w:val="1F2328"/>
        </w:rPr>
        <w:t>@ContextConfiguration</w:t>
      </w:r>
      <w:r>
        <w:rPr>
          <w:rFonts w:ascii="-apple-system" w:hAnsi="-apple-system"/>
          <w:color w:val="1F2328"/>
        </w:rPr>
        <w:t>.</w:t>
      </w:r>
    </w:p>
    <w:p w14:paraId="2D38959D" w14:textId="77777777" w:rsidR="00081C83" w:rsidRDefault="00081C83" w:rsidP="00081C83">
      <w:pPr>
        <w:numPr>
          <w:ilvl w:val="0"/>
          <w:numId w:val="65"/>
        </w:numPr>
        <w:shd w:val="clear" w:color="auto" w:fill="FFFFFF"/>
        <w:spacing w:after="0" w:afterAutospacing="1" w:line="240" w:lineRule="auto"/>
        <w:rPr>
          <w:rFonts w:ascii="-apple-system" w:hAnsi="-apple-system"/>
          <w:color w:val="1F2328"/>
        </w:rPr>
      </w:pPr>
      <w:r>
        <w:rPr>
          <w:rFonts w:ascii="-apple-system" w:hAnsi="-apple-system"/>
          <w:color w:val="1F2328"/>
        </w:rPr>
        <w:t>Injects the controller with </w:t>
      </w:r>
      <w:r>
        <w:rPr>
          <w:rStyle w:val="HTMLCode"/>
          <w:rFonts w:ascii="Menlo" w:eastAsiaTheme="majorEastAsia" w:hAnsi="Menlo" w:cs="Menlo"/>
          <w:color w:val="1F2328"/>
        </w:rPr>
        <w:t>@Autowired</w:t>
      </w:r>
      <w:r>
        <w:rPr>
          <w:rFonts w:ascii="-apple-system" w:hAnsi="-apple-system"/>
          <w:color w:val="1F2328"/>
        </w:rPr>
        <w:t>.</w:t>
      </w:r>
    </w:p>
    <w:p w14:paraId="6ED07EBA" w14:textId="77777777" w:rsidR="00081C83" w:rsidRDefault="00081C83" w:rsidP="00081C83">
      <w:pPr>
        <w:numPr>
          <w:ilvl w:val="0"/>
          <w:numId w:val="65"/>
        </w:numPr>
        <w:shd w:val="clear" w:color="auto" w:fill="FFFFFF"/>
        <w:spacing w:after="0" w:afterAutospacing="1" w:line="240" w:lineRule="auto"/>
        <w:rPr>
          <w:rFonts w:ascii="-apple-system" w:hAnsi="-apple-system"/>
          <w:color w:val="1F2328"/>
        </w:rPr>
      </w:pPr>
      <w:r>
        <w:rPr>
          <w:rFonts w:ascii="-apple-system" w:hAnsi="-apple-system"/>
          <w:color w:val="1F2328"/>
        </w:rPr>
        <w:t>Mocks dependencies using </w:t>
      </w:r>
      <w:r>
        <w:rPr>
          <w:rStyle w:val="HTMLCode"/>
          <w:rFonts w:ascii="Menlo" w:eastAsiaTheme="majorEastAsia" w:hAnsi="Menlo" w:cs="Menlo"/>
          <w:color w:val="1F2328"/>
        </w:rPr>
        <w:t>@MockBean</w:t>
      </w:r>
      <w:r>
        <w:rPr>
          <w:rFonts w:ascii="-apple-system" w:hAnsi="-apple-system"/>
          <w:color w:val="1F2328"/>
        </w:rPr>
        <w:t> (Spring's wrapper around Mockito).</w:t>
      </w:r>
    </w:p>
    <w:p w14:paraId="4F9A857A" w14:textId="77777777" w:rsidR="00081C83" w:rsidRDefault="00081C83" w:rsidP="00081C83">
      <w:pPr>
        <w:numPr>
          <w:ilvl w:val="0"/>
          <w:numId w:val="65"/>
        </w:numPr>
        <w:shd w:val="clear" w:color="auto" w:fill="FFFFFF"/>
        <w:spacing w:after="0" w:afterAutospacing="1" w:line="240" w:lineRule="auto"/>
        <w:rPr>
          <w:rFonts w:ascii="-apple-system" w:hAnsi="-apple-system"/>
          <w:color w:val="1F2328"/>
        </w:rPr>
      </w:pPr>
      <w:r>
        <w:rPr>
          <w:rFonts w:ascii="-apple-system" w:hAnsi="-apple-system"/>
          <w:color w:val="1F2328"/>
        </w:rPr>
        <w:t>Still uses </w:t>
      </w:r>
      <w:proofErr w:type="spellStart"/>
      <w:r>
        <w:rPr>
          <w:rStyle w:val="HTMLCode"/>
          <w:rFonts w:ascii="Menlo" w:eastAsiaTheme="majorEastAsia" w:hAnsi="Menlo" w:cs="Menlo"/>
          <w:color w:val="1F2328"/>
        </w:rPr>
        <w:t>MockMvcBuilders.standaloneSetup</w:t>
      </w:r>
      <w:proofErr w:type="spellEnd"/>
      <w:r>
        <w:rPr>
          <w:rStyle w:val="HTMLCode"/>
          <w:rFonts w:ascii="Menlo" w:eastAsiaTheme="majorEastAsia" w:hAnsi="Menlo" w:cs="Menlo"/>
          <w:color w:val="1F2328"/>
        </w:rPr>
        <w:t>()</w:t>
      </w:r>
      <w:r>
        <w:rPr>
          <w:rFonts w:ascii="-apple-system" w:hAnsi="-apple-system"/>
          <w:color w:val="1F2328"/>
        </w:rPr>
        <w:t> for HTTP-like testing.</w:t>
      </w:r>
    </w:p>
    <w:p w14:paraId="75FF8657" w14:textId="77777777" w:rsidR="00081C83" w:rsidRDefault="00081C83" w:rsidP="00081C83">
      <w:r>
        <w:t>Best for:</w:t>
      </w:r>
    </w:p>
    <w:p w14:paraId="66D19C75" w14:textId="77777777" w:rsidR="00081C83" w:rsidRDefault="00081C83" w:rsidP="00081C83">
      <w:pPr>
        <w:numPr>
          <w:ilvl w:val="0"/>
          <w:numId w:val="66"/>
        </w:numPr>
        <w:shd w:val="clear" w:color="auto" w:fill="FFFFFF"/>
        <w:spacing w:before="100" w:beforeAutospacing="1" w:after="100" w:afterAutospacing="1" w:line="240" w:lineRule="auto"/>
        <w:rPr>
          <w:rFonts w:ascii="-apple-system" w:hAnsi="-apple-system"/>
          <w:color w:val="1F2328"/>
        </w:rPr>
      </w:pPr>
      <w:r>
        <w:rPr>
          <w:rFonts w:ascii="-apple-system" w:hAnsi="-apple-system"/>
          <w:color w:val="1F2328"/>
        </w:rPr>
        <w:t>Testing controller behavior with Spring dependency injection.</w:t>
      </w:r>
    </w:p>
    <w:p w14:paraId="126C2114" w14:textId="77777777" w:rsidR="00081C83" w:rsidRDefault="00081C83" w:rsidP="00081C83">
      <w:pPr>
        <w:numPr>
          <w:ilvl w:val="0"/>
          <w:numId w:val="66"/>
        </w:numPr>
        <w:shd w:val="clear" w:color="auto" w:fill="FFFFFF"/>
        <w:spacing w:before="60" w:after="100" w:afterAutospacing="1" w:line="240" w:lineRule="auto"/>
        <w:rPr>
          <w:rFonts w:ascii="-apple-system" w:hAnsi="-apple-system"/>
          <w:color w:val="1F2328"/>
        </w:rPr>
      </w:pPr>
      <w:r>
        <w:rPr>
          <w:rFonts w:ascii="-apple-system" w:hAnsi="-apple-system"/>
          <w:color w:val="1F2328"/>
        </w:rPr>
        <w:t>Useful when testing how beans interact or when Spring proxies (like AOP, security) are involved.</w:t>
      </w:r>
    </w:p>
    <w:p w14:paraId="593DB74F" w14:textId="77777777" w:rsidR="00081C83" w:rsidRDefault="00081C83" w:rsidP="00081C83">
      <w:pPr>
        <w:pStyle w:val="NormalWeb"/>
        <w:shd w:val="clear" w:color="auto" w:fill="FFFFFF"/>
        <w:spacing w:before="0" w:beforeAutospacing="0" w:after="0" w:afterAutospacing="0"/>
        <w:rPr>
          <w:rFonts w:ascii="-apple-system" w:hAnsi="-apple-system"/>
          <w:color w:val="1F2328"/>
        </w:rPr>
      </w:pPr>
      <w:r>
        <w:rPr>
          <w:rFonts w:ascii="-apple-system" w:hAnsi="-apple-system"/>
          <w:color w:val="1F2328"/>
        </w:rPr>
        <w:t>Here are Spring Context-based tests using </w:t>
      </w:r>
      <w:r>
        <w:rPr>
          <w:rStyle w:val="HTMLCode"/>
          <w:rFonts w:ascii="Menlo" w:eastAsiaTheme="majorEastAsia" w:hAnsi="Menlo" w:cs="Menlo"/>
          <w:color w:val="1F2328"/>
        </w:rPr>
        <w:t>@MockBean</w:t>
      </w:r>
      <w:r>
        <w:rPr>
          <w:rFonts w:ascii="-apple-system" w:hAnsi="-apple-system"/>
          <w:color w:val="1F2328"/>
        </w:rPr>
        <w:t> and </w:t>
      </w:r>
      <w:r>
        <w:rPr>
          <w:rStyle w:val="HTMLCode"/>
          <w:rFonts w:ascii="Menlo" w:eastAsiaTheme="majorEastAsia" w:hAnsi="Menlo" w:cs="Menlo"/>
          <w:color w:val="1F2328"/>
        </w:rPr>
        <w:t>@ContextConfiguration</w:t>
      </w:r>
      <w:r>
        <w:rPr>
          <w:rFonts w:ascii="-apple-system" w:hAnsi="-apple-system"/>
          <w:color w:val="1F2328"/>
        </w:rPr>
        <w:t> for each layer in your setup (</w:t>
      </w:r>
      <w:r>
        <w:rPr>
          <w:rStyle w:val="HTMLCode"/>
          <w:rFonts w:ascii="Menlo" w:eastAsiaTheme="majorEastAsia" w:hAnsi="Menlo" w:cs="Menlo"/>
          <w:color w:val="1F2328"/>
        </w:rPr>
        <w:t>Controller</w:t>
      </w:r>
      <w:r>
        <w:rPr>
          <w:rFonts w:ascii="-apple-system" w:hAnsi="-apple-system"/>
          <w:color w:val="1F2328"/>
        </w:rPr>
        <w:t>, </w:t>
      </w:r>
      <w:r>
        <w:rPr>
          <w:rStyle w:val="HTMLCode"/>
          <w:rFonts w:ascii="Menlo" w:eastAsiaTheme="majorEastAsia" w:hAnsi="Menlo" w:cs="Menlo"/>
          <w:color w:val="1F2328"/>
        </w:rPr>
        <w:t>Service</w:t>
      </w:r>
      <w:r>
        <w:rPr>
          <w:rFonts w:ascii="-apple-system" w:hAnsi="-apple-system"/>
          <w:color w:val="1F2328"/>
        </w:rPr>
        <w:t>, and </w:t>
      </w:r>
      <w:r>
        <w:rPr>
          <w:rStyle w:val="HTMLCode"/>
          <w:rFonts w:ascii="Menlo" w:eastAsiaTheme="majorEastAsia" w:hAnsi="Menlo" w:cs="Menlo"/>
          <w:color w:val="1F2328"/>
        </w:rPr>
        <w:t>Repository</w:t>
      </w:r>
      <w:r>
        <w:rPr>
          <w:rFonts w:ascii="-apple-system" w:hAnsi="-apple-system"/>
          <w:color w:val="1F2328"/>
        </w:rPr>
        <w:t>). These test templates use </w:t>
      </w:r>
      <w:proofErr w:type="spellStart"/>
      <w:r>
        <w:rPr>
          <w:rStyle w:val="HTMLCode"/>
          <w:rFonts w:ascii="Menlo" w:eastAsiaTheme="majorEastAsia" w:hAnsi="Menlo" w:cs="Menlo"/>
          <w:color w:val="1F2328"/>
        </w:rPr>
        <w:t>MockMvc</w:t>
      </w:r>
      <w:proofErr w:type="spellEnd"/>
      <w:r>
        <w:rPr>
          <w:rFonts w:ascii="-apple-system" w:hAnsi="-apple-system"/>
          <w:color w:val="1F2328"/>
        </w:rPr>
        <w:t> and mock the necessary dependencies using Spring's test infrastructure.</w:t>
      </w:r>
    </w:p>
    <w:p w14:paraId="2FAE30A2" w14:textId="0029E80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lastRenderedPageBreak/>
        <w:drawing>
          <wp:inline distT="0" distB="0" distL="0" distR="0" wp14:anchorId="276D6205" wp14:editId="2778E4D7">
            <wp:extent cx="5943600" cy="2748915"/>
            <wp:effectExtent l="0" t="0" r="0" b="0"/>
            <wp:docPr id="1666379663" name="Picture 14" descr="A screenshot of a computer program&#10;&#10;AI-generated content may be incorrec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79663" name="Picture 14" descr="A screenshot of a computer program&#10;&#10;AI-generated content may be incorrect.">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488C9603"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Basic. Annotations</w:t>
      </w:r>
    </w:p>
    <w:p w14:paraId="5463BECA" w14:textId="2D7CCF3C"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drawing>
          <wp:inline distT="0" distB="0" distL="0" distR="0" wp14:anchorId="2A5619BB" wp14:editId="63EFC340">
            <wp:extent cx="5943600" cy="1347470"/>
            <wp:effectExtent l="0" t="0" r="0" b="0"/>
            <wp:docPr id="1956037994" name="Picture 13" descr="A screenshot of a computer&#10;&#10;AI-generated content may be incorrect.">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37994" name="Picture 13" descr="A screenshot of a computer&#10;&#10;AI-generated content may be incorrect.">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47470"/>
                    </a:xfrm>
                    <a:prstGeom prst="rect">
                      <a:avLst/>
                    </a:prstGeom>
                    <a:noFill/>
                    <a:ln>
                      <a:noFill/>
                    </a:ln>
                  </pic:spPr>
                </pic:pic>
              </a:graphicData>
            </a:graphic>
          </wp:inline>
        </w:drawing>
      </w:r>
    </w:p>
    <w:p w14:paraId="119B3316"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Annotations Summary</w:t>
      </w:r>
    </w:p>
    <w:p w14:paraId="0A039575"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Controller Layer Test Cases</w:t>
      </w:r>
    </w:p>
    <w:p w14:paraId="46896166" w14:textId="77777777" w:rsidR="00081C83" w:rsidRDefault="00081C83" w:rsidP="00081C83">
      <w:pPr>
        <w:numPr>
          <w:ilvl w:val="0"/>
          <w:numId w:val="67"/>
        </w:numPr>
        <w:shd w:val="clear" w:color="auto" w:fill="FFFFFF"/>
        <w:spacing w:beforeAutospacing="1" w:after="0" w:afterAutospacing="1" w:line="240" w:lineRule="auto"/>
        <w:rPr>
          <w:rFonts w:ascii="-apple-system" w:hAnsi="-apple-system"/>
          <w:color w:val="1F2328"/>
        </w:rPr>
      </w:pPr>
      <w:r>
        <w:rPr>
          <w:rStyle w:val="HTMLCode"/>
          <w:rFonts w:ascii="Menlo" w:eastAsiaTheme="majorEastAsia" w:hAnsi="Menlo" w:cs="Menlo"/>
          <w:color w:val="1F2328"/>
        </w:rPr>
        <w:t>@ContextConfiguration</w:t>
      </w:r>
      <w:r>
        <w:rPr>
          <w:rFonts w:ascii="-apple-system" w:hAnsi="-apple-system"/>
          <w:color w:val="1F2328"/>
        </w:rPr>
        <w:t>: Tells Spring to only load the </w:t>
      </w:r>
      <w:proofErr w:type="spellStart"/>
      <w:r>
        <w:rPr>
          <w:rStyle w:val="HTMLCode"/>
          <w:rFonts w:ascii="Menlo" w:eastAsiaTheme="majorEastAsia" w:hAnsi="Menlo" w:cs="Menlo"/>
          <w:color w:val="1F2328"/>
        </w:rPr>
        <w:t>EmployeeController</w:t>
      </w:r>
      <w:proofErr w:type="spellEnd"/>
      <w:r>
        <w:rPr>
          <w:rFonts w:ascii="-apple-system" w:hAnsi="-apple-system"/>
          <w:color w:val="1F2328"/>
        </w:rPr>
        <w:t> and its dependencies.</w:t>
      </w:r>
    </w:p>
    <w:p w14:paraId="1F6A733A" w14:textId="77777777" w:rsidR="00081C83" w:rsidRDefault="00081C83" w:rsidP="00081C83">
      <w:pPr>
        <w:numPr>
          <w:ilvl w:val="0"/>
          <w:numId w:val="67"/>
        </w:numPr>
        <w:shd w:val="clear" w:color="auto" w:fill="FFFFFF"/>
        <w:spacing w:after="0" w:afterAutospacing="1" w:line="240" w:lineRule="auto"/>
        <w:rPr>
          <w:rFonts w:ascii="-apple-system" w:hAnsi="-apple-system"/>
          <w:color w:val="1F2328"/>
        </w:rPr>
      </w:pPr>
      <w:r>
        <w:rPr>
          <w:rStyle w:val="HTMLCode"/>
          <w:rFonts w:ascii="Menlo" w:eastAsiaTheme="majorEastAsia" w:hAnsi="Menlo" w:cs="Menlo"/>
          <w:color w:val="1F2328"/>
        </w:rPr>
        <w:t>@MockBean</w:t>
      </w:r>
      <w:r>
        <w:rPr>
          <w:rFonts w:ascii="-apple-system" w:hAnsi="-apple-system"/>
          <w:color w:val="1F2328"/>
        </w:rPr>
        <w:t>: Used to mock out the service and mapper dependencies (</w:t>
      </w:r>
      <w:proofErr w:type="spellStart"/>
      <w:r>
        <w:rPr>
          <w:rStyle w:val="HTMLCode"/>
          <w:rFonts w:ascii="Menlo" w:eastAsiaTheme="majorEastAsia" w:hAnsi="Menlo" w:cs="Menlo"/>
          <w:color w:val="1F2328"/>
        </w:rPr>
        <w:t>EmployeeService</w:t>
      </w:r>
      <w:proofErr w:type="spellEnd"/>
      <w:r>
        <w:rPr>
          <w:rFonts w:ascii="-apple-system" w:hAnsi="-apple-system"/>
          <w:color w:val="1F2328"/>
        </w:rPr>
        <w:t>, </w:t>
      </w:r>
      <w:proofErr w:type="spellStart"/>
      <w:r>
        <w:rPr>
          <w:rStyle w:val="HTMLCode"/>
          <w:rFonts w:ascii="Menlo" w:eastAsiaTheme="majorEastAsia" w:hAnsi="Menlo" w:cs="Menlo"/>
          <w:color w:val="1F2328"/>
        </w:rPr>
        <w:t>EmployeeMapper</w:t>
      </w:r>
      <w:proofErr w:type="spellEnd"/>
      <w:r>
        <w:rPr>
          <w:rFonts w:ascii="-apple-system" w:hAnsi="-apple-system"/>
          <w:color w:val="1F2328"/>
        </w:rPr>
        <w:t>, </w:t>
      </w:r>
      <w:proofErr w:type="spellStart"/>
      <w:r>
        <w:rPr>
          <w:rStyle w:val="HTMLCode"/>
          <w:rFonts w:ascii="Menlo" w:eastAsiaTheme="majorEastAsia" w:hAnsi="Menlo" w:cs="Menlo"/>
          <w:color w:val="1F2328"/>
        </w:rPr>
        <w:t>ObjectMapper</w:t>
      </w:r>
      <w:proofErr w:type="spellEnd"/>
      <w:r>
        <w:rPr>
          <w:rFonts w:ascii="-apple-system" w:hAnsi="-apple-system"/>
          <w:color w:val="1F2328"/>
        </w:rPr>
        <w:t>) so that only controller logic is tested in isolation.</w:t>
      </w:r>
    </w:p>
    <w:p w14:paraId="51D3447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package </w:t>
      </w:r>
      <w:proofErr w:type="spellStart"/>
      <w:proofErr w:type="gramStart"/>
      <w:r>
        <w:rPr>
          <w:rFonts w:ascii="Menlo" w:hAnsi="Menlo" w:cs="Menlo"/>
          <w:color w:val="1F2328"/>
        </w:rPr>
        <w:t>com.employee</w:t>
      </w:r>
      <w:proofErr w:type="gramEnd"/>
      <w:r>
        <w:rPr>
          <w:rFonts w:ascii="Menlo" w:hAnsi="Menlo" w:cs="Menlo"/>
          <w:color w:val="1F2328"/>
        </w:rPr>
        <w:t>.</w:t>
      </w:r>
      <w:proofErr w:type="gramStart"/>
      <w:r>
        <w:rPr>
          <w:rFonts w:ascii="Menlo" w:hAnsi="Menlo" w:cs="Menlo"/>
          <w:color w:val="1F2328"/>
        </w:rPr>
        <w:t>controller</w:t>
      </w:r>
      <w:proofErr w:type="spellEnd"/>
      <w:r>
        <w:rPr>
          <w:rFonts w:ascii="Menlo" w:hAnsi="Menlo" w:cs="Menlo"/>
          <w:color w:val="1F2328"/>
        </w:rPr>
        <w:t>;</w:t>
      </w:r>
      <w:proofErr w:type="gramEnd"/>
    </w:p>
    <w:p w14:paraId="30F7A078" w14:textId="77777777" w:rsidR="00081C83" w:rsidRDefault="00081C83" w:rsidP="00081C83">
      <w:pPr>
        <w:pStyle w:val="HTMLPreformatted"/>
        <w:shd w:val="clear" w:color="auto" w:fill="F6F8FA"/>
        <w:rPr>
          <w:rFonts w:ascii="Menlo" w:hAnsi="Menlo" w:cs="Menlo"/>
          <w:color w:val="1F2328"/>
        </w:rPr>
      </w:pPr>
    </w:p>
    <w:p w14:paraId="26D3D76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import static </w:t>
      </w:r>
      <w:proofErr w:type="spellStart"/>
      <w:proofErr w:type="gramStart"/>
      <w:r>
        <w:rPr>
          <w:rFonts w:ascii="Menlo" w:hAnsi="Menlo" w:cs="Menlo"/>
          <w:color w:val="1F2328"/>
        </w:rPr>
        <w:t>org.mockito</w:t>
      </w:r>
      <w:proofErr w:type="gramEnd"/>
      <w:r>
        <w:rPr>
          <w:rFonts w:ascii="Menlo" w:hAnsi="Menlo" w:cs="Menlo"/>
          <w:color w:val="1F2328"/>
        </w:rPr>
        <w:t>.Mockito.</w:t>
      </w:r>
      <w:proofErr w:type="gramStart"/>
      <w:r>
        <w:rPr>
          <w:rFonts w:ascii="Menlo" w:hAnsi="Menlo" w:cs="Menlo"/>
          <w:color w:val="1F2328"/>
        </w:rPr>
        <w:t>when</w:t>
      </w:r>
      <w:proofErr w:type="spellEnd"/>
      <w:r>
        <w:rPr>
          <w:rFonts w:ascii="Menlo" w:hAnsi="Menlo" w:cs="Menlo"/>
          <w:color w:val="1F2328"/>
        </w:rPr>
        <w:t>;</w:t>
      </w:r>
      <w:proofErr w:type="gramEnd"/>
    </w:p>
    <w:p w14:paraId="27FAC8D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import static </w:t>
      </w:r>
      <w:proofErr w:type="gramStart"/>
      <w:r>
        <w:rPr>
          <w:rFonts w:ascii="Menlo" w:hAnsi="Menlo" w:cs="Menlo"/>
          <w:color w:val="1F2328"/>
        </w:rPr>
        <w:t>org.springframework.test.web.servlet.request.MockMvcRequestBuilders.get;</w:t>
      </w:r>
      <w:proofErr w:type="gramEnd"/>
    </w:p>
    <w:p w14:paraId="5AF855D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import static </w:t>
      </w:r>
      <w:proofErr w:type="gramStart"/>
      <w:r>
        <w:rPr>
          <w:rFonts w:ascii="Menlo" w:hAnsi="Menlo" w:cs="Menlo"/>
          <w:color w:val="1F2328"/>
        </w:rPr>
        <w:t>org.springframework.test.web.servlet</w:t>
      </w:r>
      <w:proofErr w:type="gramEnd"/>
      <w:r>
        <w:rPr>
          <w:rFonts w:ascii="Menlo" w:hAnsi="Menlo" w:cs="Menlo"/>
          <w:color w:val="1F2328"/>
        </w:rPr>
        <w:t>.</w:t>
      </w:r>
      <w:proofErr w:type="gramStart"/>
      <w:r>
        <w:rPr>
          <w:rFonts w:ascii="Menlo" w:hAnsi="Menlo" w:cs="Menlo"/>
          <w:color w:val="1F2328"/>
        </w:rPr>
        <w:t>result.MockMvcResultMatchers.status</w:t>
      </w:r>
      <w:proofErr w:type="gramEnd"/>
      <w:r>
        <w:rPr>
          <w:rFonts w:ascii="Menlo" w:hAnsi="Menlo" w:cs="Menlo"/>
          <w:color w:val="1F2328"/>
        </w:rPr>
        <w:t>;</w:t>
      </w:r>
    </w:p>
    <w:p w14:paraId="04031D76" w14:textId="77777777" w:rsidR="00081C83" w:rsidRDefault="00081C83" w:rsidP="00081C83">
      <w:pPr>
        <w:pStyle w:val="HTMLPreformatted"/>
        <w:shd w:val="clear" w:color="auto" w:fill="F6F8FA"/>
        <w:rPr>
          <w:rFonts w:ascii="Menlo" w:hAnsi="Menlo" w:cs="Menlo"/>
          <w:color w:val="1F2328"/>
        </w:rPr>
      </w:pPr>
    </w:p>
    <w:p w14:paraId="068DFC5B"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ExtendWith</w:t>
      </w:r>
      <w:r>
        <w:rPr>
          <w:rFonts w:ascii="Menlo" w:hAnsi="Menlo" w:cs="Menlo"/>
          <w:color w:val="1F2328"/>
        </w:rPr>
        <w:t>(</w:t>
      </w:r>
      <w:proofErr w:type="gramEnd"/>
      <w:r>
        <w:rPr>
          <w:rFonts w:ascii="Menlo" w:hAnsi="Menlo" w:cs="Menlo"/>
          <w:color w:val="1F2328"/>
        </w:rPr>
        <w:t>SpringExtension.class)</w:t>
      </w:r>
    </w:p>
    <w:p w14:paraId="1016E349"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ContextConfiguration</w:t>
      </w:r>
      <w:r>
        <w:rPr>
          <w:rFonts w:ascii="Menlo" w:hAnsi="Menlo" w:cs="Menlo"/>
          <w:color w:val="1F2328"/>
        </w:rPr>
        <w:t>(</w:t>
      </w:r>
      <w:proofErr w:type="gramEnd"/>
      <w:r>
        <w:rPr>
          <w:rFonts w:ascii="Menlo" w:hAnsi="Menlo" w:cs="Menlo"/>
          <w:color w:val="1F2328"/>
        </w:rPr>
        <w:t>classes = {</w:t>
      </w:r>
      <w:proofErr w:type="spellStart"/>
      <w:r>
        <w:rPr>
          <w:rFonts w:ascii="Menlo" w:hAnsi="Menlo" w:cs="Menlo"/>
          <w:color w:val="1F2328"/>
        </w:rPr>
        <w:t>EmployeeController.class</w:t>
      </w:r>
      <w:proofErr w:type="spellEnd"/>
      <w:r>
        <w:rPr>
          <w:rFonts w:ascii="Menlo" w:hAnsi="Menlo" w:cs="Menlo"/>
          <w:color w:val="1F2328"/>
        </w:rPr>
        <w:t>})</w:t>
      </w:r>
    </w:p>
    <w:p w14:paraId="591A322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class </w:t>
      </w:r>
      <w:proofErr w:type="spellStart"/>
      <w:r>
        <w:rPr>
          <w:rFonts w:ascii="Menlo" w:hAnsi="Menlo" w:cs="Menlo"/>
          <w:color w:val="1F2328"/>
        </w:rPr>
        <w:t>EmployeeControllerTest</w:t>
      </w:r>
      <w:proofErr w:type="spellEnd"/>
      <w:r>
        <w:rPr>
          <w:rFonts w:ascii="Menlo" w:hAnsi="Menlo" w:cs="Menlo"/>
          <w:color w:val="1F2328"/>
        </w:rPr>
        <w:t xml:space="preserve"> {</w:t>
      </w:r>
    </w:p>
    <w:p w14:paraId="5D02B258" w14:textId="77777777" w:rsidR="00081C83" w:rsidRDefault="00081C83" w:rsidP="00081C83">
      <w:pPr>
        <w:pStyle w:val="HTMLPreformatted"/>
        <w:shd w:val="clear" w:color="auto" w:fill="F6F8FA"/>
        <w:rPr>
          <w:rFonts w:ascii="Menlo" w:hAnsi="Menlo" w:cs="Menlo"/>
          <w:color w:val="1F2328"/>
        </w:rPr>
      </w:pPr>
    </w:p>
    <w:p w14:paraId="4B80D24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2810C93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EmployeeController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employeeController</w:t>
      </w:r>
      <w:proofErr w:type="spellEnd"/>
      <w:r>
        <w:rPr>
          <w:rStyle w:val="pl-c1"/>
          <w:rFonts w:ascii="Menlo" w:eastAsiaTheme="majorEastAsia" w:hAnsi="Menlo" w:cs="Menlo"/>
          <w:color w:val="0550AE"/>
        </w:rPr>
        <w:t>;</w:t>
      </w:r>
      <w:proofErr w:type="gramEnd"/>
    </w:p>
    <w:p w14:paraId="2704E6E7" w14:textId="77777777" w:rsidR="00081C83" w:rsidRDefault="00081C83" w:rsidP="00081C83">
      <w:pPr>
        <w:pStyle w:val="HTMLPreformatted"/>
        <w:shd w:val="clear" w:color="auto" w:fill="F6F8FA"/>
        <w:rPr>
          <w:rFonts w:ascii="Menlo" w:hAnsi="Menlo" w:cs="Menlo"/>
          <w:color w:val="1F2328"/>
        </w:rPr>
      </w:pPr>
    </w:p>
    <w:p w14:paraId="021AF92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@MockBean</w:t>
      </w:r>
    </w:p>
    <w:p w14:paraId="5FD5CAE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w:t>
      </w:r>
      <w:proofErr w:type="gramEnd"/>
    </w:p>
    <w:p w14:paraId="27D4CE91" w14:textId="77777777" w:rsidR="00081C83" w:rsidRDefault="00081C83" w:rsidP="00081C83">
      <w:pPr>
        <w:pStyle w:val="HTMLPreformatted"/>
        <w:shd w:val="clear" w:color="auto" w:fill="F6F8FA"/>
        <w:rPr>
          <w:rFonts w:ascii="Menlo" w:hAnsi="Menlo" w:cs="Menlo"/>
          <w:color w:val="1F2328"/>
        </w:rPr>
      </w:pPr>
    </w:p>
    <w:p w14:paraId="2A055D5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2ADA326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0FCBD5C3" w14:textId="77777777" w:rsidR="00081C83" w:rsidRDefault="00081C83" w:rsidP="00081C83">
      <w:pPr>
        <w:pStyle w:val="HTMLPreformatted"/>
        <w:shd w:val="clear" w:color="auto" w:fill="F6F8FA"/>
        <w:rPr>
          <w:rFonts w:ascii="Menlo" w:hAnsi="Menlo" w:cs="Menlo"/>
          <w:color w:val="1F2328"/>
        </w:rPr>
      </w:pPr>
    </w:p>
    <w:p w14:paraId="19D44C7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00874F8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620281AC" w14:textId="77777777" w:rsidR="00081C83" w:rsidRDefault="00081C83" w:rsidP="00081C83">
      <w:pPr>
        <w:pStyle w:val="HTMLPreformatted"/>
        <w:shd w:val="clear" w:color="auto" w:fill="F6F8FA"/>
        <w:rPr>
          <w:rFonts w:ascii="Menlo" w:hAnsi="Menlo" w:cs="Menlo"/>
          <w:color w:val="1F2328"/>
        </w:rPr>
      </w:pPr>
    </w:p>
    <w:p w14:paraId="153593F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MockMvc</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mockMvc</w:t>
      </w:r>
      <w:proofErr w:type="spellEnd"/>
      <w:r>
        <w:rPr>
          <w:rStyle w:val="pl-c1"/>
          <w:rFonts w:ascii="Menlo" w:eastAsiaTheme="majorEastAsia" w:hAnsi="Menlo" w:cs="Menlo"/>
          <w:color w:val="0550AE"/>
        </w:rPr>
        <w:t>;</w:t>
      </w:r>
      <w:proofErr w:type="gramEnd"/>
    </w:p>
    <w:p w14:paraId="4379CF3B" w14:textId="77777777" w:rsidR="00081C83" w:rsidRDefault="00081C83" w:rsidP="00081C83">
      <w:pPr>
        <w:pStyle w:val="HTMLPreformatted"/>
        <w:shd w:val="clear" w:color="auto" w:fill="F6F8FA"/>
        <w:rPr>
          <w:rFonts w:ascii="Menlo" w:hAnsi="Menlo" w:cs="Menlo"/>
          <w:color w:val="1F2328"/>
        </w:rPr>
      </w:pPr>
    </w:p>
    <w:p w14:paraId="330FF13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@BeforeEach</w:t>
      </w:r>
    </w:p>
    <w:p w14:paraId="05A66CB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gramStart"/>
      <w:r>
        <w:rPr>
          <w:rStyle w:val="pl-c1"/>
          <w:rFonts w:ascii="Menlo" w:eastAsiaTheme="majorEastAsia" w:hAnsi="Menlo" w:cs="Menlo"/>
          <w:color w:val="0550AE"/>
        </w:rPr>
        <w:t>setup(</w:t>
      </w:r>
      <w:proofErr w:type="gramEnd"/>
      <w:r>
        <w:rPr>
          <w:rStyle w:val="pl-c1"/>
          <w:rFonts w:ascii="Menlo" w:eastAsiaTheme="majorEastAsia" w:hAnsi="Menlo" w:cs="Menlo"/>
          <w:color w:val="0550AE"/>
        </w:rPr>
        <w:t>) {</w:t>
      </w:r>
    </w:p>
    <w:p w14:paraId="5CA604E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w:t>
      </w:r>
      <w:proofErr w:type="spellEnd"/>
      <w:r>
        <w:rPr>
          <w:rStyle w:val="pl-c1"/>
          <w:rFonts w:ascii="Menlo" w:eastAsiaTheme="majorEastAsia" w:hAnsi="Menlo" w:cs="Menlo"/>
          <w:color w:val="0550AE"/>
        </w:rPr>
        <w:t xml:space="preserve"> = </w:t>
      </w:r>
      <w:proofErr w:type="spellStart"/>
      <w:r>
        <w:rPr>
          <w:rStyle w:val="pl-c1"/>
          <w:rFonts w:ascii="Menlo" w:eastAsiaTheme="majorEastAsia" w:hAnsi="Menlo" w:cs="Menlo"/>
          <w:color w:val="0550AE"/>
        </w:rPr>
        <w:t>MockMvcBuilders.standaloneSetup</w:t>
      </w:r>
      <w:proofErr w:type="spellEnd"/>
      <w:r>
        <w:rPr>
          <w:rStyle w:val="pl-c1"/>
          <w:rFonts w:ascii="Menlo" w:eastAsiaTheme="majorEastAsia" w:hAnsi="Menlo" w:cs="Menlo"/>
          <w:color w:val="0550AE"/>
        </w:rPr>
        <w:t>(</w:t>
      </w:r>
      <w:proofErr w:type="spellStart"/>
      <w:r>
        <w:rPr>
          <w:rStyle w:val="pl-c1"/>
          <w:rFonts w:ascii="Menlo" w:eastAsiaTheme="majorEastAsia" w:hAnsi="Menlo" w:cs="Menlo"/>
          <w:color w:val="0550AE"/>
        </w:rPr>
        <w:t>employeeController</w:t>
      </w:r>
      <w:proofErr w:type="spellEnd"/>
      <w:proofErr w:type="gramStart"/>
      <w:r>
        <w:rPr>
          <w:rStyle w:val="pl-c1"/>
          <w:rFonts w:ascii="Menlo" w:eastAsiaTheme="majorEastAsia" w:hAnsi="Menlo" w:cs="Menlo"/>
          <w:color w:val="0550AE"/>
        </w:rPr>
        <w:t>).build</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6817940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6B9760AE" w14:textId="77777777" w:rsidR="00081C83" w:rsidRDefault="00081C83" w:rsidP="00081C83">
      <w:pPr>
        <w:pStyle w:val="HTMLPreformatted"/>
        <w:shd w:val="clear" w:color="auto" w:fill="F6F8FA"/>
        <w:rPr>
          <w:rFonts w:ascii="Menlo" w:hAnsi="Menlo" w:cs="Menlo"/>
          <w:color w:val="1F2328"/>
        </w:rPr>
      </w:pPr>
    </w:p>
    <w:p w14:paraId="2964E8A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1F3D0DE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testGetEmployeeById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throws Exception {</w:t>
      </w:r>
    </w:p>
    <w:p w14:paraId="044A3CB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Long </w:t>
      </w:r>
      <w:proofErr w:type="spellStart"/>
      <w:r>
        <w:rPr>
          <w:rStyle w:val="pl-c1"/>
          <w:rFonts w:ascii="Menlo" w:eastAsiaTheme="majorEastAsia" w:hAnsi="Menlo" w:cs="Menlo"/>
          <w:color w:val="0550AE"/>
        </w:rPr>
        <w:t>employeeId</w:t>
      </w:r>
      <w:proofErr w:type="spellEnd"/>
      <w:r>
        <w:rPr>
          <w:rStyle w:val="pl-c1"/>
          <w:rFonts w:ascii="Menlo" w:eastAsiaTheme="majorEastAsia" w:hAnsi="Menlo" w:cs="Menlo"/>
          <w:color w:val="0550AE"/>
        </w:rPr>
        <w:t xml:space="preserve"> = </w:t>
      </w:r>
      <w:proofErr w:type="gramStart"/>
      <w:r>
        <w:rPr>
          <w:rStyle w:val="pl-c1"/>
          <w:rFonts w:ascii="Menlo" w:eastAsiaTheme="majorEastAsia" w:hAnsi="Menlo" w:cs="Menlo"/>
          <w:color w:val="0550AE"/>
        </w:rPr>
        <w:t>1L;</w:t>
      </w:r>
      <w:proofErr w:type="gramEnd"/>
    </w:p>
    <w:p w14:paraId="2F08195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mockDto</w:t>
      </w:r>
      <w:proofErr w:type="spellEnd"/>
      <w:r>
        <w:rPr>
          <w:rStyle w:val="pl-c1"/>
          <w:rFonts w:ascii="Menlo" w:eastAsiaTheme="majorEastAsia" w:hAnsi="Menlo" w:cs="Menlo"/>
          <w:color w:val="0550AE"/>
        </w:rPr>
        <w:t xml:space="preserve"> = 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p>
    <w:p w14:paraId="64C1D94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employeeService.getEmployeeById(employeeId)</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(mockDto</w:t>
      </w:r>
      <w:proofErr w:type="gramStart"/>
      <w:r>
        <w:rPr>
          <w:rStyle w:val="pl-c1"/>
          <w:rFonts w:ascii="Menlo" w:eastAsiaTheme="majorEastAsia" w:hAnsi="Menlo" w:cs="Menlo"/>
          <w:color w:val="0550AE"/>
        </w:rPr>
        <w:t>);</w:t>
      </w:r>
      <w:proofErr w:type="gramEnd"/>
    </w:p>
    <w:p w14:paraId="7BBA5AFA" w14:textId="77777777" w:rsidR="00081C83" w:rsidRDefault="00081C83" w:rsidP="00081C83">
      <w:pPr>
        <w:pStyle w:val="HTMLPreformatted"/>
        <w:shd w:val="clear" w:color="auto" w:fill="F6F8FA"/>
        <w:rPr>
          <w:rFonts w:ascii="Menlo" w:hAnsi="Menlo" w:cs="Menlo"/>
          <w:color w:val="1F2328"/>
        </w:rPr>
      </w:pPr>
    </w:p>
    <w:p w14:paraId="37411A4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mockMvc.perform</w:t>
      </w:r>
      <w:proofErr w:type="spellEnd"/>
      <w:r>
        <w:rPr>
          <w:rStyle w:val="pl-c1"/>
          <w:rFonts w:ascii="Menlo" w:eastAsiaTheme="majorEastAsia" w:hAnsi="Menlo" w:cs="Menlo"/>
          <w:color w:val="0550AE"/>
        </w:rPr>
        <w:t>(get("/</w:t>
      </w:r>
      <w:proofErr w:type="spellStart"/>
      <w:r>
        <w:rPr>
          <w:rStyle w:val="pl-c1"/>
          <w:rFonts w:ascii="Menlo" w:eastAsiaTheme="majorEastAsia" w:hAnsi="Menlo" w:cs="Menlo"/>
          <w:color w:val="0550AE"/>
        </w:rPr>
        <w:t>api</w:t>
      </w:r>
      <w:proofErr w:type="spellEnd"/>
      <w:r>
        <w:rPr>
          <w:rStyle w:val="pl-c1"/>
          <w:rFonts w:ascii="Menlo" w:eastAsiaTheme="majorEastAsia" w:hAnsi="Menlo" w:cs="Menlo"/>
          <w:color w:val="0550AE"/>
        </w:rPr>
        <w:t xml:space="preserve">/v1/employee/{id}", </w:t>
      </w:r>
      <w:proofErr w:type="spellStart"/>
      <w:r>
        <w:rPr>
          <w:rStyle w:val="pl-c1"/>
          <w:rFonts w:ascii="Menlo" w:eastAsiaTheme="majorEastAsia" w:hAnsi="Menlo" w:cs="Menlo"/>
          <w:color w:val="0550AE"/>
        </w:rPr>
        <w:t>employeeId</w:t>
      </w:r>
      <w:proofErr w:type="spellEnd"/>
      <w:r>
        <w:rPr>
          <w:rStyle w:val="pl-c1"/>
          <w:rFonts w:ascii="Menlo" w:eastAsiaTheme="majorEastAsia" w:hAnsi="Menlo" w:cs="Menlo"/>
          <w:color w:val="0550AE"/>
        </w:rPr>
        <w:t>))</w:t>
      </w:r>
    </w:p>
    <w:p w14:paraId="5799565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(status(</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isOk</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3091B42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60B800C5" w14:textId="77777777" w:rsidR="00081C83" w:rsidRDefault="00081C83" w:rsidP="00081C83">
      <w:pPr>
        <w:pStyle w:val="HTMLPreformatted"/>
        <w:shd w:val="clear" w:color="auto" w:fill="F6F8FA"/>
        <w:rPr>
          <w:rFonts w:ascii="Menlo" w:hAnsi="Menlo" w:cs="Menlo"/>
          <w:color w:val="1F2328"/>
        </w:rPr>
      </w:pPr>
    </w:p>
    <w:p w14:paraId="0E027AE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1031DAF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testGetAllEmployees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throws Exception {</w:t>
      </w:r>
    </w:p>
    <w:p w14:paraId="63AB0B6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employeeService.getAllEmployees()</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(Collections.emptyList()</w:t>
      </w:r>
      <w:proofErr w:type="gramStart"/>
      <w:r>
        <w:rPr>
          <w:rStyle w:val="pl-c1"/>
          <w:rFonts w:ascii="Menlo" w:eastAsiaTheme="majorEastAsia" w:hAnsi="Menlo" w:cs="Menlo"/>
          <w:color w:val="0550AE"/>
        </w:rPr>
        <w:t>);</w:t>
      </w:r>
      <w:proofErr w:type="gramEnd"/>
    </w:p>
    <w:p w14:paraId="33E1530C" w14:textId="77777777" w:rsidR="00081C83" w:rsidRDefault="00081C83" w:rsidP="00081C83">
      <w:pPr>
        <w:pStyle w:val="HTMLPreformatted"/>
        <w:shd w:val="clear" w:color="auto" w:fill="F6F8FA"/>
        <w:rPr>
          <w:rFonts w:ascii="Menlo" w:hAnsi="Menlo" w:cs="Menlo"/>
          <w:color w:val="1F2328"/>
        </w:rPr>
      </w:pPr>
    </w:p>
    <w:p w14:paraId="663BCB0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mockMvc.perform</w:t>
      </w:r>
      <w:proofErr w:type="spellEnd"/>
      <w:r>
        <w:rPr>
          <w:rStyle w:val="pl-c1"/>
          <w:rFonts w:ascii="Menlo" w:eastAsiaTheme="majorEastAsia" w:hAnsi="Menlo" w:cs="Menlo"/>
          <w:color w:val="0550AE"/>
        </w:rPr>
        <w:t>(get("/</w:t>
      </w:r>
      <w:proofErr w:type="spellStart"/>
      <w:r>
        <w:rPr>
          <w:rStyle w:val="pl-c1"/>
          <w:rFonts w:ascii="Menlo" w:eastAsiaTheme="majorEastAsia" w:hAnsi="Menlo" w:cs="Menlo"/>
          <w:color w:val="0550AE"/>
        </w:rPr>
        <w:t>api</w:t>
      </w:r>
      <w:proofErr w:type="spellEnd"/>
      <w:r>
        <w:rPr>
          <w:rStyle w:val="pl-c1"/>
          <w:rFonts w:ascii="Menlo" w:eastAsiaTheme="majorEastAsia" w:hAnsi="Menlo" w:cs="Menlo"/>
          <w:color w:val="0550AE"/>
        </w:rPr>
        <w:t>/v1/employee/all"))</w:t>
      </w:r>
    </w:p>
    <w:p w14:paraId="1EE892F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andExpect</w:t>
      </w:r>
      <w:proofErr w:type="spellEnd"/>
      <w:proofErr w:type="gramEnd"/>
      <w:r>
        <w:rPr>
          <w:rStyle w:val="pl-c1"/>
          <w:rFonts w:ascii="Menlo" w:eastAsiaTheme="majorEastAsia" w:hAnsi="Menlo" w:cs="Menlo"/>
          <w:color w:val="0550AE"/>
        </w:rPr>
        <w:t>(status(</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isOk</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5B5A521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330BFFB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6E5DF4A2"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Service Layer Test Cases</w:t>
      </w:r>
    </w:p>
    <w:p w14:paraId="257ECCEF" w14:textId="77777777" w:rsidR="00081C83" w:rsidRDefault="00081C83" w:rsidP="00081C83">
      <w:pPr>
        <w:numPr>
          <w:ilvl w:val="0"/>
          <w:numId w:val="68"/>
        </w:numPr>
        <w:shd w:val="clear" w:color="auto" w:fill="FFFFFF"/>
        <w:spacing w:before="100" w:beforeAutospacing="1" w:after="100" w:afterAutospacing="1" w:line="240" w:lineRule="auto"/>
        <w:rPr>
          <w:rFonts w:ascii="-apple-system" w:hAnsi="-apple-system"/>
          <w:color w:val="1F2328"/>
        </w:rPr>
      </w:pPr>
      <w:r>
        <w:rPr>
          <w:rFonts w:ascii="-apple-system" w:hAnsi="-apple-system"/>
          <w:color w:val="1F2328"/>
        </w:rPr>
        <w:t>Here, we're loading only the service class, mocking all collaborators like repository, mapper, utility classes.</w:t>
      </w:r>
    </w:p>
    <w:p w14:paraId="0C88BDD3" w14:textId="77777777" w:rsidR="00081C83" w:rsidRDefault="00081C83" w:rsidP="00081C83">
      <w:pPr>
        <w:numPr>
          <w:ilvl w:val="0"/>
          <w:numId w:val="68"/>
        </w:numPr>
        <w:shd w:val="clear" w:color="auto" w:fill="FFFFFF"/>
        <w:spacing w:before="60" w:after="100" w:afterAutospacing="1" w:line="240" w:lineRule="auto"/>
        <w:rPr>
          <w:rFonts w:ascii="-apple-system" w:hAnsi="-apple-system"/>
          <w:color w:val="1F2328"/>
        </w:rPr>
      </w:pPr>
      <w:r>
        <w:rPr>
          <w:rFonts w:ascii="-apple-system" w:hAnsi="-apple-system"/>
          <w:color w:val="1F2328"/>
        </w:rPr>
        <w:t>Focus is on testing business logic inside the service, not external dependencies</w:t>
      </w:r>
    </w:p>
    <w:p w14:paraId="74E708B0"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ExtendWith</w:t>
      </w:r>
      <w:r>
        <w:rPr>
          <w:rFonts w:ascii="Menlo" w:hAnsi="Menlo" w:cs="Menlo"/>
          <w:color w:val="1F2328"/>
        </w:rPr>
        <w:t>(</w:t>
      </w:r>
      <w:proofErr w:type="gramEnd"/>
      <w:r>
        <w:rPr>
          <w:rFonts w:ascii="Menlo" w:hAnsi="Menlo" w:cs="Menlo"/>
          <w:color w:val="1F2328"/>
        </w:rPr>
        <w:t>SpringExtension.class)</w:t>
      </w:r>
    </w:p>
    <w:p w14:paraId="5E453B40"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ContextConfiguration</w:t>
      </w:r>
      <w:r>
        <w:rPr>
          <w:rFonts w:ascii="Menlo" w:hAnsi="Menlo" w:cs="Menlo"/>
          <w:color w:val="1F2328"/>
        </w:rPr>
        <w:t>(</w:t>
      </w:r>
      <w:proofErr w:type="gramEnd"/>
      <w:r>
        <w:rPr>
          <w:rFonts w:ascii="Menlo" w:hAnsi="Menlo" w:cs="Menlo"/>
          <w:color w:val="1F2328"/>
        </w:rPr>
        <w:t>classes = {</w:t>
      </w:r>
      <w:proofErr w:type="spellStart"/>
      <w:r>
        <w:rPr>
          <w:rFonts w:ascii="Menlo" w:hAnsi="Menlo" w:cs="Menlo"/>
          <w:color w:val="1F2328"/>
        </w:rPr>
        <w:t>EmployeeServiceImpl.class</w:t>
      </w:r>
      <w:proofErr w:type="spellEnd"/>
      <w:r>
        <w:rPr>
          <w:rFonts w:ascii="Menlo" w:hAnsi="Menlo" w:cs="Menlo"/>
          <w:color w:val="1F2328"/>
        </w:rPr>
        <w:t>})</w:t>
      </w:r>
    </w:p>
    <w:p w14:paraId="20FEF51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class </w:t>
      </w:r>
      <w:proofErr w:type="spellStart"/>
      <w:r>
        <w:rPr>
          <w:rFonts w:ascii="Menlo" w:hAnsi="Menlo" w:cs="Menlo"/>
          <w:color w:val="1F2328"/>
        </w:rPr>
        <w:t>EmployeeServiceImplTest</w:t>
      </w:r>
      <w:proofErr w:type="spellEnd"/>
      <w:r>
        <w:rPr>
          <w:rFonts w:ascii="Menlo" w:hAnsi="Menlo" w:cs="Menlo"/>
          <w:color w:val="1F2328"/>
        </w:rPr>
        <w:t xml:space="preserve"> {</w:t>
      </w:r>
    </w:p>
    <w:p w14:paraId="700C7FD0" w14:textId="77777777" w:rsidR="00081C83" w:rsidRDefault="00081C83" w:rsidP="00081C83">
      <w:pPr>
        <w:pStyle w:val="HTMLPreformatted"/>
        <w:shd w:val="clear" w:color="auto" w:fill="F6F8FA"/>
        <w:rPr>
          <w:rFonts w:ascii="Menlo" w:hAnsi="Menlo" w:cs="Menlo"/>
          <w:color w:val="1F2328"/>
        </w:rPr>
      </w:pPr>
    </w:p>
    <w:p w14:paraId="2A904B5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7CA64CE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EmployeeServiceImpl</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employeeService</w:t>
      </w:r>
      <w:proofErr w:type="spellEnd"/>
      <w:r>
        <w:rPr>
          <w:rStyle w:val="pl-c1"/>
          <w:rFonts w:ascii="Menlo" w:eastAsiaTheme="majorEastAsia" w:hAnsi="Menlo" w:cs="Menlo"/>
          <w:color w:val="0550AE"/>
        </w:rPr>
        <w:t>;</w:t>
      </w:r>
      <w:proofErr w:type="gramEnd"/>
    </w:p>
    <w:p w14:paraId="12E0F1AB" w14:textId="77777777" w:rsidR="00081C83" w:rsidRDefault="00081C83" w:rsidP="00081C83">
      <w:pPr>
        <w:pStyle w:val="HTMLPreformatted"/>
        <w:shd w:val="clear" w:color="auto" w:fill="F6F8FA"/>
        <w:rPr>
          <w:rFonts w:ascii="Menlo" w:hAnsi="Menlo" w:cs="Menlo"/>
          <w:color w:val="1F2328"/>
        </w:rPr>
      </w:pPr>
    </w:p>
    <w:p w14:paraId="5AA3E5F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5CBB15F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w:t>
      </w:r>
      <w:proofErr w:type="gramEnd"/>
    </w:p>
    <w:p w14:paraId="1045A222" w14:textId="77777777" w:rsidR="00081C83" w:rsidRDefault="00081C83" w:rsidP="00081C83">
      <w:pPr>
        <w:pStyle w:val="HTMLPreformatted"/>
        <w:shd w:val="clear" w:color="auto" w:fill="F6F8FA"/>
        <w:rPr>
          <w:rFonts w:ascii="Menlo" w:hAnsi="Menlo" w:cs="Menlo"/>
          <w:color w:val="1F2328"/>
        </w:rPr>
      </w:pPr>
    </w:p>
    <w:p w14:paraId="5A69B53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2458CD2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employeeMapper</w:t>
      </w:r>
      <w:proofErr w:type="spellEnd"/>
      <w:r>
        <w:rPr>
          <w:rStyle w:val="pl-c1"/>
          <w:rFonts w:ascii="Menlo" w:eastAsiaTheme="majorEastAsia" w:hAnsi="Menlo" w:cs="Menlo"/>
          <w:color w:val="0550AE"/>
        </w:rPr>
        <w:t>;</w:t>
      </w:r>
      <w:proofErr w:type="gramEnd"/>
    </w:p>
    <w:p w14:paraId="7DC40FE9" w14:textId="77777777" w:rsidR="00081C83" w:rsidRDefault="00081C83" w:rsidP="00081C83">
      <w:pPr>
        <w:pStyle w:val="HTMLPreformatted"/>
        <w:shd w:val="clear" w:color="auto" w:fill="F6F8FA"/>
        <w:rPr>
          <w:rFonts w:ascii="Menlo" w:hAnsi="Menlo" w:cs="Menlo"/>
          <w:color w:val="1F2328"/>
        </w:rPr>
      </w:pPr>
    </w:p>
    <w:p w14:paraId="65A3524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4599737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emailUtil</w:t>
      </w:r>
      <w:proofErr w:type="spellEnd"/>
      <w:r>
        <w:rPr>
          <w:rStyle w:val="pl-c1"/>
          <w:rFonts w:ascii="Menlo" w:eastAsiaTheme="majorEastAsia" w:hAnsi="Menlo" w:cs="Menlo"/>
          <w:color w:val="0550AE"/>
        </w:rPr>
        <w:t>;</w:t>
      </w:r>
      <w:proofErr w:type="gramEnd"/>
    </w:p>
    <w:p w14:paraId="2AF09DF7" w14:textId="77777777" w:rsidR="00081C83" w:rsidRDefault="00081C83" w:rsidP="00081C83">
      <w:pPr>
        <w:pStyle w:val="HTMLPreformatted"/>
        <w:shd w:val="clear" w:color="auto" w:fill="F6F8FA"/>
        <w:rPr>
          <w:rFonts w:ascii="Menlo" w:hAnsi="Menlo" w:cs="Menlo"/>
          <w:color w:val="1F2328"/>
        </w:rPr>
      </w:pPr>
    </w:p>
    <w:p w14:paraId="6BE8C38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5BA0FD3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emailFeignClient</w:t>
      </w:r>
      <w:proofErr w:type="spellEnd"/>
      <w:r>
        <w:rPr>
          <w:rStyle w:val="pl-c1"/>
          <w:rFonts w:ascii="Menlo" w:eastAsiaTheme="majorEastAsia" w:hAnsi="Menlo" w:cs="Menlo"/>
          <w:color w:val="0550AE"/>
        </w:rPr>
        <w:t>;</w:t>
      </w:r>
      <w:proofErr w:type="gramEnd"/>
    </w:p>
    <w:p w14:paraId="4A1FCAAD" w14:textId="77777777" w:rsidR="00081C83" w:rsidRDefault="00081C83" w:rsidP="00081C83">
      <w:pPr>
        <w:pStyle w:val="HTMLPreformatted"/>
        <w:shd w:val="clear" w:color="auto" w:fill="F6F8FA"/>
        <w:rPr>
          <w:rFonts w:ascii="Menlo" w:hAnsi="Menlo" w:cs="Menlo"/>
          <w:color w:val="1F2328"/>
        </w:rPr>
      </w:pPr>
    </w:p>
    <w:p w14:paraId="40AF2D8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1B73913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taskScheduler</w:t>
      </w:r>
      <w:proofErr w:type="spellEnd"/>
      <w:r>
        <w:rPr>
          <w:rStyle w:val="pl-c1"/>
          <w:rFonts w:ascii="Menlo" w:eastAsiaTheme="majorEastAsia" w:hAnsi="Menlo" w:cs="Menlo"/>
          <w:color w:val="0550AE"/>
        </w:rPr>
        <w:t>;</w:t>
      </w:r>
      <w:proofErr w:type="gramEnd"/>
    </w:p>
    <w:p w14:paraId="3B9651F4" w14:textId="77777777" w:rsidR="00081C83" w:rsidRDefault="00081C83" w:rsidP="00081C83">
      <w:pPr>
        <w:pStyle w:val="HTMLPreformatted"/>
        <w:shd w:val="clear" w:color="auto" w:fill="F6F8FA"/>
        <w:rPr>
          <w:rFonts w:ascii="Menlo" w:hAnsi="Menlo" w:cs="Menlo"/>
          <w:color w:val="1F2328"/>
        </w:rPr>
      </w:pPr>
    </w:p>
    <w:p w14:paraId="10D2E43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058A056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applicationUtils</w:t>
      </w:r>
      <w:proofErr w:type="spellEnd"/>
      <w:r>
        <w:rPr>
          <w:rStyle w:val="pl-c1"/>
          <w:rFonts w:ascii="Menlo" w:eastAsiaTheme="majorEastAsia" w:hAnsi="Menlo" w:cs="Menlo"/>
          <w:color w:val="0550AE"/>
        </w:rPr>
        <w:t>;</w:t>
      </w:r>
      <w:proofErr w:type="gramEnd"/>
    </w:p>
    <w:p w14:paraId="1AFCDCDD" w14:textId="77777777" w:rsidR="00081C83" w:rsidRDefault="00081C83" w:rsidP="00081C83">
      <w:pPr>
        <w:pStyle w:val="HTMLPreformatted"/>
        <w:shd w:val="clear" w:color="auto" w:fill="F6F8FA"/>
        <w:rPr>
          <w:rFonts w:ascii="Menlo" w:hAnsi="Menlo" w:cs="Menlo"/>
          <w:color w:val="1F2328"/>
        </w:rPr>
      </w:pPr>
    </w:p>
    <w:p w14:paraId="71B1CB7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4CD7BBD8"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objectMapper</w:t>
      </w:r>
      <w:proofErr w:type="spellEnd"/>
      <w:r>
        <w:rPr>
          <w:rStyle w:val="pl-c1"/>
          <w:rFonts w:ascii="Menlo" w:eastAsiaTheme="majorEastAsia" w:hAnsi="Menlo" w:cs="Menlo"/>
          <w:color w:val="0550AE"/>
        </w:rPr>
        <w:t>;</w:t>
      </w:r>
      <w:proofErr w:type="gramEnd"/>
    </w:p>
    <w:p w14:paraId="0B4E340D" w14:textId="77777777" w:rsidR="00081C83" w:rsidRDefault="00081C83" w:rsidP="00081C83">
      <w:pPr>
        <w:pStyle w:val="HTMLPreformatted"/>
        <w:shd w:val="clear" w:color="auto" w:fill="F6F8FA"/>
        <w:rPr>
          <w:rFonts w:ascii="Menlo" w:hAnsi="Menlo" w:cs="Menlo"/>
          <w:color w:val="1F2328"/>
        </w:rPr>
      </w:pPr>
    </w:p>
    <w:p w14:paraId="522F7D6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02EA0E5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testGetAllEmployeesReturnsEmptyList</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6833FA9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employeeRepository.findAll()</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(Collections.emptyList()</w:t>
      </w:r>
      <w:proofErr w:type="gramStart"/>
      <w:r>
        <w:rPr>
          <w:rStyle w:val="pl-c1"/>
          <w:rFonts w:ascii="Menlo" w:eastAsiaTheme="majorEastAsia" w:hAnsi="Menlo" w:cs="Menlo"/>
          <w:color w:val="0550AE"/>
        </w:rPr>
        <w:t>);</w:t>
      </w:r>
      <w:proofErr w:type="gramEnd"/>
    </w:p>
    <w:p w14:paraId="2D2233E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employeeMapper.mapEntityListToDtoListForEmployee(Collections.emptyList())</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(Collections.emptyList()</w:t>
      </w:r>
      <w:proofErr w:type="gramStart"/>
      <w:r>
        <w:rPr>
          <w:rStyle w:val="pl-c1"/>
          <w:rFonts w:ascii="Menlo" w:eastAsiaTheme="majorEastAsia" w:hAnsi="Menlo" w:cs="Menlo"/>
          <w:color w:val="0550AE"/>
        </w:rPr>
        <w:t>);</w:t>
      </w:r>
      <w:proofErr w:type="gramEnd"/>
    </w:p>
    <w:p w14:paraId="142EE23E" w14:textId="77777777" w:rsidR="00081C83" w:rsidRDefault="00081C83" w:rsidP="00081C83">
      <w:pPr>
        <w:pStyle w:val="HTMLPreformatted"/>
        <w:shd w:val="clear" w:color="auto" w:fill="F6F8FA"/>
        <w:rPr>
          <w:rFonts w:ascii="Menlo" w:hAnsi="Menlo" w:cs="Menlo"/>
          <w:color w:val="1F2328"/>
        </w:rPr>
      </w:pPr>
    </w:p>
    <w:p w14:paraId="65AA218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List&lt;</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&gt; result = </w:t>
      </w:r>
      <w:proofErr w:type="spellStart"/>
      <w:r>
        <w:rPr>
          <w:rStyle w:val="pl-c1"/>
          <w:rFonts w:ascii="Menlo" w:eastAsiaTheme="majorEastAsia" w:hAnsi="Menlo" w:cs="Menlo"/>
          <w:color w:val="0550AE"/>
        </w:rPr>
        <w:t>employeeService.getAllEmployees</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4AD4993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assertNotNull</w:t>
      </w:r>
      <w:proofErr w:type="spellEnd"/>
      <w:r>
        <w:rPr>
          <w:rStyle w:val="pl-c1"/>
          <w:rFonts w:ascii="Menlo" w:eastAsiaTheme="majorEastAsia" w:hAnsi="Menlo" w:cs="Menlo"/>
          <w:color w:val="0550AE"/>
        </w:rPr>
        <w:t>(result</w:t>
      </w:r>
      <w:proofErr w:type="gramStart"/>
      <w:r>
        <w:rPr>
          <w:rStyle w:val="pl-c1"/>
          <w:rFonts w:ascii="Menlo" w:eastAsiaTheme="majorEastAsia" w:hAnsi="Menlo" w:cs="Menlo"/>
          <w:color w:val="0550AE"/>
        </w:rPr>
        <w:t>);</w:t>
      </w:r>
      <w:proofErr w:type="gramEnd"/>
    </w:p>
    <w:p w14:paraId="5907ECFD"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assertTrue</w:t>
      </w:r>
      <w:proofErr w:type="spellEnd"/>
      <w:r>
        <w:rPr>
          <w:rStyle w:val="pl-c1"/>
          <w:rFonts w:ascii="Menlo" w:eastAsiaTheme="majorEastAsia" w:hAnsi="Menlo" w:cs="Menlo"/>
          <w:color w:val="0550AE"/>
        </w:rPr>
        <w:t>(</w:t>
      </w:r>
      <w:proofErr w:type="spellStart"/>
      <w:proofErr w:type="gramStart"/>
      <w:r>
        <w:rPr>
          <w:rStyle w:val="pl-c1"/>
          <w:rFonts w:ascii="Menlo" w:eastAsiaTheme="majorEastAsia" w:hAnsi="Menlo" w:cs="Menlo"/>
          <w:color w:val="0550AE"/>
        </w:rPr>
        <w:t>result.isEmpty</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201B7D5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59A4BE8F" w14:textId="77777777" w:rsidR="00081C83" w:rsidRDefault="00081C83" w:rsidP="00081C83">
      <w:pPr>
        <w:pStyle w:val="HTMLPreformatted"/>
        <w:shd w:val="clear" w:color="auto" w:fill="F6F8FA"/>
        <w:rPr>
          <w:rFonts w:ascii="Menlo" w:hAnsi="Menlo" w:cs="Menlo"/>
          <w:color w:val="1F2328"/>
        </w:rPr>
      </w:pPr>
    </w:p>
    <w:p w14:paraId="202F5E2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543AB3DC"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testGetEmployeeByIdFound</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6B12EEA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Long id = </w:t>
      </w:r>
      <w:proofErr w:type="gramStart"/>
      <w:r>
        <w:rPr>
          <w:rStyle w:val="pl-c1"/>
          <w:rFonts w:ascii="Menlo" w:eastAsiaTheme="majorEastAsia" w:hAnsi="Menlo" w:cs="Menlo"/>
          <w:color w:val="0550AE"/>
        </w:rPr>
        <w:t>1L;</w:t>
      </w:r>
      <w:proofErr w:type="gramEnd"/>
    </w:p>
    <w:p w14:paraId="5059DCB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entity = new </w:t>
      </w:r>
      <w:proofErr w:type="gramStart"/>
      <w:r>
        <w:rPr>
          <w:rStyle w:val="pl-c1"/>
          <w:rFonts w:ascii="Menlo" w:eastAsiaTheme="majorEastAsia" w:hAnsi="Menlo" w:cs="Menlo"/>
          <w:color w:val="0550AE"/>
        </w:rPr>
        <w:t>Employee();</w:t>
      </w:r>
      <w:proofErr w:type="gramEnd"/>
    </w:p>
    <w:p w14:paraId="22767D0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gramEnd"/>
      <w:r>
        <w:rPr>
          <w:rStyle w:val="pl-c1"/>
          <w:rFonts w:ascii="Menlo" w:eastAsiaTheme="majorEastAsia" w:hAnsi="Menlo" w:cs="Menlo"/>
          <w:color w:val="0550AE"/>
        </w:rPr>
        <w:t>employeeRepository.findById(id)</w:t>
      </w:r>
      <w:proofErr w:type="gramStart"/>
      <w:r>
        <w:rPr>
          <w:rStyle w:val="pl-c1"/>
          <w:rFonts w:ascii="Menlo" w:eastAsiaTheme="majorEastAsia" w:hAnsi="Menlo" w:cs="Menlo"/>
          <w:color w:val="0550AE"/>
        </w:rPr>
        <w:t>).thenReturn</w:t>
      </w:r>
      <w:proofErr w:type="gramEnd"/>
      <w:r>
        <w:rPr>
          <w:rStyle w:val="pl-c1"/>
          <w:rFonts w:ascii="Menlo" w:eastAsiaTheme="majorEastAsia" w:hAnsi="Menlo" w:cs="Menlo"/>
          <w:color w:val="0550AE"/>
        </w:rPr>
        <w:t>(Optional.of(entity)</w:t>
      </w:r>
      <w:proofErr w:type="gramStart"/>
      <w:r>
        <w:rPr>
          <w:rStyle w:val="pl-c1"/>
          <w:rFonts w:ascii="Menlo" w:eastAsiaTheme="majorEastAsia" w:hAnsi="Menlo" w:cs="Menlo"/>
          <w:color w:val="0550AE"/>
        </w:rPr>
        <w:t>);</w:t>
      </w:r>
      <w:proofErr w:type="gramEnd"/>
    </w:p>
    <w:p w14:paraId="36A84A9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gramStart"/>
      <w:r>
        <w:rPr>
          <w:rStyle w:val="pl-c1"/>
          <w:rFonts w:ascii="Menlo" w:eastAsiaTheme="majorEastAsia" w:hAnsi="Menlo" w:cs="Menlo"/>
          <w:color w:val="0550AE"/>
        </w:rPr>
        <w:t>when(</w:t>
      </w:r>
      <w:proofErr w:type="spellStart"/>
      <w:proofErr w:type="gramEnd"/>
      <w:r>
        <w:rPr>
          <w:rStyle w:val="pl-c1"/>
          <w:rFonts w:ascii="Menlo" w:eastAsiaTheme="majorEastAsia" w:hAnsi="Menlo" w:cs="Menlo"/>
          <w:color w:val="0550AE"/>
        </w:rPr>
        <w:t>employeeMapper.toDto</w:t>
      </w:r>
      <w:proofErr w:type="spellEnd"/>
      <w:r>
        <w:rPr>
          <w:rStyle w:val="pl-c1"/>
          <w:rFonts w:ascii="Menlo" w:eastAsiaTheme="majorEastAsia" w:hAnsi="Menlo" w:cs="Menlo"/>
          <w:color w:val="0550AE"/>
        </w:rPr>
        <w:t>(entity)</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thenReturn</w:t>
      </w:r>
      <w:proofErr w:type="spellEnd"/>
      <w:proofErr w:type="gramEnd"/>
      <w:r>
        <w:rPr>
          <w:rStyle w:val="pl-c1"/>
          <w:rFonts w:ascii="Menlo" w:eastAsiaTheme="majorEastAsia" w:hAnsi="Menlo" w:cs="Menlo"/>
          <w:color w:val="0550AE"/>
        </w:rPr>
        <w:t xml:space="preserve">(new </w:t>
      </w:r>
      <w:proofErr w:type="spellStart"/>
      <w:proofErr w:type="gram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714362A4" w14:textId="77777777" w:rsidR="00081C83" w:rsidRDefault="00081C83" w:rsidP="00081C83">
      <w:pPr>
        <w:pStyle w:val="HTMLPreformatted"/>
        <w:shd w:val="clear" w:color="auto" w:fill="F6F8FA"/>
        <w:rPr>
          <w:rFonts w:ascii="Menlo" w:hAnsi="Menlo" w:cs="Menlo"/>
          <w:color w:val="1F2328"/>
        </w:rPr>
      </w:pPr>
    </w:p>
    <w:p w14:paraId="412C263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EmployeeDto</w:t>
      </w:r>
      <w:proofErr w:type="spellEnd"/>
      <w:r>
        <w:rPr>
          <w:rStyle w:val="pl-c1"/>
          <w:rFonts w:ascii="Menlo" w:eastAsiaTheme="majorEastAsia" w:hAnsi="Menlo" w:cs="Menlo"/>
          <w:color w:val="0550AE"/>
        </w:rPr>
        <w:t xml:space="preserve"> result = </w:t>
      </w:r>
      <w:proofErr w:type="spellStart"/>
      <w:r>
        <w:rPr>
          <w:rStyle w:val="pl-c1"/>
          <w:rFonts w:ascii="Menlo" w:eastAsiaTheme="majorEastAsia" w:hAnsi="Menlo" w:cs="Menlo"/>
          <w:color w:val="0550AE"/>
        </w:rPr>
        <w:t>employeeService.getEmployeeById</w:t>
      </w:r>
      <w:proofErr w:type="spellEnd"/>
      <w:r>
        <w:rPr>
          <w:rStyle w:val="pl-c1"/>
          <w:rFonts w:ascii="Menlo" w:eastAsiaTheme="majorEastAsia" w:hAnsi="Menlo" w:cs="Menlo"/>
          <w:color w:val="0550AE"/>
        </w:rPr>
        <w:t>(id</w:t>
      </w:r>
      <w:proofErr w:type="gramStart"/>
      <w:r>
        <w:rPr>
          <w:rStyle w:val="pl-c1"/>
          <w:rFonts w:ascii="Menlo" w:eastAsiaTheme="majorEastAsia" w:hAnsi="Menlo" w:cs="Menlo"/>
          <w:color w:val="0550AE"/>
        </w:rPr>
        <w:t>);</w:t>
      </w:r>
      <w:proofErr w:type="gramEnd"/>
    </w:p>
    <w:p w14:paraId="55C2D064"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assertNotNull</w:t>
      </w:r>
      <w:proofErr w:type="spellEnd"/>
      <w:r>
        <w:rPr>
          <w:rStyle w:val="pl-c1"/>
          <w:rFonts w:ascii="Menlo" w:eastAsiaTheme="majorEastAsia" w:hAnsi="Menlo" w:cs="Menlo"/>
          <w:color w:val="0550AE"/>
        </w:rPr>
        <w:t>(result</w:t>
      </w:r>
      <w:proofErr w:type="gramStart"/>
      <w:r>
        <w:rPr>
          <w:rStyle w:val="pl-c1"/>
          <w:rFonts w:ascii="Menlo" w:eastAsiaTheme="majorEastAsia" w:hAnsi="Menlo" w:cs="Menlo"/>
          <w:color w:val="0550AE"/>
        </w:rPr>
        <w:t>);</w:t>
      </w:r>
      <w:proofErr w:type="gramEnd"/>
    </w:p>
    <w:p w14:paraId="2DC15FF3"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6E8ABC0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5B5C2EB6"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 @DataJpaTest: Special Spring Boot annotation to test JPA repositories. It: Configures H2 in-memory database. Scans only @Entity and @Repository beans Disables full Spring Boot startup for faster tests</w:t>
      </w:r>
    </w:p>
    <w:p w14:paraId="7A78D19B"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 xml:space="preserve">@Import(...): Used to include additional beans if required (e.g., </w:t>
      </w:r>
      <w:proofErr w:type="spellStart"/>
      <w:r>
        <w:rPr>
          <w:rFonts w:ascii="-apple-system" w:hAnsi="-apple-system"/>
          <w:color w:val="1F2328"/>
        </w:rPr>
        <w:t>QueryDSL</w:t>
      </w:r>
      <w:proofErr w:type="spellEnd"/>
      <w:r>
        <w:rPr>
          <w:rFonts w:ascii="-apple-system" w:hAnsi="-apple-system"/>
          <w:color w:val="1F2328"/>
        </w:rPr>
        <w:t xml:space="preserve"> setup) **/</w:t>
      </w:r>
    </w:p>
    <w:p w14:paraId="080E312E"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r>
        <w:rPr>
          <w:rStyle w:val="pl-corl"/>
          <w:rFonts w:ascii="Menlo" w:hAnsi="Menlo" w:cs="Menlo"/>
          <w:color w:val="0A3069"/>
          <w:u w:val="single"/>
        </w:rPr>
        <w:t>SpringBootTest</w:t>
      </w:r>
    </w:p>
    <w:p w14:paraId="23816D95"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TestInstance</w:t>
      </w:r>
      <w:r>
        <w:rPr>
          <w:rFonts w:ascii="Menlo" w:hAnsi="Menlo" w:cs="Menlo"/>
          <w:color w:val="1F2328"/>
        </w:rPr>
        <w:t>(</w:t>
      </w:r>
      <w:proofErr w:type="gramEnd"/>
      <w:r>
        <w:rPr>
          <w:rFonts w:ascii="Menlo" w:hAnsi="Menlo" w:cs="Menlo"/>
          <w:color w:val="1F2328"/>
        </w:rPr>
        <w:t>TestInstance.Lifecycle.PER_CLASS)</w:t>
      </w:r>
    </w:p>
    <w:p w14:paraId="3755A5A0" w14:textId="77777777" w:rsidR="00081C83" w:rsidRDefault="00081C83" w:rsidP="00081C83">
      <w:pPr>
        <w:pStyle w:val="HTMLPreformatted"/>
        <w:shd w:val="clear" w:color="auto" w:fill="F6F8FA"/>
        <w:rPr>
          <w:rFonts w:ascii="Menlo" w:hAnsi="Menlo" w:cs="Menlo"/>
          <w:color w:val="1F2328"/>
        </w:rPr>
      </w:pPr>
      <w:r>
        <w:rPr>
          <w:rStyle w:val="pl-s"/>
          <w:rFonts w:ascii="Menlo" w:hAnsi="Menlo" w:cs="Menlo"/>
          <w:color w:val="0A3069"/>
        </w:rPr>
        <w:t>@</w:t>
      </w:r>
      <w:proofErr w:type="gramStart"/>
      <w:r>
        <w:rPr>
          <w:rStyle w:val="pl-corl"/>
          <w:rFonts w:ascii="Menlo" w:hAnsi="Menlo" w:cs="Menlo"/>
          <w:color w:val="0A3069"/>
          <w:u w:val="single"/>
        </w:rPr>
        <w:t>TestMethodOrder</w:t>
      </w:r>
      <w:r>
        <w:rPr>
          <w:rFonts w:ascii="Menlo" w:hAnsi="Menlo" w:cs="Menlo"/>
          <w:color w:val="1F2328"/>
        </w:rPr>
        <w:t>(</w:t>
      </w:r>
      <w:proofErr w:type="gramEnd"/>
      <w:r>
        <w:rPr>
          <w:rFonts w:ascii="Menlo" w:hAnsi="Menlo" w:cs="Menlo"/>
          <w:color w:val="1F2328"/>
        </w:rPr>
        <w:t>MethodOrderer.OrderAnnotation.class)</w:t>
      </w:r>
    </w:p>
    <w:p w14:paraId="6BBFC350"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public class </w:t>
      </w:r>
      <w:proofErr w:type="spellStart"/>
      <w:r>
        <w:rPr>
          <w:rFonts w:ascii="Menlo" w:hAnsi="Menlo" w:cs="Menlo"/>
          <w:color w:val="1F2328"/>
        </w:rPr>
        <w:t>EmployeeRepositoryTest</w:t>
      </w:r>
      <w:proofErr w:type="spellEnd"/>
      <w:r>
        <w:rPr>
          <w:rFonts w:ascii="Menlo" w:hAnsi="Menlo" w:cs="Menlo"/>
          <w:color w:val="1F2328"/>
        </w:rPr>
        <w:t xml:space="preserve"> {</w:t>
      </w:r>
    </w:p>
    <w:p w14:paraId="36B4CC40" w14:textId="77777777" w:rsidR="00081C83" w:rsidRDefault="00081C83" w:rsidP="00081C83">
      <w:pPr>
        <w:pStyle w:val="HTMLPreformatted"/>
        <w:shd w:val="clear" w:color="auto" w:fill="F6F8FA"/>
        <w:rPr>
          <w:rFonts w:ascii="Menlo" w:hAnsi="Menlo" w:cs="Menlo"/>
          <w:color w:val="1F2328"/>
        </w:rPr>
      </w:pPr>
    </w:p>
    <w:p w14:paraId="510C743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@MockBean</w:t>
      </w:r>
    </w:p>
    <w:p w14:paraId="65D327F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EmployeeSearchResultMapper</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employeeSearchResultMapper</w:t>
      </w:r>
      <w:proofErr w:type="spellEnd"/>
      <w:r>
        <w:rPr>
          <w:rStyle w:val="pl-c1"/>
          <w:rFonts w:ascii="Menlo" w:eastAsiaTheme="majorEastAsia" w:hAnsi="Menlo" w:cs="Menlo"/>
          <w:color w:val="0550AE"/>
        </w:rPr>
        <w:t>;</w:t>
      </w:r>
      <w:proofErr w:type="gramEnd"/>
    </w:p>
    <w:p w14:paraId="70B0FB3B" w14:textId="77777777" w:rsidR="00081C83" w:rsidRDefault="00081C83" w:rsidP="00081C83">
      <w:pPr>
        <w:pStyle w:val="HTMLPreformatted"/>
        <w:shd w:val="clear" w:color="auto" w:fill="F6F8FA"/>
        <w:rPr>
          <w:rFonts w:ascii="Menlo" w:hAnsi="Menlo" w:cs="Menlo"/>
          <w:color w:val="1F2328"/>
        </w:rPr>
      </w:pPr>
    </w:p>
    <w:p w14:paraId="50A2F1BB"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@Autowired</w:t>
      </w:r>
    </w:p>
    <w:p w14:paraId="162070F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private </w:t>
      </w:r>
      <w:proofErr w:type="spell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employeeRepository</w:t>
      </w:r>
      <w:proofErr w:type="spellEnd"/>
      <w:r>
        <w:rPr>
          <w:rStyle w:val="pl-c1"/>
          <w:rFonts w:ascii="Menlo" w:eastAsiaTheme="majorEastAsia" w:hAnsi="Menlo" w:cs="Menlo"/>
          <w:color w:val="0550AE"/>
        </w:rPr>
        <w:t>;</w:t>
      </w:r>
      <w:proofErr w:type="gramEnd"/>
    </w:p>
    <w:p w14:paraId="759AB25B" w14:textId="77777777" w:rsidR="00081C83" w:rsidRDefault="00081C83" w:rsidP="00081C83">
      <w:pPr>
        <w:pStyle w:val="HTMLPreformatted"/>
        <w:shd w:val="clear" w:color="auto" w:fill="F6F8FA"/>
        <w:rPr>
          <w:rFonts w:ascii="Menlo" w:hAnsi="Menlo" w:cs="Menlo"/>
          <w:color w:val="1F2328"/>
        </w:rPr>
      </w:pPr>
    </w:p>
    <w:p w14:paraId="4AB94C3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@Test</w:t>
      </w:r>
    </w:p>
    <w:p w14:paraId="41AD96E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lastRenderedPageBreak/>
        <w:t xml:space="preserve">    </w:t>
      </w:r>
      <w:r>
        <w:rPr>
          <w:rStyle w:val="pl-c1"/>
          <w:rFonts w:ascii="Menlo" w:eastAsiaTheme="majorEastAsia" w:hAnsi="Menlo" w:cs="Menlo"/>
          <w:color w:val="0550AE"/>
        </w:rPr>
        <w:t>@</w:t>
      </w:r>
      <w:proofErr w:type="gramStart"/>
      <w:r>
        <w:rPr>
          <w:rStyle w:val="pl-c1"/>
          <w:rFonts w:ascii="Menlo" w:eastAsiaTheme="majorEastAsia" w:hAnsi="Menlo" w:cs="Menlo"/>
          <w:color w:val="0550AE"/>
        </w:rPr>
        <w:t>Order(</w:t>
      </w:r>
      <w:proofErr w:type="gramEnd"/>
      <w:r>
        <w:rPr>
          <w:rStyle w:val="pl-c1"/>
          <w:rFonts w:ascii="Menlo" w:eastAsiaTheme="majorEastAsia" w:hAnsi="Menlo" w:cs="Menlo"/>
          <w:color w:val="0550AE"/>
        </w:rPr>
        <w:t>1)</w:t>
      </w:r>
    </w:p>
    <w:p w14:paraId="3B82C2E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void </w:t>
      </w:r>
      <w:proofErr w:type="spellStart"/>
      <w:proofErr w:type="gramStart"/>
      <w:r>
        <w:rPr>
          <w:rStyle w:val="pl-c1"/>
          <w:rFonts w:ascii="Menlo" w:eastAsiaTheme="majorEastAsia" w:hAnsi="Menlo" w:cs="Menlo"/>
          <w:color w:val="0550AE"/>
        </w:rPr>
        <w:t>testSaveAndFindEmployee</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w:t>
      </w:r>
    </w:p>
    <w:p w14:paraId="227B1CF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w:t>
      </w:r>
      <w:proofErr w:type="spellStart"/>
      <w:r>
        <w:rPr>
          <w:rStyle w:val="pl-c1"/>
          <w:rFonts w:ascii="Menlo" w:eastAsiaTheme="majorEastAsia" w:hAnsi="Menlo" w:cs="Menlo"/>
          <w:color w:val="0550AE"/>
        </w:rPr>
        <w:t>employee</w:t>
      </w:r>
      <w:proofErr w:type="spellEnd"/>
      <w:r>
        <w:rPr>
          <w:rStyle w:val="pl-c1"/>
          <w:rFonts w:ascii="Menlo" w:eastAsiaTheme="majorEastAsia" w:hAnsi="Menlo" w:cs="Menlo"/>
          <w:color w:val="0550AE"/>
        </w:rPr>
        <w:t xml:space="preserve"> = new </w:t>
      </w:r>
      <w:proofErr w:type="gramStart"/>
      <w:r>
        <w:rPr>
          <w:rStyle w:val="pl-c1"/>
          <w:rFonts w:ascii="Menlo" w:eastAsiaTheme="majorEastAsia" w:hAnsi="Menlo" w:cs="Menlo"/>
          <w:color w:val="0550AE"/>
        </w:rPr>
        <w:t>Employee();</w:t>
      </w:r>
      <w:proofErr w:type="gramEnd"/>
    </w:p>
    <w:p w14:paraId="6812E06F"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employee.setName</w:t>
      </w:r>
      <w:proofErr w:type="spellEnd"/>
      <w:proofErr w:type="gramEnd"/>
      <w:r>
        <w:rPr>
          <w:rStyle w:val="pl-c1"/>
          <w:rFonts w:ascii="Menlo" w:eastAsiaTheme="majorEastAsia" w:hAnsi="Menlo" w:cs="Menlo"/>
          <w:color w:val="0550AE"/>
        </w:rPr>
        <w:t>("Test"</w:t>
      </w:r>
      <w:proofErr w:type="gramStart"/>
      <w:r>
        <w:rPr>
          <w:rStyle w:val="pl-c1"/>
          <w:rFonts w:ascii="Menlo" w:eastAsiaTheme="majorEastAsia" w:hAnsi="Menlo" w:cs="Menlo"/>
          <w:color w:val="0550AE"/>
        </w:rPr>
        <w:t>);</w:t>
      </w:r>
      <w:proofErr w:type="gramEnd"/>
    </w:p>
    <w:p w14:paraId="3738DEB6"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employee.setCity</w:t>
      </w:r>
      <w:proofErr w:type="spellEnd"/>
      <w:proofErr w:type="gramEnd"/>
      <w:r>
        <w:rPr>
          <w:rStyle w:val="pl-c1"/>
          <w:rFonts w:ascii="Menlo" w:eastAsiaTheme="majorEastAsia" w:hAnsi="Menlo" w:cs="Menlo"/>
          <w:color w:val="0550AE"/>
        </w:rPr>
        <w:t>("User"</w:t>
      </w:r>
      <w:proofErr w:type="gramStart"/>
      <w:r>
        <w:rPr>
          <w:rStyle w:val="pl-c1"/>
          <w:rFonts w:ascii="Menlo" w:eastAsiaTheme="majorEastAsia" w:hAnsi="Menlo" w:cs="Menlo"/>
          <w:color w:val="0550AE"/>
        </w:rPr>
        <w:t>);</w:t>
      </w:r>
      <w:proofErr w:type="gramEnd"/>
    </w:p>
    <w:p w14:paraId="1BC4C489" w14:textId="77777777" w:rsidR="00081C83" w:rsidRDefault="00081C83" w:rsidP="00081C83">
      <w:pPr>
        <w:pStyle w:val="HTMLPreformatted"/>
        <w:shd w:val="clear" w:color="auto" w:fill="F6F8FA"/>
        <w:rPr>
          <w:rFonts w:ascii="Menlo" w:hAnsi="Menlo" w:cs="Menlo"/>
          <w:color w:val="1F2328"/>
        </w:rPr>
      </w:pPr>
    </w:p>
    <w:p w14:paraId="66B47C22"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Employee saved = </w:t>
      </w:r>
      <w:proofErr w:type="spellStart"/>
      <w:r>
        <w:rPr>
          <w:rStyle w:val="pl-c1"/>
          <w:rFonts w:ascii="Menlo" w:eastAsiaTheme="majorEastAsia" w:hAnsi="Menlo" w:cs="Menlo"/>
          <w:color w:val="0550AE"/>
        </w:rPr>
        <w:t>employeeRepository.save</w:t>
      </w:r>
      <w:proofErr w:type="spellEnd"/>
      <w:r>
        <w:rPr>
          <w:rStyle w:val="pl-c1"/>
          <w:rFonts w:ascii="Menlo" w:eastAsiaTheme="majorEastAsia" w:hAnsi="Menlo" w:cs="Menlo"/>
          <w:color w:val="0550AE"/>
        </w:rPr>
        <w:t>(employee</w:t>
      </w:r>
      <w:proofErr w:type="gramStart"/>
      <w:r>
        <w:rPr>
          <w:rStyle w:val="pl-c1"/>
          <w:rFonts w:ascii="Menlo" w:eastAsiaTheme="majorEastAsia" w:hAnsi="Menlo" w:cs="Menlo"/>
          <w:color w:val="0550AE"/>
        </w:rPr>
        <w:t>);</w:t>
      </w:r>
      <w:proofErr w:type="gramEnd"/>
    </w:p>
    <w:p w14:paraId="350AFF51"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Optional&lt;Employee&gt; found = </w:t>
      </w:r>
      <w:proofErr w:type="spellStart"/>
      <w:r>
        <w:rPr>
          <w:rStyle w:val="pl-c1"/>
          <w:rFonts w:ascii="Menlo" w:eastAsiaTheme="majorEastAsia" w:hAnsi="Menlo" w:cs="Menlo"/>
          <w:color w:val="0550AE"/>
        </w:rPr>
        <w:t>employeeRepository.findById</w:t>
      </w:r>
      <w:proofErr w:type="spellEnd"/>
      <w:r>
        <w:rPr>
          <w:rStyle w:val="pl-c1"/>
          <w:rFonts w:ascii="Menlo" w:eastAsiaTheme="majorEastAsia" w:hAnsi="Menlo" w:cs="Menlo"/>
          <w:color w:val="0550AE"/>
        </w:rPr>
        <w:t>(</w:t>
      </w:r>
      <w:proofErr w:type="spellStart"/>
      <w:proofErr w:type="gramStart"/>
      <w:r>
        <w:rPr>
          <w:rStyle w:val="pl-c1"/>
          <w:rFonts w:ascii="Menlo" w:eastAsiaTheme="majorEastAsia" w:hAnsi="Menlo" w:cs="Menlo"/>
          <w:color w:val="0550AE"/>
        </w:rPr>
        <w:t>saved.getId</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01F18D89" w14:textId="77777777" w:rsidR="00081C83" w:rsidRDefault="00081C83" w:rsidP="00081C83">
      <w:pPr>
        <w:pStyle w:val="HTMLPreformatted"/>
        <w:shd w:val="clear" w:color="auto" w:fill="F6F8FA"/>
        <w:rPr>
          <w:rFonts w:ascii="Menlo" w:hAnsi="Menlo" w:cs="Menlo"/>
          <w:color w:val="1F2328"/>
        </w:rPr>
      </w:pPr>
    </w:p>
    <w:p w14:paraId="2ACF82B5"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r>
        <w:rPr>
          <w:rStyle w:val="pl-c1"/>
          <w:rFonts w:ascii="Menlo" w:eastAsiaTheme="majorEastAsia" w:hAnsi="Menlo" w:cs="Menlo"/>
          <w:color w:val="0550AE"/>
        </w:rPr>
        <w:t>assertTrue</w:t>
      </w:r>
      <w:proofErr w:type="spellEnd"/>
      <w:r>
        <w:rPr>
          <w:rStyle w:val="pl-c1"/>
          <w:rFonts w:ascii="Menlo" w:eastAsiaTheme="majorEastAsia" w:hAnsi="Menlo" w:cs="Menlo"/>
          <w:color w:val="0550AE"/>
        </w:rPr>
        <w:t>(</w:t>
      </w:r>
      <w:proofErr w:type="spellStart"/>
      <w:proofErr w:type="gramStart"/>
      <w:r>
        <w:rPr>
          <w:rStyle w:val="pl-c1"/>
          <w:rFonts w:ascii="Menlo" w:eastAsiaTheme="majorEastAsia" w:hAnsi="Menlo" w:cs="Menlo"/>
          <w:color w:val="0550AE"/>
        </w:rPr>
        <w:t>found.isPresent</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75D62D99"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 xml:space="preserve">    </w:t>
      </w:r>
      <w:proofErr w:type="spellStart"/>
      <w:proofErr w:type="gramStart"/>
      <w:r>
        <w:rPr>
          <w:rStyle w:val="pl-c1"/>
          <w:rFonts w:ascii="Menlo" w:eastAsiaTheme="majorEastAsia" w:hAnsi="Menlo" w:cs="Menlo"/>
          <w:color w:val="0550AE"/>
        </w:rPr>
        <w:t>assertEquals</w:t>
      </w:r>
      <w:proofErr w:type="spellEnd"/>
      <w:r>
        <w:rPr>
          <w:rStyle w:val="pl-c1"/>
          <w:rFonts w:ascii="Menlo" w:eastAsiaTheme="majorEastAsia" w:hAnsi="Menlo" w:cs="Menlo"/>
          <w:color w:val="0550AE"/>
        </w:rPr>
        <w:t>(</w:t>
      </w:r>
      <w:proofErr w:type="gramEnd"/>
      <w:r>
        <w:rPr>
          <w:rStyle w:val="pl-c1"/>
          <w:rFonts w:ascii="Menlo" w:eastAsiaTheme="majorEastAsia" w:hAnsi="Menlo" w:cs="Menlo"/>
          <w:color w:val="0550AE"/>
        </w:rPr>
        <w:t xml:space="preserve">"Test", </w:t>
      </w:r>
      <w:proofErr w:type="spellStart"/>
      <w:r>
        <w:rPr>
          <w:rStyle w:val="pl-c1"/>
          <w:rFonts w:ascii="Menlo" w:eastAsiaTheme="majorEastAsia" w:hAnsi="Menlo" w:cs="Menlo"/>
          <w:color w:val="0550AE"/>
        </w:rPr>
        <w:t>found.get</w:t>
      </w:r>
      <w:proofErr w:type="spell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spellStart"/>
      <w:r>
        <w:rPr>
          <w:rStyle w:val="pl-c1"/>
          <w:rFonts w:ascii="Menlo" w:eastAsiaTheme="majorEastAsia" w:hAnsi="Menlo" w:cs="Menlo"/>
          <w:color w:val="0550AE"/>
        </w:rPr>
        <w:t>getName</w:t>
      </w:r>
      <w:proofErr w:type="spellEnd"/>
      <w:proofErr w:type="gramEnd"/>
      <w:r>
        <w:rPr>
          <w:rStyle w:val="pl-c1"/>
          <w:rFonts w:ascii="Menlo" w:eastAsiaTheme="majorEastAsia" w:hAnsi="Menlo" w:cs="Menlo"/>
          <w:color w:val="0550AE"/>
        </w:rPr>
        <w:t>()</w:t>
      </w:r>
      <w:proofErr w:type="gramStart"/>
      <w:r>
        <w:rPr>
          <w:rStyle w:val="pl-c1"/>
          <w:rFonts w:ascii="Menlo" w:eastAsiaTheme="majorEastAsia" w:hAnsi="Menlo" w:cs="Menlo"/>
          <w:color w:val="0550AE"/>
        </w:rPr>
        <w:t>);</w:t>
      </w:r>
      <w:proofErr w:type="gramEnd"/>
    </w:p>
    <w:p w14:paraId="34A0413E"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 xml:space="preserve">    </w:t>
      </w:r>
      <w:r>
        <w:rPr>
          <w:rStyle w:val="pl-c1"/>
          <w:rFonts w:ascii="Menlo" w:eastAsiaTheme="majorEastAsia" w:hAnsi="Menlo" w:cs="Menlo"/>
          <w:color w:val="0550AE"/>
        </w:rPr>
        <w:t>}</w:t>
      </w:r>
    </w:p>
    <w:p w14:paraId="02F3A857" w14:textId="77777777" w:rsidR="00081C83" w:rsidRDefault="00081C83" w:rsidP="00081C83">
      <w:pPr>
        <w:pStyle w:val="HTMLPreformatted"/>
        <w:shd w:val="clear" w:color="auto" w:fill="F6F8FA"/>
        <w:rPr>
          <w:rFonts w:ascii="Menlo" w:hAnsi="Menlo" w:cs="Menlo"/>
          <w:color w:val="1F2328"/>
        </w:rPr>
      </w:pPr>
      <w:r>
        <w:rPr>
          <w:rFonts w:ascii="Menlo" w:hAnsi="Menlo" w:cs="Menlo"/>
          <w:color w:val="1F2328"/>
        </w:rPr>
        <w:t>}</w:t>
      </w:r>
    </w:p>
    <w:p w14:paraId="588DC9A7" w14:textId="32BA1CD2" w:rsidR="00081C83" w:rsidRDefault="00081C83" w:rsidP="00081C83">
      <w:pPr>
        <w:pStyle w:val="Heading2"/>
      </w:pPr>
      <w:r>
        <w:t>2.</w:t>
      </w:r>
      <w:r>
        <w:t>Unit Testing with Mockito VS Spring Context-based Test</w:t>
      </w:r>
    </w:p>
    <w:p w14:paraId="527DE06A" w14:textId="4C689D6B" w:rsidR="00081C83" w:rsidRDefault="00081C83" w:rsidP="00081C83">
      <w:pPr>
        <w:pStyle w:val="NormalWeb"/>
        <w:shd w:val="clear" w:color="auto" w:fill="FFFFFF"/>
        <w:spacing w:before="0" w:beforeAutospacing="0" w:after="240" w:afterAutospacing="0"/>
        <w:rPr>
          <w:rFonts w:ascii="-apple-system" w:hAnsi="-apple-system"/>
          <w:color w:val="1F2328"/>
        </w:rPr>
      </w:pPr>
      <w:r>
        <w:rPr>
          <w:rFonts w:ascii="-apple-system" w:hAnsi="-apple-system"/>
          <w:noProof/>
          <w:color w:val="0969DA"/>
        </w:rPr>
        <w:drawing>
          <wp:inline distT="0" distB="0" distL="0" distR="0" wp14:anchorId="4425F273" wp14:editId="00226278">
            <wp:extent cx="5943600" cy="3382010"/>
            <wp:effectExtent l="0" t="0" r="0" b="0"/>
            <wp:docPr id="2005581462" name="Picture 12" descr="A screenshot of a test&#10;&#10;AI-generated content may be incorrec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81462" name="Picture 12" descr="A screenshot of a test&#10;&#10;AI-generated content may be incorrect.">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42171DB2" w14:textId="11C6BD2C" w:rsidR="00081C83" w:rsidRDefault="00081C83" w:rsidP="00081C83">
      <w:pPr>
        <w:pStyle w:val="Heading2"/>
      </w:pPr>
      <w:r>
        <w:t xml:space="preserve">3. </w:t>
      </w:r>
      <w:r>
        <w:t>Diffblue --- unit test generator plugin IntelliJ</w:t>
      </w:r>
    </w:p>
    <w:p w14:paraId="0BDB11AE" w14:textId="77777777" w:rsidR="00081C83" w:rsidRDefault="00081C83" w:rsidP="00081C83">
      <w:pPr>
        <w:pStyle w:val="NormalWeb"/>
        <w:shd w:val="clear" w:color="auto" w:fill="FFFFFF"/>
        <w:spacing w:before="0" w:beforeAutospacing="0" w:after="240" w:afterAutospacing="0"/>
        <w:rPr>
          <w:rFonts w:ascii="-apple-system" w:hAnsi="-apple-system"/>
          <w:color w:val="1F2328"/>
        </w:rPr>
      </w:pPr>
      <w:proofErr w:type="spellStart"/>
      <w:r>
        <w:rPr>
          <w:rFonts w:ascii="-apple-system" w:hAnsi="-apple-system"/>
          <w:color w:val="1F2328"/>
        </w:rPr>
        <w:t>Diffblue</w:t>
      </w:r>
      <w:proofErr w:type="spellEnd"/>
      <w:r>
        <w:rPr>
          <w:rFonts w:ascii="-apple-system" w:hAnsi="-apple-system"/>
          <w:color w:val="1F2328"/>
        </w:rPr>
        <w:t xml:space="preserve"> is an AI-powered Java unit test generator. It integrates into IntelliJ IDEA (as a plugin) or can be used via CLI or Maven. The IntelliJ plugin auto-generates JUnit tests for existing Java code, helping improve test coverage and catch bugs early.</w:t>
      </w:r>
    </w:p>
    <w:p w14:paraId="6E41F5C8" w14:textId="77777777" w:rsidR="00081C83" w:rsidRDefault="00081C83" w:rsidP="00081C83">
      <w:pPr>
        <w:numPr>
          <w:ilvl w:val="0"/>
          <w:numId w:val="69"/>
        </w:numPr>
        <w:shd w:val="clear" w:color="auto" w:fill="FFFFFF"/>
        <w:spacing w:before="100" w:beforeAutospacing="1" w:after="100" w:afterAutospacing="1" w:line="240" w:lineRule="auto"/>
        <w:rPr>
          <w:rFonts w:ascii="-apple-system" w:hAnsi="-apple-system"/>
          <w:color w:val="1F2328"/>
        </w:rPr>
      </w:pPr>
      <w:r>
        <w:rPr>
          <w:rFonts w:ascii="-apple-system" w:hAnsi="-apple-system"/>
          <w:color w:val="1F2328"/>
        </w:rPr>
        <w:t>Install </w:t>
      </w:r>
      <w:proofErr w:type="spellStart"/>
      <w:r>
        <w:rPr>
          <w:rFonts w:ascii="-apple-system" w:hAnsi="-apple-system"/>
          <w:color w:val="1F2328"/>
        </w:rPr>
        <w:t>Diffblue</w:t>
      </w:r>
      <w:proofErr w:type="spellEnd"/>
      <w:r>
        <w:rPr>
          <w:rFonts w:ascii="-apple-system" w:hAnsi="-apple-system"/>
          <w:color w:val="1F2328"/>
        </w:rPr>
        <w:t xml:space="preserve"> Cover plugin from IntelliJ Marketplace.</w:t>
      </w:r>
    </w:p>
    <w:p w14:paraId="737EF4FC" w14:textId="77777777" w:rsidR="00081C83" w:rsidRDefault="00081C83" w:rsidP="00081C83">
      <w:pPr>
        <w:numPr>
          <w:ilvl w:val="0"/>
          <w:numId w:val="69"/>
        </w:numPr>
        <w:shd w:val="clear" w:color="auto" w:fill="FFFFFF"/>
        <w:spacing w:before="60" w:after="100" w:afterAutospacing="1" w:line="240" w:lineRule="auto"/>
        <w:rPr>
          <w:rFonts w:ascii="-apple-system" w:hAnsi="-apple-system"/>
          <w:color w:val="1F2328"/>
        </w:rPr>
      </w:pPr>
      <w:r>
        <w:rPr>
          <w:rFonts w:ascii="-apple-system" w:hAnsi="-apple-system"/>
          <w:color w:val="1F2328"/>
        </w:rPr>
        <w:t>Open your Java project in IntelliJ IDEA.</w:t>
      </w:r>
    </w:p>
    <w:p w14:paraId="688966FF" w14:textId="77777777" w:rsidR="00081C83" w:rsidRDefault="00081C83" w:rsidP="00081C83">
      <w:pPr>
        <w:numPr>
          <w:ilvl w:val="0"/>
          <w:numId w:val="69"/>
        </w:numPr>
        <w:shd w:val="clear" w:color="auto" w:fill="FFFFFF"/>
        <w:spacing w:after="0" w:afterAutospacing="1" w:line="240" w:lineRule="auto"/>
        <w:rPr>
          <w:rFonts w:ascii="-apple-system" w:hAnsi="-apple-system"/>
          <w:color w:val="1F2328"/>
        </w:rPr>
      </w:pPr>
      <w:r>
        <w:rPr>
          <w:rFonts w:ascii="-apple-system" w:hAnsi="-apple-system"/>
          <w:color w:val="1F2328"/>
        </w:rPr>
        <w:t>Right-click on a Java class → </w:t>
      </w:r>
      <w:proofErr w:type="spellStart"/>
      <w:r>
        <w:rPr>
          <w:rStyle w:val="HTMLCode"/>
          <w:rFonts w:ascii="Menlo" w:eastAsiaTheme="majorEastAsia" w:hAnsi="Menlo" w:cs="Menlo"/>
          <w:color w:val="1F2328"/>
        </w:rPr>
        <w:t>Diffblue</w:t>
      </w:r>
      <w:proofErr w:type="spellEnd"/>
      <w:r>
        <w:rPr>
          <w:rStyle w:val="HTMLCode"/>
          <w:rFonts w:ascii="Menlo" w:eastAsiaTheme="majorEastAsia" w:hAnsi="Menlo" w:cs="Menlo"/>
          <w:color w:val="1F2328"/>
        </w:rPr>
        <w:t xml:space="preserve"> Cover</w:t>
      </w:r>
      <w:r>
        <w:rPr>
          <w:rFonts w:ascii="-apple-system" w:hAnsi="-apple-system"/>
          <w:color w:val="1F2328"/>
        </w:rPr>
        <w:t> → </w:t>
      </w:r>
      <w:r>
        <w:rPr>
          <w:rStyle w:val="HTMLCode"/>
          <w:rFonts w:ascii="Menlo" w:eastAsiaTheme="majorEastAsia" w:hAnsi="Menlo" w:cs="Menlo"/>
          <w:color w:val="1F2328"/>
        </w:rPr>
        <w:t>Write Tests</w:t>
      </w:r>
      <w:r>
        <w:rPr>
          <w:rFonts w:ascii="-apple-system" w:hAnsi="-apple-system"/>
          <w:color w:val="1F2328"/>
        </w:rPr>
        <w:t>.</w:t>
      </w:r>
    </w:p>
    <w:p w14:paraId="7A4143C9" w14:textId="77777777" w:rsidR="00081C83" w:rsidRDefault="00081C83" w:rsidP="00081C83">
      <w:pPr>
        <w:numPr>
          <w:ilvl w:val="0"/>
          <w:numId w:val="69"/>
        </w:numPr>
        <w:shd w:val="clear" w:color="auto" w:fill="FFFFFF"/>
        <w:spacing w:after="0" w:afterAutospacing="1" w:line="240" w:lineRule="auto"/>
        <w:rPr>
          <w:rFonts w:ascii="-apple-system" w:hAnsi="-apple-system"/>
          <w:color w:val="1F2328"/>
        </w:rPr>
      </w:pPr>
      <w:r>
        <w:rPr>
          <w:rFonts w:ascii="-apple-system" w:hAnsi="-apple-system"/>
          <w:color w:val="1F2328"/>
        </w:rPr>
        <w:t>Auto-generates JUnit tests in </w:t>
      </w:r>
      <w:proofErr w:type="spellStart"/>
      <w:r>
        <w:rPr>
          <w:rStyle w:val="HTMLCode"/>
          <w:rFonts w:ascii="Menlo" w:eastAsiaTheme="majorEastAsia" w:hAnsi="Menlo" w:cs="Menlo"/>
          <w:color w:val="1F2328"/>
        </w:rPr>
        <w:t>src</w:t>
      </w:r>
      <w:proofErr w:type="spellEnd"/>
      <w:r>
        <w:rPr>
          <w:rStyle w:val="HTMLCode"/>
          <w:rFonts w:ascii="Menlo" w:eastAsiaTheme="majorEastAsia" w:hAnsi="Menlo" w:cs="Menlo"/>
          <w:color w:val="1F2328"/>
        </w:rPr>
        <w:t>/test/java</w:t>
      </w:r>
      <w:r>
        <w:rPr>
          <w:rFonts w:ascii="-apple-system" w:hAnsi="-apple-system"/>
          <w:color w:val="1F2328"/>
        </w:rPr>
        <w:t>.</w:t>
      </w:r>
    </w:p>
    <w:p w14:paraId="34D27F97" w14:textId="77777777" w:rsidR="00081C83" w:rsidRDefault="00081C83" w:rsidP="00081C83">
      <w:pPr>
        <w:numPr>
          <w:ilvl w:val="0"/>
          <w:numId w:val="69"/>
        </w:numPr>
        <w:shd w:val="clear" w:color="auto" w:fill="FFFFFF"/>
        <w:spacing w:before="60" w:after="100" w:afterAutospacing="1" w:line="240" w:lineRule="auto"/>
        <w:rPr>
          <w:rFonts w:ascii="-apple-system" w:hAnsi="-apple-system"/>
          <w:color w:val="1F2328"/>
        </w:rPr>
      </w:pPr>
      <w:r>
        <w:rPr>
          <w:rFonts w:ascii="-apple-system" w:hAnsi="-apple-system"/>
          <w:color w:val="1F2328"/>
        </w:rPr>
        <w:t>Supports batch test generation for multiple classes.</w:t>
      </w:r>
    </w:p>
    <w:p w14:paraId="0A758A37" w14:textId="77777777" w:rsidR="00081C83" w:rsidRDefault="00081C83" w:rsidP="00081C83">
      <w:pPr>
        <w:numPr>
          <w:ilvl w:val="0"/>
          <w:numId w:val="69"/>
        </w:numPr>
        <w:shd w:val="clear" w:color="auto" w:fill="FFFFFF"/>
        <w:spacing w:before="60" w:after="100" w:afterAutospacing="1" w:line="240" w:lineRule="auto"/>
        <w:rPr>
          <w:rFonts w:ascii="-apple-system" w:hAnsi="-apple-system"/>
          <w:color w:val="1F2328"/>
        </w:rPr>
      </w:pPr>
      <w:r>
        <w:rPr>
          <w:rFonts w:ascii="-apple-system" w:hAnsi="-apple-system"/>
          <w:color w:val="1F2328"/>
        </w:rPr>
        <w:t>Works with Spring Boot, Maven, and CLI.</w:t>
      </w:r>
    </w:p>
    <w:p w14:paraId="5A4428F6" w14:textId="77777777" w:rsidR="00081C83" w:rsidRDefault="00081C83" w:rsidP="00081C83">
      <w:pPr>
        <w:numPr>
          <w:ilvl w:val="0"/>
          <w:numId w:val="69"/>
        </w:numPr>
        <w:shd w:val="clear" w:color="auto" w:fill="FFFFFF"/>
        <w:spacing w:before="60" w:after="100" w:afterAutospacing="1" w:line="240" w:lineRule="auto"/>
        <w:rPr>
          <w:rFonts w:ascii="-apple-system" w:hAnsi="-apple-system"/>
          <w:color w:val="1F2328"/>
        </w:rPr>
      </w:pPr>
      <w:r>
        <w:rPr>
          <w:rFonts w:ascii="-apple-system" w:hAnsi="-apple-system"/>
          <w:color w:val="1F2328"/>
        </w:rPr>
        <w:t>Useful for increasing test coverage and testing legacy code.</w:t>
      </w:r>
    </w:p>
    <w:p w14:paraId="03E43C10" w14:textId="77777777" w:rsidR="00081C83" w:rsidRDefault="00081C83" w:rsidP="00081C83">
      <w:pPr>
        <w:numPr>
          <w:ilvl w:val="0"/>
          <w:numId w:val="69"/>
        </w:numPr>
        <w:shd w:val="clear" w:color="auto" w:fill="FFFFFF"/>
        <w:spacing w:before="60" w:after="100" w:afterAutospacing="1" w:line="240" w:lineRule="auto"/>
        <w:rPr>
          <w:rFonts w:ascii="-apple-system" w:hAnsi="-apple-system"/>
          <w:color w:val="1F2328"/>
        </w:rPr>
      </w:pPr>
      <w:r>
        <w:rPr>
          <w:rFonts w:ascii="-apple-system" w:hAnsi="-apple-system"/>
          <w:color w:val="1F2328"/>
        </w:rPr>
        <w:t>Requires valid license for full features.</w:t>
      </w:r>
    </w:p>
    <w:p w14:paraId="29734318" w14:textId="77777777" w:rsidR="00081C83" w:rsidRPr="006E060C" w:rsidRDefault="00081C83" w:rsidP="00250D2D"/>
    <w:sectPr w:rsidR="00081C83" w:rsidRPr="006E060C">
      <w:footerReference w:type="even" r:id="rId101"/>
      <w:footerReference w:type="default" r:id="rId102"/>
      <w:footerReference w:type="first" r:id="rId10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20E025" w14:textId="77777777" w:rsidR="00AF0E16" w:rsidRDefault="00AF0E16">
      <w:pPr>
        <w:spacing w:after="0" w:line="240" w:lineRule="auto"/>
      </w:pPr>
      <w:r>
        <w:separator/>
      </w:r>
    </w:p>
  </w:endnote>
  <w:endnote w:type="continuationSeparator" w:id="0">
    <w:p w14:paraId="6A921A34" w14:textId="77777777" w:rsidR="00AF0E16" w:rsidRDefault="00AF0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apple-system">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98A7F" w14:textId="77777777" w:rsidR="00AF0E16" w:rsidRDefault="00AF0E16">
      <w:pPr>
        <w:spacing w:after="0" w:line="240" w:lineRule="auto"/>
      </w:pPr>
      <w:r>
        <w:separator/>
      </w:r>
    </w:p>
  </w:footnote>
  <w:footnote w:type="continuationSeparator" w:id="0">
    <w:p w14:paraId="4D1F30B5" w14:textId="77777777" w:rsidR="00AF0E16" w:rsidRDefault="00AF0E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E1294B"/>
    <w:multiLevelType w:val="multilevel"/>
    <w:tmpl w:val="B17C87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760B0D"/>
    <w:multiLevelType w:val="hybridMultilevel"/>
    <w:tmpl w:val="69A65C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191E5A68"/>
    <w:multiLevelType w:val="multilevel"/>
    <w:tmpl w:val="1F2C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2373BD"/>
    <w:multiLevelType w:val="multilevel"/>
    <w:tmpl w:val="C942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FC1473"/>
    <w:multiLevelType w:val="hybridMultilevel"/>
    <w:tmpl w:val="48C63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4C97A6E"/>
    <w:multiLevelType w:val="multilevel"/>
    <w:tmpl w:val="4D50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5365C2"/>
    <w:multiLevelType w:val="hybridMultilevel"/>
    <w:tmpl w:val="346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7"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226B78"/>
    <w:multiLevelType w:val="multilevel"/>
    <w:tmpl w:val="5178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C14D4"/>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FC013A4"/>
    <w:multiLevelType w:val="multilevel"/>
    <w:tmpl w:val="6732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B36092"/>
    <w:multiLevelType w:val="hybridMultilevel"/>
    <w:tmpl w:val="0212D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D3C64DE"/>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CF6550"/>
    <w:multiLevelType w:val="multilevel"/>
    <w:tmpl w:val="D904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00B743D"/>
    <w:multiLevelType w:val="multilevel"/>
    <w:tmpl w:val="2FE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2E63B6"/>
    <w:multiLevelType w:val="multilevel"/>
    <w:tmpl w:val="28B0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A00EF9"/>
    <w:multiLevelType w:val="multilevel"/>
    <w:tmpl w:val="4FF0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7145030"/>
    <w:multiLevelType w:val="multilevel"/>
    <w:tmpl w:val="94D8B6C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605C65FA"/>
    <w:multiLevelType w:val="multilevel"/>
    <w:tmpl w:val="D874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69F2CA5"/>
    <w:multiLevelType w:val="multilevel"/>
    <w:tmpl w:val="94D8B6C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7"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38509CD"/>
    <w:multiLevelType w:val="multilevel"/>
    <w:tmpl w:val="CB82DF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4523E4"/>
    <w:multiLevelType w:val="multilevel"/>
    <w:tmpl w:val="16E2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D721D2"/>
    <w:multiLevelType w:val="multilevel"/>
    <w:tmpl w:val="355C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56"/>
  </w:num>
  <w:num w:numId="4" w16cid:durableId="1352999745">
    <w:abstractNumId w:val="12"/>
  </w:num>
  <w:num w:numId="5" w16cid:durableId="901404515">
    <w:abstractNumId w:val="19"/>
  </w:num>
  <w:num w:numId="6" w16cid:durableId="324017297">
    <w:abstractNumId w:val="10"/>
  </w:num>
  <w:num w:numId="7" w16cid:durableId="1150026332">
    <w:abstractNumId w:val="22"/>
  </w:num>
  <w:num w:numId="8" w16cid:durableId="798062404">
    <w:abstractNumId w:val="17"/>
  </w:num>
  <w:num w:numId="9" w16cid:durableId="1978760342">
    <w:abstractNumId w:val="48"/>
  </w:num>
  <w:num w:numId="10" w16cid:durableId="741293753">
    <w:abstractNumId w:val="36"/>
  </w:num>
  <w:num w:numId="11" w16cid:durableId="1708335952">
    <w:abstractNumId w:val="7"/>
  </w:num>
  <w:num w:numId="12" w16cid:durableId="1272863137">
    <w:abstractNumId w:val="41"/>
  </w:num>
  <w:num w:numId="13" w16cid:durableId="159856085">
    <w:abstractNumId w:val="50"/>
  </w:num>
  <w:num w:numId="14" w16cid:durableId="2033021679">
    <w:abstractNumId w:val="11"/>
  </w:num>
  <w:num w:numId="15" w16cid:durableId="1945989279">
    <w:abstractNumId w:val="15"/>
  </w:num>
  <w:num w:numId="16" w16cid:durableId="564796739">
    <w:abstractNumId w:val="39"/>
  </w:num>
  <w:num w:numId="17" w16cid:durableId="449934795">
    <w:abstractNumId w:val="35"/>
  </w:num>
  <w:num w:numId="18" w16cid:durableId="1345935290">
    <w:abstractNumId w:val="34"/>
  </w:num>
  <w:num w:numId="19" w16cid:durableId="1066956017">
    <w:abstractNumId w:val="2"/>
  </w:num>
  <w:num w:numId="20" w16cid:durableId="686490412">
    <w:abstractNumId w:val="54"/>
  </w:num>
  <w:num w:numId="21" w16cid:durableId="2055152827">
    <w:abstractNumId w:val="40"/>
  </w:num>
  <w:num w:numId="22" w16cid:durableId="529614727">
    <w:abstractNumId w:val="61"/>
  </w:num>
  <w:num w:numId="23" w16cid:durableId="589244401">
    <w:abstractNumId w:val="38"/>
  </w:num>
  <w:num w:numId="24" w16cid:durableId="1548952552">
    <w:abstractNumId w:val="21"/>
  </w:num>
  <w:num w:numId="25" w16cid:durableId="1893728858">
    <w:abstractNumId w:val="59"/>
  </w:num>
  <w:num w:numId="26" w16cid:durableId="43407018">
    <w:abstractNumId w:val="27"/>
  </w:num>
  <w:num w:numId="27" w16cid:durableId="1706130580">
    <w:abstractNumId w:val="57"/>
  </w:num>
  <w:num w:numId="28" w16cid:durableId="1427724140">
    <w:abstractNumId w:val="5"/>
  </w:num>
  <w:num w:numId="29" w16cid:durableId="742407523">
    <w:abstractNumId w:val="43"/>
  </w:num>
  <w:num w:numId="30" w16cid:durableId="1993481627">
    <w:abstractNumId w:val="33"/>
  </w:num>
  <w:num w:numId="31" w16cid:durableId="1492482425">
    <w:abstractNumId w:val="9"/>
  </w:num>
  <w:num w:numId="32" w16cid:durableId="1680038637">
    <w:abstractNumId w:val="62"/>
  </w:num>
  <w:num w:numId="33" w16cid:durableId="250505315">
    <w:abstractNumId w:val="53"/>
  </w:num>
  <w:num w:numId="34" w16cid:durableId="950283819">
    <w:abstractNumId w:val="25"/>
  </w:num>
  <w:num w:numId="35" w16cid:durableId="1284119006">
    <w:abstractNumId w:val="20"/>
  </w:num>
  <w:num w:numId="36" w16cid:durableId="1367019656">
    <w:abstractNumId w:val="52"/>
  </w:num>
  <w:num w:numId="37" w16cid:durableId="531190194">
    <w:abstractNumId w:val="60"/>
  </w:num>
  <w:num w:numId="38" w16cid:durableId="895049124">
    <w:abstractNumId w:val="30"/>
  </w:num>
  <w:num w:numId="39" w16cid:durableId="919680350">
    <w:abstractNumId w:val="6"/>
  </w:num>
  <w:num w:numId="40" w16cid:durableId="492450498">
    <w:abstractNumId w:val="65"/>
  </w:num>
  <w:num w:numId="41" w16cid:durableId="937565325">
    <w:abstractNumId w:val="4"/>
  </w:num>
  <w:num w:numId="42" w16cid:durableId="32775127">
    <w:abstractNumId w:val="8"/>
  </w:num>
  <w:num w:numId="43" w16cid:durableId="1509324707">
    <w:abstractNumId w:val="66"/>
  </w:num>
  <w:num w:numId="44" w16cid:durableId="147289692">
    <w:abstractNumId w:val="55"/>
  </w:num>
  <w:num w:numId="45" w16cid:durableId="254293559">
    <w:abstractNumId w:val="26"/>
  </w:num>
  <w:num w:numId="46" w16cid:durableId="1160346841">
    <w:abstractNumId w:val="58"/>
  </w:num>
  <w:num w:numId="47" w16cid:durableId="1707025793">
    <w:abstractNumId w:val="45"/>
    <w:lvlOverride w:ilvl="0">
      <w:startOverride w:val="1"/>
    </w:lvlOverride>
  </w:num>
  <w:num w:numId="48" w16cid:durableId="1327319163">
    <w:abstractNumId w:val="45"/>
    <w:lvlOverride w:ilvl="0">
      <w:startOverride w:val="2"/>
    </w:lvlOverride>
  </w:num>
  <w:num w:numId="49" w16cid:durableId="2028171049">
    <w:abstractNumId w:val="45"/>
    <w:lvlOverride w:ilvl="0">
      <w:startOverride w:val="3"/>
    </w:lvlOverride>
  </w:num>
  <w:num w:numId="50" w16cid:durableId="1371221956">
    <w:abstractNumId w:val="24"/>
  </w:num>
  <w:num w:numId="51" w16cid:durableId="396319737">
    <w:abstractNumId w:val="32"/>
  </w:num>
  <w:num w:numId="52" w16cid:durableId="1390609611">
    <w:abstractNumId w:val="46"/>
  </w:num>
  <w:num w:numId="53" w16cid:durableId="797069643">
    <w:abstractNumId w:val="16"/>
  </w:num>
  <w:num w:numId="54" w16cid:durableId="1088042036">
    <w:abstractNumId w:val="14"/>
  </w:num>
  <w:num w:numId="55" w16cid:durableId="12270908">
    <w:abstractNumId w:val="64"/>
  </w:num>
  <w:num w:numId="56" w16cid:durableId="1542589156">
    <w:abstractNumId w:val="37"/>
  </w:num>
  <w:num w:numId="57" w16cid:durableId="807627069">
    <w:abstractNumId w:val="18"/>
  </w:num>
  <w:num w:numId="58" w16cid:durableId="1333138957">
    <w:abstractNumId w:val="13"/>
  </w:num>
  <w:num w:numId="59" w16cid:durableId="63063676">
    <w:abstractNumId w:val="47"/>
  </w:num>
  <w:num w:numId="60" w16cid:durableId="2142921648">
    <w:abstractNumId w:val="29"/>
  </w:num>
  <w:num w:numId="61" w16cid:durableId="1804155552">
    <w:abstractNumId w:val="51"/>
  </w:num>
  <w:num w:numId="62" w16cid:durableId="756248069">
    <w:abstractNumId w:val="42"/>
  </w:num>
  <w:num w:numId="63" w16cid:durableId="1420178936">
    <w:abstractNumId w:val="63"/>
  </w:num>
  <w:num w:numId="64" w16cid:durableId="12153067">
    <w:abstractNumId w:val="3"/>
  </w:num>
  <w:num w:numId="65" w16cid:durableId="127013170">
    <w:abstractNumId w:val="28"/>
  </w:num>
  <w:num w:numId="66" w16cid:durableId="702632810">
    <w:abstractNumId w:val="31"/>
  </w:num>
  <w:num w:numId="67" w16cid:durableId="771584965">
    <w:abstractNumId w:val="44"/>
  </w:num>
  <w:num w:numId="68" w16cid:durableId="1341544961">
    <w:abstractNumId w:val="49"/>
  </w:num>
  <w:num w:numId="69" w16cid:durableId="1406148671">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C83"/>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92C"/>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5BD"/>
    <w:rsid w:val="00144670"/>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09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2BB"/>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0D2D"/>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4D6"/>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23B"/>
    <w:rsid w:val="002974B6"/>
    <w:rsid w:val="002978DF"/>
    <w:rsid w:val="00297D79"/>
    <w:rsid w:val="002A0999"/>
    <w:rsid w:val="002A09BD"/>
    <w:rsid w:val="002A1C82"/>
    <w:rsid w:val="002A1D53"/>
    <w:rsid w:val="002A20F3"/>
    <w:rsid w:val="002A2651"/>
    <w:rsid w:val="002A3740"/>
    <w:rsid w:val="002A39D5"/>
    <w:rsid w:val="002A3B8E"/>
    <w:rsid w:val="002A40C3"/>
    <w:rsid w:val="002A41C8"/>
    <w:rsid w:val="002A4625"/>
    <w:rsid w:val="002A4907"/>
    <w:rsid w:val="002A50E7"/>
    <w:rsid w:val="002A55B0"/>
    <w:rsid w:val="002A5F95"/>
    <w:rsid w:val="002A601F"/>
    <w:rsid w:val="002A6FEA"/>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DFE"/>
    <w:rsid w:val="00342F01"/>
    <w:rsid w:val="00342F31"/>
    <w:rsid w:val="00342F4B"/>
    <w:rsid w:val="0034304F"/>
    <w:rsid w:val="00343225"/>
    <w:rsid w:val="003438E3"/>
    <w:rsid w:val="00343C69"/>
    <w:rsid w:val="00343FAA"/>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172A"/>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CB4"/>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37A"/>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460"/>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3C7"/>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744"/>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2B"/>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376"/>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0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2EA"/>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37BA2"/>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664"/>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5A07"/>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2"/>
    <w:rsid w:val="0080032D"/>
    <w:rsid w:val="00800562"/>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56CB"/>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7CB"/>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0F"/>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631A"/>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2F18"/>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3C54"/>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4D"/>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030"/>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1CCC"/>
    <w:rsid w:val="00AA2184"/>
    <w:rsid w:val="00AA28AF"/>
    <w:rsid w:val="00AA292C"/>
    <w:rsid w:val="00AA3689"/>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16"/>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1D7"/>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4F7"/>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63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2B7"/>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3C97"/>
    <w:rsid w:val="00CB45A9"/>
    <w:rsid w:val="00CB48A7"/>
    <w:rsid w:val="00CB5115"/>
    <w:rsid w:val="00CB5DFD"/>
    <w:rsid w:val="00CB6472"/>
    <w:rsid w:val="00CB7370"/>
    <w:rsid w:val="00CB7929"/>
    <w:rsid w:val="00CB7AA8"/>
    <w:rsid w:val="00CB7CED"/>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97C"/>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697"/>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305"/>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663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ADA"/>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074"/>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23D"/>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4FC"/>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3E2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9"/>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paragraph" w:customStyle="1" w:styleId="lh">
    <w:name w:val="lh"/>
    <w:basedOn w:val="Normal"/>
    <w:rsid w:val="003F172A"/>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oc">
    <w:name w:val="oc"/>
    <w:basedOn w:val="DefaultParagraphFont"/>
    <w:rsid w:val="003F172A"/>
  </w:style>
  <w:style w:type="character" w:customStyle="1" w:styleId="zr">
    <w:name w:val="zr"/>
    <w:basedOn w:val="DefaultParagraphFont"/>
    <w:rsid w:val="00C3563C"/>
  </w:style>
  <w:style w:type="character" w:customStyle="1" w:styleId="zc">
    <w:name w:val="zc"/>
    <w:basedOn w:val="DefaultParagraphFont"/>
    <w:rsid w:val="00C3563C"/>
  </w:style>
  <w:style w:type="character" w:customStyle="1" w:styleId="pl-ent">
    <w:name w:val="pl-ent"/>
    <w:basedOn w:val="DefaultParagraphFont"/>
    <w:rsid w:val="00081C83"/>
  </w:style>
  <w:style w:type="character" w:customStyle="1" w:styleId="pl-c1">
    <w:name w:val="pl-c1"/>
    <w:basedOn w:val="DefaultParagraphFont"/>
    <w:rsid w:val="00081C83"/>
  </w:style>
  <w:style w:type="character" w:customStyle="1" w:styleId="pl-corl">
    <w:name w:val="pl-corl"/>
    <w:basedOn w:val="DefaultParagraphFont"/>
    <w:rsid w:val="00081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29499553">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1007684">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98642377">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4908952">
      <w:bodyDiv w:val="1"/>
      <w:marLeft w:val="0"/>
      <w:marRight w:val="0"/>
      <w:marTop w:val="0"/>
      <w:marBottom w:val="0"/>
      <w:divBdr>
        <w:top w:val="none" w:sz="0" w:space="0" w:color="auto"/>
        <w:left w:val="none" w:sz="0" w:space="0" w:color="auto"/>
        <w:bottom w:val="none" w:sz="0" w:space="0" w:color="auto"/>
        <w:right w:val="none" w:sz="0" w:space="0" w:color="auto"/>
      </w:divBdr>
      <w:divsChild>
        <w:div w:id="121391688">
          <w:marLeft w:val="0"/>
          <w:marRight w:val="0"/>
          <w:marTop w:val="0"/>
          <w:marBottom w:val="0"/>
          <w:divBdr>
            <w:top w:val="none" w:sz="0" w:space="0" w:color="auto"/>
            <w:left w:val="none" w:sz="0" w:space="0" w:color="auto"/>
            <w:bottom w:val="none" w:sz="0" w:space="0" w:color="auto"/>
            <w:right w:val="none" w:sz="0" w:space="0" w:color="auto"/>
          </w:divBdr>
          <w:divsChild>
            <w:div w:id="1485202202">
              <w:marLeft w:val="360"/>
              <w:marRight w:val="360"/>
              <w:marTop w:val="0"/>
              <w:marBottom w:val="0"/>
              <w:divBdr>
                <w:top w:val="none" w:sz="0" w:space="0" w:color="auto"/>
                <w:left w:val="none" w:sz="0" w:space="0" w:color="auto"/>
                <w:bottom w:val="none" w:sz="0" w:space="0" w:color="auto"/>
                <w:right w:val="none" w:sz="0" w:space="0" w:color="auto"/>
              </w:divBdr>
            </w:div>
          </w:divsChild>
        </w:div>
        <w:div w:id="1954512008">
          <w:marLeft w:val="0"/>
          <w:marRight w:val="0"/>
          <w:marTop w:val="0"/>
          <w:marBottom w:val="0"/>
          <w:divBdr>
            <w:top w:val="none" w:sz="0" w:space="0" w:color="auto"/>
            <w:left w:val="none" w:sz="0" w:space="0" w:color="auto"/>
            <w:bottom w:val="none" w:sz="0" w:space="0" w:color="auto"/>
            <w:right w:val="none" w:sz="0" w:space="0" w:color="auto"/>
          </w:divBdr>
          <w:divsChild>
            <w:div w:id="64957750">
              <w:marLeft w:val="0"/>
              <w:marRight w:val="0"/>
              <w:marTop w:val="0"/>
              <w:marBottom w:val="0"/>
              <w:divBdr>
                <w:top w:val="none" w:sz="0" w:space="0" w:color="auto"/>
                <w:left w:val="none" w:sz="0" w:space="0" w:color="auto"/>
                <w:bottom w:val="none" w:sz="0" w:space="0" w:color="auto"/>
                <w:right w:val="none" w:sz="0" w:space="0" w:color="auto"/>
              </w:divBdr>
              <w:divsChild>
                <w:div w:id="1291203604">
                  <w:marLeft w:val="960"/>
                  <w:marRight w:val="960"/>
                  <w:marTop w:val="0"/>
                  <w:marBottom w:val="0"/>
                  <w:divBdr>
                    <w:top w:val="none" w:sz="0" w:space="0" w:color="auto"/>
                    <w:left w:val="none" w:sz="0" w:space="0" w:color="auto"/>
                    <w:bottom w:val="none" w:sz="0" w:space="0" w:color="auto"/>
                    <w:right w:val="none" w:sz="0" w:space="0" w:color="auto"/>
                  </w:divBdr>
                  <w:divsChild>
                    <w:div w:id="793598347">
                      <w:marLeft w:val="0"/>
                      <w:marRight w:val="0"/>
                      <w:marTop w:val="0"/>
                      <w:marBottom w:val="0"/>
                      <w:divBdr>
                        <w:top w:val="none" w:sz="0" w:space="0" w:color="auto"/>
                        <w:left w:val="none" w:sz="0" w:space="0" w:color="auto"/>
                        <w:bottom w:val="none" w:sz="0" w:space="0" w:color="auto"/>
                        <w:right w:val="none" w:sz="0" w:space="0" w:color="auto"/>
                      </w:divBdr>
                      <w:divsChild>
                        <w:div w:id="1177616665">
                          <w:marLeft w:val="0"/>
                          <w:marRight w:val="0"/>
                          <w:marTop w:val="0"/>
                          <w:marBottom w:val="0"/>
                          <w:divBdr>
                            <w:top w:val="none" w:sz="0" w:space="0" w:color="auto"/>
                            <w:left w:val="none" w:sz="0" w:space="0" w:color="auto"/>
                            <w:bottom w:val="none" w:sz="0" w:space="0" w:color="auto"/>
                            <w:right w:val="none" w:sz="0" w:space="0" w:color="auto"/>
                          </w:divBdr>
                        </w:div>
                      </w:divsChild>
                    </w:div>
                    <w:div w:id="1638880447">
                      <w:marLeft w:val="0"/>
                      <w:marRight w:val="0"/>
                      <w:marTop w:val="0"/>
                      <w:marBottom w:val="0"/>
                      <w:divBdr>
                        <w:top w:val="none" w:sz="0" w:space="0" w:color="auto"/>
                        <w:left w:val="none" w:sz="0" w:space="0" w:color="auto"/>
                        <w:bottom w:val="none" w:sz="0" w:space="0" w:color="auto"/>
                        <w:right w:val="none" w:sz="0" w:space="0" w:color="auto"/>
                      </w:divBdr>
                      <w:divsChild>
                        <w:div w:id="1375499108">
                          <w:marLeft w:val="0"/>
                          <w:marRight w:val="0"/>
                          <w:marTop w:val="0"/>
                          <w:marBottom w:val="0"/>
                          <w:divBdr>
                            <w:top w:val="none" w:sz="0" w:space="0" w:color="auto"/>
                            <w:left w:val="none" w:sz="0" w:space="0" w:color="auto"/>
                            <w:bottom w:val="none" w:sz="0" w:space="0" w:color="auto"/>
                            <w:right w:val="none" w:sz="0" w:space="0" w:color="auto"/>
                          </w:divBdr>
                        </w:div>
                      </w:divsChild>
                    </w:div>
                    <w:div w:id="191115158">
                      <w:marLeft w:val="0"/>
                      <w:marRight w:val="0"/>
                      <w:marTop w:val="0"/>
                      <w:marBottom w:val="0"/>
                      <w:divBdr>
                        <w:top w:val="none" w:sz="0" w:space="0" w:color="auto"/>
                        <w:left w:val="none" w:sz="0" w:space="0" w:color="auto"/>
                        <w:bottom w:val="none" w:sz="0" w:space="0" w:color="auto"/>
                        <w:right w:val="none" w:sz="0" w:space="0" w:color="auto"/>
                      </w:divBdr>
                      <w:divsChild>
                        <w:div w:id="1064252700">
                          <w:marLeft w:val="0"/>
                          <w:marRight w:val="0"/>
                          <w:marTop w:val="0"/>
                          <w:marBottom w:val="0"/>
                          <w:divBdr>
                            <w:top w:val="none" w:sz="0" w:space="0" w:color="auto"/>
                            <w:left w:val="none" w:sz="0" w:space="0" w:color="auto"/>
                            <w:bottom w:val="none" w:sz="0" w:space="0" w:color="auto"/>
                            <w:right w:val="none" w:sz="0" w:space="0" w:color="auto"/>
                          </w:divBdr>
                        </w:div>
                      </w:divsChild>
                    </w:div>
                    <w:div w:id="2012877502">
                      <w:marLeft w:val="0"/>
                      <w:marRight w:val="0"/>
                      <w:marTop w:val="0"/>
                      <w:marBottom w:val="0"/>
                      <w:divBdr>
                        <w:top w:val="none" w:sz="0" w:space="0" w:color="auto"/>
                        <w:left w:val="none" w:sz="0" w:space="0" w:color="auto"/>
                        <w:bottom w:val="none" w:sz="0" w:space="0" w:color="auto"/>
                        <w:right w:val="none" w:sz="0" w:space="0" w:color="auto"/>
                      </w:divBdr>
                      <w:divsChild>
                        <w:div w:id="648216702">
                          <w:marLeft w:val="0"/>
                          <w:marRight w:val="0"/>
                          <w:marTop w:val="0"/>
                          <w:marBottom w:val="0"/>
                          <w:divBdr>
                            <w:top w:val="none" w:sz="0" w:space="0" w:color="auto"/>
                            <w:left w:val="none" w:sz="0" w:space="0" w:color="auto"/>
                            <w:bottom w:val="none" w:sz="0" w:space="0" w:color="auto"/>
                            <w:right w:val="none" w:sz="0" w:space="0" w:color="auto"/>
                          </w:divBdr>
                        </w:div>
                      </w:divsChild>
                    </w:div>
                    <w:div w:id="1573352798">
                      <w:marLeft w:val="0"/>
                      <w:marRight w:val="0"/>
                      <w:marTop w:val="0"/>
                      <w:marBottom w:val="0"/>
                      <w:divBdr>
                        <w:top w:val="none" w:sz="0" w:space="0" w:color="auto"/>
                        <w:left w:val="none" w:sz="0" w:space="0" w:color="auto"/>
                        <w:bottom w:val="none" w:sz="0" w:space="0" w:color="auto"/>
                        <w:right w:val="none" w:sz="0" w:space="0" w:color="auto"/>
                      </w:divBdr>
                      <w:divsChild>
                        <w:div w:id="53962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111501">
          <w:marLeft w:val="0"/>
          <w:marRight w:val="0"/>
          <w:marTop w:val="0"/>
          <w:marBottom w:val="0"/>
          <w:divBdr>
            <w:top w:val="none" w:sz="0" w:space="0" w:color="auto"/>
            <w:left w:val="none" w:sz="0" w:space="0" w:color="auto"/>
            <w:bottom w:val="none" w:sz="0" w:space="0" w:color="auto"/>
            <w:right w:val="none" w:sz="0" w:space="0" w:color="auto"/>
          </w:divBdr>
          <w:divsChild>
            <w:div w:id="1170170012">
              <w:marLeft w:val="360"/>
              <w:marRight w:val="360"/>
              <w:marTop w:val="0"/>
              <w:marBottom w:val="0"/>
              <w:divBdr>
                <w:top w:val="none" w:sz="0" w:space="0" w:color="auto"/>
                <w:left w:val="none" w:sz="0" w:space="0" w:color="auto"/>
                <w:bottom w:val="none" w:sz="0" w:space="0" w:color="auto"/>
                <w:right w:val="none" w:sz="0" w:space="0" w:color="auto"/>
              </w:divBdr>
            </w:div>
          </w:divsChild>
        </w:div>
        <w:div w:id="1411469275">
          <w:marLeft w:val="0"/>
          <w:marRight w:val="0"/>
          <w:marTop w:val="0"/>
          <w:marBottom w:val="0"/>
          <w:divBdr>
            <w:top w:val="none" w:sz="0" w:space="0" w:color="auto"/>
            <w:left w:val="none" w:sz="0" w:space="0" w:color="auto"/>
            <w:bottom w:val="none" w:sz="0" w:space="0" w:color="auto"/>
            <w:right w:val="none" w:sz="0" w:space="0" w:color="auto"/>
          </w:divBdr>
          <w:divsChild>
            <w:div w:id="1934819931">
              <w:marLeft w:val="0"/>
              <w:marRight w:val="0"/>
              <w:marTop w:val="0"/>
              <w:marBottom w:val="0"/>
              <w:divBdr>
                <w:top w:val="none" w:sz="0" w:space="0" w:color="auto"/>
                <w:left w:val="none" w:sz="0" w:space="0" w:color="auto"/>
                <w:bottom w:val="none" w:sz="0" w:space="0" w:color="auto"/>
                <w:right w:val="none" w:sz="0" w:space="0" w:color="auto"/>
              </w:divBdr>
              <w:divsChild>
                <w:div w:id="1016465745">
                  <w:marLeft w:val="960"/>
                  <w:marRight w:val="960"/>
                  <w:marTop w:val="0"/>
                  <w:marBottom w:val="0"/>
                  <w:divBdr>
                    <w:top w:val="none" w:sz="0" w:space="0" w:color="auto"/>
                    <w:left w:val="none" w:sz="0" w:space="0" w:color="auto"/>
                    <w:bottom w:val="none" w:sz="0" w:space="0" w:color="auto"/>
                    <w:right w:val="none" w:sz="0" w:space="0" w:color="auto"/>
                  </w:divBdr>
                  <w:divsChild>
                    <w:div w:id="665088767">
                      <w:marLeft w:val="0"/>
                      <w:marRight w:val="0"/>
                      <w:marTop w:val="0"/>
                      <w:marBottom w:val="0"/>
                      <w:divBdr>
                        <w:top w:val="none" w:sz="0" w:space="0" w:color="auto"/>
                        <w:left w:val="none" w:sz="0" w:space="0" w:color="auto"/>
                        <w:bottom w:val="none" w:sz="0" w:space="0" w:color="auto"/>
                        <w:right w:val="none" w:sz="0" w:space="0" w:color="auto"/>
                      </w:divBdr>
                      <w:divsChild>
                        <w:div w:id="1913546383">
                          <w:marLeft w:val="0"/>
                          <w:marRight w:val="0"/>
                          <w:marTop w:val="0"/>
                          <w:marBottom w:val="0"/>
                          <w:divBdr>
                            <w:top w:val="none" w:sz="0" w:space="0" w:color="auto"/>
                            <w:left w:val="none" w:sz="0" w:space="0" w:color="auto"/>
                            <w:bottom w:val="none" w:sz="0" w:space="0" w:color="auto"/>
                            <w:right w:val="none" w:sz="0" w:space="0" w:color="auto"/>
                          </w:divBdr>
                        </w:div>
                      </w:divsChild>
                    </w:div>
                    <w:div w:id="1456560086">
                      <w:marLeft w:val="0"/>
                      <w:marRight w:val="0"/>
                      <w:marTop w:val="0"/>
                      <w:marBottom w:val="0"/>
                      <w:divBdr>
                        <w:top w:val="none" w:sz="0" w:space="0" w:color="auto"/>
                        <w:left w:val="none" w:sz="0" w:space="0" w:color="auto"/>
                        <w:bottom w:val="none" w:sz="0" w:space="0" w:color="auto"/>
                        <w:right w:val="none" w:sz="0" w:space="0" w:color="auto"/>
                      </w:divBdr>
                      <w:divsChild>
                        <w:div w:id="9894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07691">
          <w:marLeft w:val="0"/>
          <w:marRight w:val="0"/>
          <w:marTop w:val="0"/>
          <w:marBottom w:val="0"/>
          <w:divBdr>
            <w:top w:val="none" w:sz="0" w:space="0" w:color="auto"/>
            <w:left w:val="none" w:sz="0" w:space="0" w:color="auto"/>
            <w:bottom w:val="none" w:sz="0" w:space="0" w:color="auto"/>
            <w:right w:val="none" w:sz="0" w:space="0" w:color="auto"/>
          </w:divBdr>
          <w:divsChild>
            <w:div w:id="485169869">
              <w:marLeft w:val="360"/>
              <w:marRight w:val="360"/>
              <w:marTop w:val="0"/>
              <w:marBottom w:val="0"/>
              <w:divBdr>
                <w:top w:val="none" w:sz="0" w:space="0" w:color="auto"/>
                <w:left w:val="none" w:sz="0" w:space="0" w:color="auto"/>
                <w:bottom w:val="none" w:sz="0" w:space="0" w:color="auto"/>
                <w:right w:val="none" w:sz="0" w:space="0" w:color="auto"/>
              </w:divBdr>
            </w:div>
          </w:divsChild>
        </w:div>
        <w:div w:id="662120442">
          <w:marLeft w:val="0"/>
          <w:marRight w:val="0"/>
          <w:marTop w:val="0"/>
          <w:marBottom w:val="0"/>
          <w:divBdr>
            <w:top w:val="none" w:sz="0" w:space="0" w:color="auto"/>
            <w:left w:val="none" w:sz="0" w:space="0" w:color="auto"/>
            <w:bottom w:val="none" w:sz="0" w:space="0" w:color="auto"/>
            <w:right w:val="none" w:sz="0" w:space="0" w:color="auto"/>
          </w:divBdr>
          <w:divsChild>
            <w:div w:id="266814790">
              <w:marLeft w:val="0"/>
              <w:marRight w:val="0"/>
              <w:marTop w:val="0"/>
              <w:marBottom w:val="0"/>
              <w:divBdr>
                <w:top w:val="none" w:sz="0" w:space="0" w:color="auto"/>
                <w:left w:val="none" w:sz="0" w:space="0" w:color="auto"/>
                <w:bottom w:val="none" w:sz="0" w:space="0" w:color="auto"/>
                <w:right w:val="none" w:sz="0" w:space="0" w:color="auto"/>
              </w:divBdr>
              <w:divsChild>
                <w:div w:id="1983921307">
                  <w:marLeft w:val="960"/>
                  <w:marRight w:val="960"/>
                  <w:marTop w:val="0"/>
                  <w:marBottom w:val="0"/>
                  <w:divBdr>
                    <w:top w:val="none" w:sz="0" w:space="0" w:color="auto"/>
                    <w:left w:val="none" w:sz="0" w:space="0" w:color="auto"/>
                    <w:bottom w:val="none" w:sz="0" w:space="0" w:color="auto"/>
                    <w:right w:val="none" w:sz="0" w:space="0" w:color="auto"/>
                  </w:divBdr>
                  <w:divsChild>
                    <w:div w:id="1323924969">
                      <w:marLeft w:val="0"/>
                      <w:marRight w:val="0"/>
                      <w:marTop w:val="0"/>
                      <w:marBottom w:val="0"/>
                      <w:divBdr>
                        <w:top w:val="none" w:sz="0" w:space="0" w:color="auto"/>
                        <w:left w:val="none" w:sz="0" w:space="0" w:color="auto"/>
                        <w:bottom w:val="none" w:sz="0" w:space="0" w:color="auto"/>
                        <w:right w:val="none" w:sz="0" w:space="0" w:color="auto"/>
                      </w:divBdr>
                      <w:divsChild>
                        <w:div w:id="195987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81841">
          <w:marLeft w:val="0"/>
          <w:marRight w:val="0"/>
          <w:marTop w:val="0"/>
          <w:marBottom w:val="0"/>
          <w:divBdr>
            <w:top w:val="none" w:sz="0" w:space="0" w:color="auto"/>
            <w:left w:val="none" w:sz="0" w:space="0" w:color="auto"/>
            <w:bottom w:val="none" w:sz="0" w:space="0" w:color="auto"/>
            <w:right w:val="none" w:sz="0" w:space="0" w:color="auto"/>
          </w:divBdr>
          <w:divsChild>
            <w:div w:id="1884714025">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7863824">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4738242">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0989730">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856278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88128190">
      <w:bodyDiv w:val="1"/>
      <w:marLeft w:val="0"/>
      <w:marRight w:val="0"/>
      <w:marTop w:val="0"/>
      <w:marBottom w:val="0"/>
      <w:divBdr>
        <w:top w:val="none" w:sz="0" w:space="0" w:color="auto"/>
        <w:left w:val="none" w:sz="0" w:space="0" w:color="auto"/>
        <w:bottom w:val="none" w:sz="0" w:space="0" w:color="auto"/>
        <w:right w:val="none" w:sz="0" w:space="0" w:color="auto"/>
      </w:divBdr>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076709">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07789287">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1929007">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142856">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6181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39824922">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065114">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3587158">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4894538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135767">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6921066">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6158046">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40718">
      <w:bodyDiv w:val="1"/>
      <w:marLeft w:val="0"/>
      <w:marRight w:val="0"/>
      <w:marTop w:val="0"/>
      <w:marBottom w:val="0"/>
      <w:divBdr>
        <w:top w:val="none" w:sz="0" w:space="0" w:color="auto"/>
        <w:left w:val="none" w:sz="0" w:space="0" w:color="auto"/>
        <w:bottom w:val="none" w:sz="0" w:space="0" w:color="auto"/>
        <w:right w:val="none" w:sz="0" w:space="0" w:color="auto"/>
      </w:divBdr>
      <w:divsChild>
        <w:div w:id="1080251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1079036">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0708073">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1360831">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233">
      <w:bodyDiv w:val="1"/>
      <w:marLeft w:val="0"/>
      <w:marRight w:val="0"/>
      <w:marTop w:val="0"/>
      <w:marBottom w:val="0"/>
      <w:divBdr>
        <w:top w:val="none" w:sz="0" w:space="0" w:color="auto"/>
        <w:left w:val="none" w:sz="0" w:space="0" w:color="auto"/>
        <w:bottom w:val="none" w:sz="0" w:space="0" w:color="auto"/>
        <w:right w:val="none" w:sz="0" w:space="0" w:color="auto"/>
      </w:divBdr>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307861">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4271346">
      <w:bodyDiv w:val="1"/>
      <w:marLeft w:val="0"/>
      <w:marRight w:val="0"/>
      <w:marTop w:val="0"/>
      <w:marBottom w:val="0"/>
      <w:divBdr>
        <w:top w:val="none" w:sz="0" w:space="0" w:color="auto"/>
        <w:left w:val="none" w:sz="0" w:space="0" w:color="auto"/>
        <w:bottom w:val="none" w:sz="0" w:space="0" w:color="auto"/>
        <w:right w:val="none" w:sz="0" w:space="0" w:color="auto"/>
      </w:divBdr>
      <w:divsChild>
        <w:div w:id="833495091">
          <w:marLeft w:val="0"/>
          <w:marRight w:val="0"/>
          <w:marTop w:val="0"/>
          <w:marBottom w:val="0"/>
          <w:divBdr>
            <w:top w:val="none" w:sz="0" w:space="0" w:color="auto"/>
            <w:left w:val="none" w:sz="0" w:space="0" w:color="auto"/>
            <w:bottom w:val="none" w:sz="0" w:space="0" w:color="auto"/>
            <w:right w:val="none" w:sz="0" w:space="0" w:color="auto"/>
          </w:divBdr>
        </w:div>
        <w:div w:id="927076989">
          <w:marLeft w:val="0"/>
          <w:marRight w:val="0"/>
          <w:marTop w:val="0"/>
          <w:marBottom w:val="240"/>
          <w:divBdr>
            <w:top w:val="none" w:sz="0" w:space="0" w:color="auto"/>
            <w:left w:val="none" w:sz="0" w:space="0" w:color="auto"/>
            <w:bottom w:val="none" w:sz="0" w:space="0" w:color="auto"/>
            <w:right w:val="none" w:sz="0" w:space="0" w:color="auto"/>
          </w:divBdr>
        </w:div>
        <w:div w:id="1665431953">
          <w:marLeft w:val="0"/>
          <w:marRight w:val="0"/>
          <w:marTop w:val="0"/>
          <w:marBottom w:val="240"/>
          <w:divBdr>
            <w:top w:val="none" w:sz="0" w:space="0" w:color="auto"/>
            <w:left w:val="none" w:sz="0" w:space="0" w:color="auto"/>
            <w:bottom w:val="none" w:sz="0" w:space="0" w:color="auto"/>
            <w:right w:val="none" w:sz="0" w:space="0" w:color="auto"/>
          </w:divBdr>
        </w:div>
        <w:div w:id="1338729407">
          <w:marLeft w:val="0"/>
          <w:marRight w:val="0"/>
          <w:marTop w:val="0"/>
          <w:marBottom w:val="0"/>
          <w:divBdr>
            <w:top w:val="none" w:sz="0" w:space="0" w:color="auto"/>
            <w:left w:val="none" w:sz="0" w:space="0" w:color="auto"/>
            <w:bottom w:val="none" w:sz="0" w:space="0" w:color="auto"/>
            <w:right w:val="none" w:sz="0" w:space="0" w:color="auto"/>
          </w:divBdr>
        </w:div>
        <w:div w:id="900166744">
          <w:marLeft w:val="0"/>
          <w:marRight w:val="0"/>
          <w:marTop w:val="0"/>
          <w:marBottom w:val="240"/>
          <w:divBdr>
            <w:top w:val="none" w:sz="0" w:space="0" w:color="auto"/>
            <w:left w:val="none" w:sz="0" w:space="0" w:color="auto"/>
            <w:bottom w:val="none" w:sz="0" w:space="0" w:color="auto"/>
            <w:right w:val="none" w:sz="0" w:space="0" w:color="auto"/>
          </w:divBdr>
        </w:div>
        <w:div w:id="1519615133">
          <w:marLeft w:val="0"/>
          <w:marRight w:val="0"/>
          <w:marTop w:val="0"/>
          <w:marBottom w:val="0"/>
          <w:divBdr>
            <w:top w:val="none" w:sz="0" w:space="0" w:color="auto"/>
            <w:left w:val="none" w:sz="0" w:space="0" w:color="auto"/>
            <w:bottom w:val="none" w:sz="0" w:space="0" w:color="auto"/>
            <w:right w:val="none" w:sz="0" w:space="0" w:color="auto"/>
          </w:divBdr>
        </w:div>
        <w:div w:id="782384078">
          <w:marLeft w:val="0"/>
          <w:marRight w:val="0"/>
          <w:marTop w:val="0"/>
          <w:marBottom w:val="240"/>
          <w:divBdr>
            <w:top w:val="none" w:sz="0" w:space="0" w:color="auto"/>
            <w:left w:val="none" w:sz="0" w:space="0" w:color="auto"/>
            <w:bottom w:val="none" w:sz="0" w:space="0" w:color="auto"/>
            <w:right w:val="none" w:sz="0" w:space="0" w:color="auto"/>
          </w:divBdr>
        </w:div>
        <w:div w:id="455296202">
          <w:marLeft w:val="0"/>
          <w:marRight w:val="0"/>
          <w:marTop w:val="0"/>
          <w:marBottom w:val="240"/>
          <w:divBdr>
            <w:top w:val="none" w:sz="0" w:space="0" w:color="auto"/>
            <w:left w:val="none" w:sz="0" w:space="0" w:color="auto"/>
            <w:bottom w:val="none" w:sz="0" w:space="0" w:color="auto"/>
            <w:right w:val="none" w:sz="0" w:space="0" w:color="auto"/>
          </w:divBdr>
        </w:div>
        <w:div w:id="314334171">
          <w:marLeft w:val="0"/>
          <w:marRight w:val="0"/>
          <w:marTop w:val="0"/>
          <w:marBottom w:val="240"/>
          <w:divBdr>
            <w:top w:val="none" w:sz="0" w:space="0" w:color="auto"/>
            <w:left w:val="none" w:sz="0" w:space="0" w:color="auto"/>
            <w:bottom w:val="none" w:sz="0" w:space="0" w:color="auto"/>
            <w:right w:val="none" w:sz="0" w:space="0" w:color="auto"/>
          </w:divBdr>
        </w:div>
        <w:div w:id="2040351948">
          <w:marLeft w:val="0"/>
          <w:marRight w:val="0"/>
          <w:marTop w:val="0"/>
          <w:marBottom w:val="0"/>
          <w:divBdr>
            <w:top w:val="none" w:sz="0" w:space="0" w:color="auto"/>
            <w:left w:val="none" w:sz="0" w:space="0" w:color="auto"/>
            <w:bottom w:val="none" w:sz="0" w:space="0" w:color="auto"/>
            <w:right w:val="none" w:sz="0" w:space="0" w:color="auto"/>
          </w:divBdr>
        </w:div>
        <w:div w:id="1182352596">
          <w:marLeft w:val="0"/>
          <w:marRight w:val="0"/>
          <w:marTop w:val="0"/>
          <w:marBottom w:val="0"/>
          <w:divBdr>
            <w:top w:val="none" w:sz="0" w:space="0" w:color="auto"/>
            <w:left w:val="none" w:sz="0" w:space="0" w:color="auto"/>
            <w:bottom w:val="none" w:sz="0" w:space="0" w:color="auto"/>
            <w:right w:val="none" w:sz="0" w:space="0" w:color="auto"/>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127325">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420173">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282575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6460381">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29636980">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298218">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0714354">
      <w:bodyDiv w:val="1"/>
      <w:marLeft w:val="0"/>
      <w:marRight w:val="0"/>
      <w:marTop w:val="0"/>
      <w:marBottom w:val="0"/>
      <w:divBdr>
        <w:top w:val="none" w:sz="0" w:space="0" w:color="auto"/>
        <w:left w:val="none" w:sz="0" w:space="0" w:color="auto"/>
        <w:bottom w:val="none" w:sz="0" w:space="0" w:color="auto"/>
        <w:right w:val="none" w:sz="0" w:space="0" w:color="auto"/>
      </w:divBdr>
      <w:divsChild>
        <w:div w:id="188640449">
          <w:marLeft w:val="0"/>
          <w:marRight w:val="0"/>
          <w:marTop w:val="0"/>
          <w:marBottom w:val="1020"/>
          <w:divBdr>
            <w:top w:val="none" w:sz="0" w:space="0" w:color="auto"/>
            <w:left w:val="none" w:sz="0" w:space="0" w:color="auto"/>
            <w:bottom w:val="none" w:sz="0" w:space="0" w:color="auto"/>
            <w:right w:val="none" w:sz="0" w:space="0" w:color="auto"/>
          </w:divBdr>
          <w:divsChild>
            <w:div w:id="564148271">
              <w:marLeft w:val="0"/>
              <w:marRight w:val="0"/>
              <w:marTop w:val="0"/>
              <w:marBottom w:val="0"/>
              <w:divBdr>
                <w:top w:val="none" w:sz="0" w:space="0" w:color="auto"/>
                <w:left w:val="none" w:sz="0" w:space="0" w:color="auto"/>
                <w:bottom w:val="none" w:sz="0" w:space="0" w:color="auto"/>
                <w:right w:val="none" w:sz="0" w:space="0" w:color="auto"/>
              </w:divBdr>
              <w:divsChild>
                <w:div w:id="1301882156">
                  <w:marLeft w:val="0"/>
                  <w:marRight w:val="0"/>
                  <w:marTop w:val="0"/>
                  <w:marBottom w:val="0"/>
                  <w:divBdr>
                    <w:top w:val="none" w:sz="0" w:space="0" w:color="auto"/>
                    <w:left w:val="none" w:sz="0" w:space="0" w:color="auto"/>
                    <w:bottom w:val="none" w:sz="0" w:space="0" w:color="auto"/>
                    <w:right w:val="none" w:sz="0" w:space="0" w:color="auto"/>
                  </w:divBdr>
                  <w:divsChild>
                    <w:div w:id="1161774240">
                      <w:marLeft w:val="0"/>
                      <w:marRight w:val="0"/>
                      <w:marTop w:val="0"/>
                      <w:marBottom w:val="0"/>
                      <w:divBdr>
                        <w:top w:val="none" w:sz="0" w:space="0" w:color="auto"/>
                        <w:left w:val="none" w:sz="0" w:space="0" w:color="auto"/>
                        <w:bottom w:val="none" w:sz="0" w:space="0" w:color="auto"/>
                        <w:right w:val="none" w:sz="0" w:space="0" w:color="auto"/>
                      </w:divBdr>
                      <w:divsChild>
                        <w:div w:id="1562908989">
                          <w:marLeft w:val="0"/>
                          <w:marRight w:val="0"/>
                          <w:marTop w:val="0"/>
                          <w:marBottom w:val="0"/>
                          <w:divBdr>
                            <w:top w:val="none" w:sz="0" w:space="0" w:color="auto"/>
                            <w:left w:val="none" w:sz="0" w:space="0" w:color="auto"/>
                            <w:bottom w:val="none" w:sz="0" w:space="0" w:color="auto"/>
                            <w:right w:val="none" w:sz="0" w:space="0" w:color="auto"/>
                          </w:divBdr>
                          <w:divsChild>
                            <w:div w:id="884802406">
                              <w:marLeft w:val="0"/>
                              <w:marRight w:val="0"/>
                              <w:marTop w:val="0"/>
                              <w:marBottom w:val="0"/>
                              <w:divBdr>
                                <w:top w:val="none" w:sz="0" w:space="0" w:color="auto"/>
                                <w:left w:val="none" w:sz="0" w:space="0" w:color="auto"/>
                                <w:bottom w:val="none" w:sz="0" w:space="0" w:color="auto"/>
                                <w:right w:val="none" w:sz="0" w:space="0" w:color="auto"/>
                              </w:divBdr>
                              <w:divsChild>
                                <w:div w:id="188266974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568277">
          <w:marLeft w:val="0"/>
          <w:marRight w:val="0"/>
          <w:marTop w:val="0"/>
          <w:marBottom w:val="0"/>
          <w:divBdr>
            <w:top w:val="none" w:sz="0" w:space="0" w:color="auto"/>
            <w:left w:val="none" w:sz="0" w:space="0" w:color="auto"/>
            <w:bottom w:val="none" w:sz="0" w:space="0" w:color="auto"/>
            <w:right w:val="none" w:sz="0" w:space="0" w:color="auto"/>
          </w:divBdr>
          <w:divsChild>
            <w:div w:id="483664774">
              <w:marLeft w:val="360"/>
              <w:marRight w:val="360"/>
              <w:marTop w:val="0"/>
              <w:marBottom w:val="0"/>
              <w:divBdr>
                <w:top w:val="none" w:sz="0" w:space="0" w:color="auto"/>
                <w:left w:val="none" w:sz="0" w:space="0" w:color="auto"/>
                <w:bottom w:val="none" w:sz="0" w:space="0" w:color="auto"/>
                <w:right w:val="none" w:sz="0" w:space="0" w:color="auto"/>
              </w:divBdr>
              <w:divsChild>
                <w:div w:id="492453426">
                  <w:marLeft w:val="0"/>
                  <w:marRight w:val="0"/>
                  <w:marTop w:val="90"/>
                  <w:marBottom w:val="390"/>
                  <w:divBdr>
                    <w:top w:val="none" w:sz="0" w:space="0" w:color="auto"/>
                    <w:left w:val="none" w:sz="0" w:space="0" w:color="auto"/>
                    <w:bottom w:val="none" w:sz="0" w:space="0" w:color="auto"/>
                    <w:right w:val="none" w:sz="0" w:space="0" w:color="auto"/>
                  </w:divBdr>
                  <w:divsChild>
                    <w:div w:id="1395927296">
                      <w:marLeft w:val="0"/>
                      <w:marRight w:val="0"/>
                      <w:marTop w:val="120"/>
                      <w:marBottom w:val="0"/>
                      <w:divBdr>
                        <w:top w:val="none" w:sz="0" w:space="0" w:color="auto"/>
                        <w:left w:val="none" w:sz="0" w:space="0" w:color="auto"/>
                        <w:bottom w:val="none" w:sz="0" w:space="0" w:color="auto"/>
                        <w:right w:val="none" w:sz="0" w:space="0" w:color="auto"/>
                      </w:divBdr>
                      <w:divsChild>
                        <w:div w:id="12477677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493523475">
                      <w:marLeft w:val="0"/>
                      <w:marRight w:val="0"/>
                      <w:marTop w:val="120"/>
                      <w:marBottom w:val="0"/>
                      <w:divBdr>
                        <w:top w:val="none" w:sz="0" w:space="0" w:color="auto"/>
                        <w:left w:val="none" w:sz="0" w:space="0" w:color="auto"/>
                        <w:bottom w:val="none" w:sz="0" w:space="0" w:color="auto"/>
                        <w:right w:val="none" w:sz="0" w:space="0" w:color="auto"/>
                      </w:divBdr>
                      <w:divsChild>
                        <w:div w:id="54984810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3001153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38744354">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431185">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3059144">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898201739">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5915714">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3096">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5703246">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187757">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0.0.0.0:8080/"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hyperlink" Target="https://account.carbone.io/" TargetMode="External"/><Relationship Id="rId68" Type="http://schemas.openxmlformats.org/officeDocument/2006/relationships/image" Target="media/image31.png"/><Relationship Id="rId84" Type="http://schemas.openxmlformats.org/officeDocument/2006/relationships/hyperlink" Target="http://localhost:8302" TargetMode="External"/><Relationship Id="rId89" Type="http://schemas.openxmlformats.org/officeDocument/2006/relationships/hyperlink" Target="https://camo.githubusercontent.com/23f0070ad9e99b3767a9767264859be0138065822b56cce8ea4677ede3d8956a/68747470733a2f2f6d69726f2e6d656469756d2e636f6d2f76322f726573697a653a6669743a323030302f312a712d306d4f414e4f76427a476d684734436f6f5456672e706e67" TargetMode="External"/><Relationship Id="rId16" Type="http://schemas.openxmlformats.org/officeDocument/2006/relationships/image" Target="media/image3.png"/><Relationship Id="rId11" Type="http://schemas.openxmlformats.org/officeDocument/2006/relationships/hyperlink" Target="https://medium.com/@satyacodes/querydsl-with-springboot-a7817f45d557" TargetMode="External"/><Relationship Id="rId32" Type="http://schemas.openxmlformats.org/officeDocument/2006/relationships/image" Target="media/image14.png"/><Relationship Id="rId37" Type="http://schemas.openxmlformats.org/officeDocument/2006/relationships/hyperlink" Target="https://www.bezkoder.com/spring-boot-jwt-authentication/" TargetMode="External"/><Relationship Id="rId53" Type="http://schemas.openxmlformats.org/officeDocument/2006/relationships/hyperlink" Target="https://www.tutorialspoint.com/jasper_reports/jasper_filling_reports.htm" TargetMode="External"/><Relationship Id="rId58" Type="http://schemas.openxmlformats.org/officeDocument/2006/relationships/image" Target="media/image26.png"/><Relationship Id="rId74" Type="http://schemas.openxmlformats.org/officeDocument/2006/relationships/hyperlink" Target="https://carbone.io/api-reference.html" TargetMode="External"/><Relationship Id="rId79" Type="http://schemas.openxmlformats.org/officeDocument/2006/relationships/hyperlink" Target="https://www.geeksforgeeks.org/spring-boot-rest-template/" TargetMode="External"/><Relationship Id="rId102" Type="http://schemas.openxmlformats.org/officeDocument/2006/relationships/footer" Target="footer2.xml"/><Relationship Id="rId5" Type="http://schemas.openxmlformats.org/officeDocument/2006/relationships/styles" Target="styles.xml"/><Relationship Id="rId90" Type="http://schemas.openxmlformats.org/officeDocument/2006/relationships/image" Target="media/image36.png"/><Relationship Id="rId95" Type="http://schemas.openxmlformats.org/officeDocument/2006/relationships/hyperlink" Target="https://camo.githubusercontent.com/fa614ee752819878ea55ce03db562b04f1b030e33b9ae14c50899e8e06218612/68747470733a2f2f6d69726f2e6d656469756d2e636f6d2f76322f726573697a653a6669743a323030302f312a62346b70797344626c6a4b3138785f39656e4a6259412e706e67"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springframework.guru/introduction-spring-expression-language-spel/" TargetMode="External"/><Relationship Id="rId48" Type="http://schemas.openxmlformats.org/officeDocument/2006/relationships/hyperlink" Target="https://community.jaspersoft.com/community-download" TargetMode="External"/><Relationship Id="rId64" Type="http://schemas.openxmlformats.org/officeDocument/2006/relationships/hyperlink" Target="https://carbone.io/documentation.html" TargetMode="External"/><Relationship Id="rId69" Type="http://schemas.openxmlformats.org/officeDocument/2006/relationships/image" Target="media/image32.png"/><Relationship Id="rId80" Type="http://schemas.openxmlformats.org/officeDocument/2006/relationships/image" Target="media/image33.png"/><Relationship Id="rId85" Type="http://schemas.openxmlformats.org/officeDocument/2006/relationships/hyperlink" Target="https://camo.githubusercontent.com/af79722a60cce29c94e680d12ba181c765b94b129bd7c84d36daef9b80c12fbb/68747470733a2f2f6d69726f2e6d656469756d2e636f6d2f76322f726573697a653a6669743a323030302f312a51546b786c32785958513753757a49494d6d467933772e706e67" TargetMode="External"/><Relationship Id="rId12" Type="http://schemas.openxmlformats.org/officeDocument/2006/relationships/image" Target="media/image1.png"/><Relationship Id="rId17" Type="http://schemas.openxmlformats.org/officeDocument/2006/relationships/hyperlink" Target="https://www.keycloak.org/docs/latest/server_admin/index.html" TargetMode="External"/><Relationship Id="rId33" Type="http://schemas.openxmlformats.org/officeDocument/2006/relationships/hyperlink" Target="https://docs.spring.io/spring-security/reference/servlet/getting-started.html" TargetMode="External"/><Relationship Id="rId38" Type="http://schemas.openxmlformats.org/officeDocument/2006/relationships/hyperlink" Target="https://javainfinite.com/spring-boot/integrate-spring-boot-with-keycloak-example/" TargetMode="External"/><Relationship Id="rId59" Type="http://schemas.openxmlformats.org/officeDocument/2006/relationships/image" Target="media/image27.png"/><Relationship Id="rId103" Type="http://schemas.openxmlformats.org/officeDocument/2006/relationships/footer" Target="footer3.xml"/><Relationship Id="rId20" Type="http://schemas.openxmlformats.org/officeDocument/2006/relationships/hyperlink" Target="https://www.keycloak.org/downloads" TargetMode="External"/><Relationship Id="rId41" Type="http://schemas.openxmlformats.org/officeDocument/2006/relationships/image" Target="media/image17.png"/><Relationship Id="rId54" Type="http://schemas.openxmlformats.org/officeDocument/2006/relationships/hyperlink" Target="https://www.tutorialspoint.com/jasper_reports/jasper_exporting_reports.htm" TargetMode="External"/><Relationship Id="rId62" Type="http://schemas.openxmlformats.org/officeDocument/2006/relationships/hyperlink" Target="https://github.com/javaHelper/Build-Reports-with-JasperReports-Java-and-Spring-Boot" TargetMode="External"/><Relationship Id="rId70" Type="http://schemas.openxmlformats.org/officeDocument/2006/relationships/hyperlink" Target="https://account.carbone.io/" TargetMode="External"/><Relationship Id="rId75" Type="http://schemas.openxmlformats.org/officeDocument/2006/relationships/hyperlink" Target="https://studio.carbone.io/" TargetMode="External"/><Relationship Id="rId83" Type="http://schemas.openxmlformats.org/officeDocument/2006/relationships/hyperlink" Target="http://localhost:8301" TargetMode="External"/><Relationship Id="rId88" Type="http://schemas.openxmlformats.org/officeDocument/2006/relationships/image" Target="media/image35.png"/><Relationship Id="rId91" Type="http://schemas.openxmlformats.org/officeDocument/2006/relationships/hyperlink" Target="https://camo.githubusercontent.com/e927d7abb1a5a4a3a89c7dcb355f0143f2c30c7f1de7b8b4eb330f51901b0d20/68747470733a2f2f6d69726f2e6d656469756d2e636f6d2f76322f726573697a653a6669743a323030302f312a6930794c32596e4d53576867336d302d5548386b68412e706e67" TargetMode="External"/><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atyacodes.medium.com/springboot-task-scheduling-guide-dfbce8ae0019"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sultanov.dev/blog/migrate-from-spring-security-oauth-to-keycloak/" TargetMode="External"/><Relationship Id="rId49" Type="http://schemas.openxmlformats.org/officeDocument/2006/relationships/image" Target="media/image22.jpg"/><Relationship Id="rId57" Type="http://schemas.openxmlformats.org/officeDocument/2006/relationships/image" Target="media/image25.png"/><Relationship Id="rId10" Type="http://schemas.openxmlformats.org/officeDocument/2006/relationships/hyperlink" Target="https://medium.com/tag/java?source=post_page-----25b2af73f3be---------------java-----------------" TargetMode="External"/><Relationship Id="rId31" Type="http://schemas.openxmlformats.org/officeDocument/2006/relationships/hyperlink" Target="https://jwt.io/" TargetMode="External"/><Relationship Id="rId44" Type="http://schemas.openxmlformats.org/officeDocument/2006/relationships/hyperlink" Target="https://redis.com/redis-enterprise/redis-insight/" TargetMode="External"/><Relationship Id="rId52" Type="http://schemas.openxmlformats.org/officeDocument/2006/relationships/hyperlink" Target="https://www.tutorialspoint.com/jasper_reports/jasper_compiling_report_design.htm" TargetMode="External"/><Relationship Id="rId60" Type="http://schemas.openxmlformats.org/officeDocument/2006/relationships/hyperlink" Target="http://localhost:8990/empapp/api/v1/reports/jasper/subreport?fileType=pdf" TargetMode="External"/><Relationship Id="rId65" Type="http://schemas.openxmlformats.org/officeDocument/2006/relationships/image" Target="media/image29.png"/><Relationship Id="rId73" Type="http://schemas.openxmlformats.org/officeDocument/2006/relationships/hyperlink" Target="https://carbone.io/api-reference.html" TargetMode="External"/><Relationship Id="rId78" Type="http://schemas.openxmlformats.org/officeDocument/2006/relationships/hyperlink" Target="http://localhost:8990/empapp/api/v1/microservice/email" TargetMode="External"/><Relationship Id="rId81" Type="http://schemas.openxmlformats.org/officeDocument/2006/relationships/hyperlink" Target="http://localhost:8201" TargetMode="External"/><Relationship Id="rId86" Type="http://schemas.openxmlformats.org/officeDocument/2006/relationships/image" Target="media/image34.png"/><Relationship Id="rId94" Type="http://schemas.openxmlformats.org/officeDocument/2006/relationships/image" Target="media/image38.png"/><Relationship Id="rId99" Type="http://schemas.openxmlformats.org/officeDocument/2006/relationships/hyperlink" Target="https://camo.githubusercontent.com/d65235f1c23a07b28df43ade6c97cacacf9598354cbf6ea9034425d078124abb/68747470733a2f2f6d69726f2e6d656469756d2e636f6d2f76322f726573697a653a6669743a323030302f312a517a474f306e557037586375623552693745485f34412e706e67" TargetMode="External"/><Relationship Id="rId10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cumentation.cloud-iam.com/?pk_vid=b1c0510047749b951699432592034cf4" TargetMode="External"/><Relationship Id="rId39" Type="http://schemas.openxmlformats.org/officeDocument/2006/relationships/hyperlink" Target="https://www.baeldung.com/spring-boot-keycloak" TargetMode="External"/><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image" Target="media/image24.png"/><Relationship Id="rId76" Type="http://schemas.openxmlformats.org/officeDocument/2006/relationships/hyperlink" Target="https://www.geeksforgeeks.org/spring-bean-annotation-with-example/" TargetMode="External"/><Relationship Id="rId97" Type="http://schemas.openxmlformats.org/officeDocument/2006/relationships/hyperlink" Target="https://camo.githubusercontent.com/1c6f7af3c541d037e48a29dfc3336d9ee256e3a4b48df920768570f0095ea016/68747470733a2f2f6d69726f2e6d656469756d2e636f6d2f76322f726573697a653a6669743a323030302f312a5a453171703461784f684976502d4471724d523279412e706e67" TargetMode="External"/><Relationship Id="rId10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account.carbone.io/" TargetMode="External"/><Relationship Id="rId92"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ebcache.googleusercontent.com/search?q=cache:https://medium.com/geekculture/using-keycloak-with-spring-boot-3-0-376fa9f60e0b" TargetMode="External"/><Relationship Id="rId45" Type="http://schemas.openxmlformats.org/officeDocument/2006/relationships/image" Target="media/image19.png"/><Relationship Id="rId66" Type="http://schemas.openxmlformats.org/officeDocument/2006/relationships/hyperlink" Target="https://studio.carbone.io/" TargetMode="External"/><Relationship Id="rId87" Type="http://schemas.openxmlformats.org/officeDocument/2006/relationships/hyperlink" Target="https://camo.githubusercontent.com/a7a9f825c59c56c1e696750f211fe3681c3c9f166e1a24960b7db8cbb5367307/68747470733a2f2f6d69726f2e6d656469756d2e636f6d2f76322f726573697a653a6669743a323030302f312a37794e32345130444e494b5447695738784f787a77512e706e67" TargetMode="External"/><Relationship Id="rId61" Type="http://schemas.openxmlformats.org/officeDocument/2006/relationships/image" Target="media/image28.png"/><Relationship Id="rId82" Type="http://schemas.openxmlformats.org/officeDocument/2006/relationships/hyperlink" Target="http://localhost:8202" TargetMode="External"/><Relationship Id="rId19" Type="http://schemas.openxmlformats.org/officeDocument/2006/relationships/image" Target="media/image4.png"/><Relationship Id="rId14" Type="http://schemas.openxmlformats.org/officeDocument/2006/relationships/hyperlink" Target="https://satyacodes.gitlab.io/SpringBoot-Task-Scheduling-Guide.html"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yperlink" Target="http://localhost:8990/empapp/api/v1/reports/jasper/emp24?fileType=doc" TargetMode="External"/><Relationship Id="rId77" Type="http://schemas.openxmlformats.org/officeDocument/2006/relationships/hyperlink" Target="https://www.geeksforgeeks.org/spring-autowired-annotation/" TargetMode="External"/><Relationship Id="rId100" Type="http://schemas.openxmlformats.org/officeDocument/2006/relationships/image" Target="media/image41.png"/><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s://www.tutorialspoint.com/jasper_reports/jasper_report_designs.htm" TargetMode="External"/><Relationship Id="rId72" Type="http://schemas.openxmlformats.org/officeDocument/2006/relationships/hyperlink" Target="https://carbone.io/api-reference.html" TargetMode="External"/><Relationship Id="rId93" Type="http://schemas.openxmlformats.org/officeDocument/2006/relationships/hyperlink" Target="https://camo.githubusercontent.com/995f1888851eb0ca0f1477cd99ccc0cc3bb820b85e211b2065cc18a34803c947/68747470733a2f2f6d69726f2e6d656469756d2e636f6d2f76322f726573697a653a6669743a323030302f312a6b5258675a6769636b674f6647686e4773712d686d512e706e67" TargetMode="External"/><Relationship Id="rId98" Type="http://schemas.openxmlformats.org/officeDocument/2006/relationships/image" Target="media/image40.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0.jpeg"/><Relationship Id="rId67"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Metadata/LabelInfo.xml><?xml version="1.0" encoding="utf-8"?>
<clbl:labelList xmlns:clbl="http://schemas.microsoft.com/office/2020/mipLabelMetadata">
  <clbl:label id="{a48fb0fb-dcd1-4dae-abe0-5c1661328c54}" enabled="1" method="Privileged" siteId="{2bd16c9b-7e21-4274-9c06-7919f7647bbb}" contentBits="2" removed="0"/>
</clbl:labelList>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126</TotalTime>
  <Pages>112</Pages>
  <Words>21850</Words>
  <Characters>124546</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Satya Kaveti</cp:lastModifiedBy>
  <cp:revision>91</cp:revision>
  <cp:lastPrinted>2019-02-20T19:36:00Z</cp:lastPrinted>
  <dcterms:created xsi:type="dcterms:W3CDTF">2024-03-20T09:29:00Z</dcterms:created>
  <dcterms:modified xsi:type="dcterms:W3CDTF">2025-04-09T10:37:00Z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